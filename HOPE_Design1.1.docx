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90"/>
        <w:gridCol w:w="5778"/>
      </w:tblGrid>
      <w:tr w:rsidR="005F5658" w:rsidRPr="000E08B1">
        <w:tc>
          <w:tcPr>
            <w:tcW w:w="3690" w:type="dxa"/>
          </w:tcPr>
          <w:p w:rsidR="005F5658" w:rsidRPr="000E08B1" w:rsidRDefault="005F5658">
            <w:pPr>
              <w:pStyle w:val="FrontPageInfo"/>
              <w:framePr w:hSpace="187" w:wrap="around" w:hAnchor="margin" w:xAlign="center" w:yAlign="bottom" w:anchorLock="1"/>
              <w:tabs>
                <w:tab w:val="clear" w:pos="5760"/>
                <w:tab w:val="clear" w:pos="6480"/>
              </w:tabs>
              <w:jc w:val="left"/>
              <w:rPr>
                <w:rFonts w:cs="Arial"/>
                <w:b/>
              </w:rPr>
            </w:pPr>
            <w:r w:rsidRPr="000E08B1">
              <w:rPr>
                <w:rFonts w:cs="Arial"/>
                <w:b/>
              </w:rPr>
              <w:t>Prepared by:</w:t>
            </w:r>
          </w:p>
        </w:tc>
        <w:tc>
          <w:tcPr>
            <w:tcW w:w="5778" w:type="dxa"/>
          </w:tcPr>
          <w:p w:rsidR="00C31A90" w:rsidRPr="000E08B1" w:rsidRDefault="0032778E">
            <w:pPr>
              <w:pStyle w:val="Author"/>
              <w:framePr w:w="0" w:hRule="auto" w:wrap="around" w:vAnchor="margin" w:hAnchor="margin" w:xAlign="center" w:yAlign="bottom"/>
              <w:rPr>
                <w:rFonts w:cs="Arial"/>
              </w:rPr>
            </w:pPr>
            <w:r>
              <w:rPr>
                <w:rFonts w:cs="Arial"/>
              </w:rPr>
              <w:t>HOPE Development Team</w:t>
            </w:r>
          </w:p>
        </w:tc>
      </w:tr>
      <w:tr w:rsidR="001F552C" w:rsidRPr="000E08B1">
        <w:tc>
          <w:tcPr>
            <w:tcW w:w="3690" w:type="dxa"/>
          </w:tcPr>
          <w:p w:rsidR="001F552C" w:rsidRPr="000E08B1" w:rsidRDefault="001F552C">
            <w:pPr>
              <w:pStyle w:val="FrontPageInfo"/>
              <w:framePr w:hSpace="187" w:wrap="around" w:hAnchor="margin" w:xAlign="center" w:yAlign="bottom" w:anchorLock="1"/>
              <w:tabs>
                <w:tab w:val="clear" w:pos="5760"/>
                <w:tab w:val="clear" w:pos="6480"/>
              </w:tabs>
              <w:jc w:val="left"/>
              <w:rPr>
                <w:rFonts w:cs="Arial"/>
                <w:b/>
              </w:rPr>
            </w:pPr>
            <w:r w:rsidRPr="000E08B1">
              <w:rPr>
                <w:rFonts w:cs="Arial"/>
                <w:b/>
              </w:rPr>
              <w:t>Version:</w:t>
            </w:r>
          </w:p>
        </w:tc>
        <w:tc>
          <w:tcPr>
            <w:tcW w:w="5778" w:type="dxa"/>
          </w:tcPr>
          <w:p w:rsidR="001F552C" w:rsidRPr="000E08B1" w:rsidRDefault="001F552C">
            <w:pPr>
              <w:pStyle w:val="Version"/>
              <w:framePr w:w="0" w:hRule="auto" w:wrap="around" w:vAnchor="margin" w:hAnchor="margin" w:xAlign="center" w:yAlign="bottom"/>
              <w:rPr>
                <w:rFonts w:cs="Arial"/>
              </w:rPr>
            </w:pPr>
            <w:r w:rsidRPr="000E08B1">
              <w:rPr>
                <w:rFonts w:cs="Arial"/>
              </w:rPr>
              <w:t>1.</w:t>
            </w:r>
            <w:r w:rsidR="000F16A5">
              <w:rPr>
                <w:rFonts w:cs="Arial"/>
              </w:rPr>
              <w:t>1</w:t>
            </w:r>
          </w:p>
        </w:tc>
      </w:tr>
      <w:tr w:rsidR="001F552C" w:rsidRPr="000E08B1">
        <w:tc>
          <w:tcPr>
            <w:tcW w:w="3690" w:type="dxa"/>
          </w:tcPr>
          <w:p w:rsidR="001F552C" w:rsidRPr="000E08B1" w:rsidRDefault="001F552C">
            <w:pPr>
              <w:pStyle w:val="FrontPageInfo"/>
              <w:framePr w:hSpace="187" w:wrap="around" w:hAnchor="margin" w:xAlign="center" w:yAlign="bottom" w:anchorLock="1"/>
              <w:tabs>
                <w:tab w:val="clear" w:pos="5760"/>
                <w:tab w:val="clear" w:pos="6480"/>
              </w:tabs>
              <w:jc w:val="left"/>
              <w:rPr>
                <w:rFonts w:cs="Arial"/>
                <w:b/>
              </w:rPr>
            </w:pPr>
            <w:r w:rsidRPr="000E08B1">
              <w:rPr>
                <w:rFonts w:cs="Arial"/>
                <w:b/>
              </w:rPr>
              <w:t>Date:</w:t>
            </w:r>
          </w:p>
        </w:tc>
        <w:tc>
          <w:tcPr>
            <w:tcW w:w="5778" w:type="dxa"/>
          </w:tcPr>
          <w:p w:rsidR="001F552C" w:rsidRPr="000E08B1" w:rsidRDefault="000F16A5" w:rsidP="000F16A5">
            <w:pPr>
              <w:pStyle w:val="Date"/>
              <w:framePr w:w="0" w:hRule="auto" w:wrap="around" w:vAnchor="margin" w:hAnchor="margin" w:xAlign="center" w:yAlign="bottom"/>
              <w:rPr>
                <w:rFonts w:cs="Arial"/>
              </w:rPr>
            </w:pPr>
            <w:r>
              <w:rPr>
                <w:rFonts w:cs="Arial"/>
              </w:rPr>
              <w:t>05/29</w:t>
            </w:r>
            <w:r w:rsidR="000845C5">
              <w:rPr>
                <w:rFonts w:cs="Arial"/>
              </w:rPr>
              <w:t>/20</w:t>
            </w:r>
            <w:r w:rsidR="00D30E67">
              <w:rPr>
                <w:rFonts w:cs="Arial"/>
              </w:rPr>
              <w:t>1</w:t>
            </w:r>
            <w:r w:rsidR="000F1366">
              <w:rPr>
                <w:rFonts w:cs="Arial"/>
              </w:rPr>
              <w:t>4</w:t>
            </w:r>
          </w:p>
        </w:tc>
      </w:tr>
      <w:tr w:rsidR="001F552C" w:rsidRPr="000E08B1">
        <w:tc>
          <w:tcPr>
            <w:tcW w:w="3690" w:type="dxa"/>
          </w:tcPr>
          <w:p w:rsidR="001F552C" w:rsidRPr="000E08B1" w:rsidRDefault="001F552C">
            <w:pPr>
              <w:pStyle w:val="FrontPageInfo"/>
              <w:framePr w:hSpace="187" w:wrap="around" w:hAnchor="margin" w:xAlign="center" w:yAlign="bottom" w:anchorLock="1"/>
              <w:tabs>
                <w:tab w:val="clear" w:pos="5760"/>
                <w:tab w:val="clear" w:pos="6480"/>
              </w:tabs>
              <w:jc w:val="left"/>
              <w:rPr>
                <w:rFonts w:cs="Arial"/>
                <w:b/>
              </w:rPr>
            </w:pPr>
          </w:p>
        </w:tc>
        <w:tc>
          <w:tcPr>
            <w:tcW w:w="5778" w:type="dxa"/>
          </w:tcPr>
          <w:p w:rsidR="001F552C" w:rsidRPr="000E08B1" w:rsidRDefault="001F552C">
            <w:pPr>
              <w:pStyle w:val="Date"/>
              <w:framePr w:w="0" w:hRule="auto" w:wrap="around" w:vAnchor="margin" w:hAnchor="margin" w:xAlign="center" w:yAlign="bottom"/>
              <w:rPr>
                <w:rFonts w:cs="Arial"/>
              </w:rPr>
            </w:pPr>
          </w:p>
        </w:tc>
      </w:tr>
    </w:tbl>
    <w:p w:rsidR="000C5BBF" w:rsidRDefault="000C5BBF" w:rsidP="000C5BBF"/>
    <w:p w:rsidR="00D30E67" w:rsidRPr="001F552C" w:rsidRDefault="000F1366" w:rsidP="00964BC5">
      <w:pPr>
        <w:pStyle w:val="OrganizationName"/>
        <w:framePr w:hSpace="187" w:wrap="around" w:hAnchor="page" w:xAlign="center" w:yAlign="top" w:anchorLock="1"/>
        <w:pBdr>
          <w:top w:val="single" w:sz="18" w:space="0" w:color="auto"/>
        </w:pBdr>
        <w:jc w:val="center"/>
        <w:rPr>
          <w:rFonts w:cs="Arial"/>
          <w:lang w:val="fr-FR"/>
        </w:rPr>
      </w:pPr>
      <w:r>
        <w:rPr>
          <w:rFonts w:cs="Arial"/>
          <w:lang w:val="fr-FR"/>
        </w:rPr>
        <w:t>HOPE</w:t>
      </w:r>
      <w:r w:rsidR="000F694E">
        <w:rPr>
          <w:rFonts w:cs="Arial"/>
          <w:lang w:val="fr-FR"/>
        </w:rPr>
        <w:t xml:space="preserve"> </w:t>
      </w:r>
      <w:r w:rsidR="000F16A5">
        <w:rPr>
          <w:rFonts w:cs="Arial"/>
          <w:lang w:val="fr-FR"/>
        </w:rPr>
        <w:t>System</w:t>
      </w:r>
    </w:p>
    <w:p w:rsidR="00D30E67" w:rsidRPr="001F552C" w:rsidRDefault="00D30E67" w:rsidP="00D30E67">
      <w:pPr>
        <w:pStyle w:val="Title"/>
        <w:framePr w:hSpace="187" w:wrap="around" w:hAnchor="page" w:xAlign="center" w:yAlign="top" w:anchorLock="1"/>
        <w:rPr>
          <w:rFonts w:cs="Arial"/>
          <w:lang w:val="fr-FR"/>
        </w:rPr>
      </w:pPr>
    </w:p>
    <w:p w:rsidR="00D30E67" w:rsidRPr="001F552C" w:rsidRDefault="00DB7511" w:rsidP="00D30E67">
      <w:pPr>
        <w:pStyle w:val="ProjectName"/>
        <w:framePr w:hSpace="187" w:wrap="around" w:hAnchor="page" w:xAlign="center" w:yAlign="top" w:anchorLock="1"/>
        <w:jc w:val="center"/>
        <w:rPr>
          <w:rFonts w:cs="Arial"/>
          <w:lang w:val="fr-FR"/>
        </w:rPr>
      </w:pPr>
      <w:r>
        <w:rPr>
          <w:rFonts w:cs="Arial"/>
          <w:lang w:val="fr-FR"/>
        </w:rPr>
        <w:t>Detailed</w:t>
      </w:r>
      <w:r w:rsidR="00D30E67">
        <w:rPr>
          <w:rFonts w:cs="Arial"/>
          <w:lang w:val="fr-FR"/>
        </w:rPr>
        <w:t xml:space="preserve"> Design Document</w:t>
      </w:r>
    </w:p>
    <w:p w:rsidR="00D30E67" w:rsidRPr="001F552C" w:rsidRDefault="00D30E67" w:rsidP="00D30E67">
      <w:pPr>
        <w:pStyle w:val="DocumentName"/>
        <w:framePr w:hSpace="187" w:wrap="around" w:hAnchor="page" w:xAlign="center" w:yAlign="top" w:anchorLock="1"/>
        <w:rPr>
          <w:rFonts w:cs="Arial"/>
          <w:lang w:val="fr-FR"/>
        </w:rPr>
      </w:pPr>
    </w:p>
    <w:p w:rsidR="00D30E67" w:rsidRPr="001F552C" w:rsidRDefault="00D30E67" w:rsidP="00D30E67">
      <w:pPr>
        <w:framePr w:hSpace="187" w:wrap="around" w:hAnchor="page" w:xAlign="center" w:yAlign="top" w:anchorLock="1"/>
        <w:rPr>
          <w:rFonts w:ascii="Arial" w:hAnsi="Arial" w:cs="Arial"/>
          <w:lang w:val="fr-FR"/>
        </w:rPr>
      </w:pPr>
    </w:p>
    <w:p w:rsidR="002C4B65" w:rsidRDefault="005F5658" w:rsidP="000C5BBF">
      <w:pPr>
        <w:rPr>
          <w:noProof/>
        </w:rPr>
      </w:pPr>
      <w:r w:rsidRPr="000E08B1">
        <w:br w:type="page"/>
      </w:r>
      <w:bookmarkStart w:id="0" w:name="_Toc17100764"/>
      <w:r w:rsidR="00185AFB">
        <w:fldChar w:fldCharType="begin"/>
      </w:r>
      <w:r w:rsidR="002C4B65">
        <w:instrText xml:space="preserve"> TOC \o "1-3" \f \h \z \u </w:instrText>
      </w:r>
      <w:r w:rsidR="00185AFB">
        <w:fldChar w:fldCharType="separate"/>
      </w:r>
    </w:p>
    <w:p w:rsidR="009C1CBB" w:rsidRDefault="00185AFB">
      <w:pPr>
        <w:pStyle w:val="TOC1"/>
        <w:tabs>
          <w:tab w:val="right" w:leader="dot" w:pos="9350"/>
        </w:tabs>
        <w:rPr>
          <w:noProof/>
        </w:rPr>
      </w:pPr>
      <w:r>
        <w:lastRenderedPageBreak/>
        <w:fldChar w:fldCharType="end"/>
      </w:r>
      <w:r w:rsidR="002C4B65">
        <w:t xml:space="preserve"> </w:t>
      </w:r>
      <w:r>
        <w:fldChar w:fldCharType="begin"/>
      </w:r>
      <w:r w:rsidR="00004C8E">
        <w:instrText xml:space="preserve"> TOC \o "1-3" \h \z \u </w:instrText>
      </w:r>
      <w:r>
        <w:fldChar w:fldCharType="separate"/>
      </w:r>
    </w:p>
    <w:p w:rsidR="009C1CBB" w:rsidRDefault="009B6A1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911378" w:history="1">
        <w:r w:rsidR="009C1CBB" w:rsidRPr="00401D9A">
          <w:rPr>
            <w:rStyle w:val="Hyperlink"/>
            <w:rFonts w:cs="Arial"/>
            <w:noProof/>
          </w:rPr>
          <w:t>REVISION HISTORY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_Toc387911378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3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911379" w:history="1">
        <w:r w:rsidR="009C1CBB" w:rsidRPr="00401D9A">
          <w:rPr>
            <w:rStyle w:val="Hyperlink"/>
            <w:noProof/>
          </w:rPr>
          <w:t>1</w:t>
        </w:r>
        <w:r w:rsidR="009C1CB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Introduction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_Toc387911379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4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911380" w:history="1">
        <w:r w:rsidR="009C1CBB" w:rsidRPr="00401D9A">
          <w:rPr>
            <w:rStyle w:val="Hyperlink"/>
            <w:noProof/>
          </w:rPr>
          <w:t>1.1</w:t>
        </w:r>
        <w:r w:rsidR="009C1CB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Purpose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_Toc387911380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4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911381" w:history="1">
        <w:r w:rsidR="009C1CBB" w:rsidRPr="00401D9A">
          <w:rPr>
            <w:rStyle w:val="Hyperlink"/>
            <w:noProof/>
          </w:rPr>
          <w:t>1.2</w:t>
        </w:r>
        <w:r w:rsidR="009C1CB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Scope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_Toc387911381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4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911382" w:history="1">
        <w:r w:rsidR="009C1CBB" w:rsidRPr="00401D9A">
          <w:rPr>
            <w:rStyle w:val="Hyperlink"/>
            <w:noProof/>
          </w:rPr>
          <w:t>1.2.1</w:t>
        </w:r>
        <w:r w:rsidR="009C1CB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In Scope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_Toc387911382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4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911383" w:history="1">
        <w:r w:rsidR="009C1CBB" w:rsidRPr="00401D9A">
          <w:rPr>
            <w:rStyle w:val="Hyperlink"/>
            <w:noProof/>
          </w:rPr>
          <w:t>1.2.2</w:t>
        </w:r>
        <w:r w:rsidR="009C1CB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Out of Scope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_Toc387911383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4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911384" w:history="1">
        <w:r w:rsidR="009C1CBB" w:rsidRPr="00401D9A">
          <w:rPr>
            <w:rStyle w:val="Hyperlink"/>
            <w:noProof/>
          </w:rPr>
          <w:t>2</w:t>
        </w:r>
        <w:r w:rsidR="009C1CB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System Overview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_Toc387911384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5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911385" w:history="1">
        <w:r w:rsidR="009C1CBB" w:rsidRPr="00401D9A">
          <w:rPr>
            <w:rStyle w:val="Hyperlink"/>
            <w:noProof/>
          </w:rPr>
          <w:t>3</w:t>
        </w:r>
        <w:r w:rsidR="009C1CB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Environments and Conventions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_Toc387911385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6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911386" w:history="1">
        <w:r w:rsidR="009C1CBB" w:rsidRPr="00401D9A">
          <w:rPr>
            <w:rStyle w:val="Hyperlink"/>
            <w:noProof/>
          </w:rPr>
          <w:t>3.1</w:t>
        </w:r>
        <w:r w:rsidR="009C1CB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Production Environment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_Toc387911386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6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911387" w:history="1">
        <w:r w:rsidR="009C1CBB" w:rsidRPr="00401D9A">
          <w:rPr>
            <w:rStyle w:val="Hyperlink"/>
            <w:noProof/>
          </w:rPr>
          <w:t>3.2</w:t>
        </w:r>
        <w:r w:rsidR="009C1CB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Development Environment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_Toc387911387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6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911388" w:history="1">
        <w:r w:rsidR="009C1CBB" w:rsidRPr="00401D9A">
          <w:rPr>
            <w:rStyle w:val="Hyperlink"/>
            <w:noProof/>
          </w:rPr>
          <w:t>3.3</w:t>
        </w:r>
        <w:r w:rsidR="009C1CB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Test Environment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_Toc387911388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6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911389" w:history="1">
        <w:r w:rsidR="009C1CBB" w:rsidRPr="00401D9A">
          <w:rPr>
            <w:rStyle w:val="Hyperlink"/>
            <w:noProof/>
          </w:rPr>
          <w:t>3.4</w:t>
        </w:r>
        <w:r w:rsidR="009C1CB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Naming and Coding Conventions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_Toc387911389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6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911390" w:history="1">
        <w:r w:rsidR="009C1CBB" w:rsidRPr="00401D9A">
          <w:rPr>
            <w:rStyle w:val="Hyperlink"/>
            <w:noProof/>
          </w:rPr>
          <w:t>3.4.1</w:t>
        </w:r>
        <w:r w:rsidR="009C1CB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Java Naming Conventions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_Toc387911390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6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911391" w:history="1">
        <w:r w:rsidR="009C1CBB" w:rsidRPr="00401D9A">
          <w:rPr>
            <w:rStyle w:val="Hyperlink"/>
            <w:noProof/>
          </w:rPr>
          <w:t>3.4.2</w:t>
        </w:r>
        <w:r w:rsidR="009C1CB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Other Naming Conventions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_Toc387911391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7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911392" w:history="1">
        <w:r w:rsidR="009C1CBB" w:rsidRPr="00401D9A">
          <w:rPr>
            <w:rStyle w:val="Hyperlink"/>
            <w:noProof/>
          </w:rPr>
          <w:t>4</w:t>
        </w:r>
        <w:r w:rsidR="009C1CB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Source Code Hierarchy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_Toc387911392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8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911393" w:history="1">
        <w:r w:rsidR="009C1CBB" w:rsidRPr="00401D9A">
          <w:rPr>
            <w:rStyle w:val="Hyperlink"/>
            <w:noProof/>
          </w:rPr>
          <w:t>5</w:t>
        </w:r>
        <w:r w:rsidR="009C1CB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Web Pages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_Toc387911393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9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911394" w:history="1">
        <w:r w:rsidR="009C1CBB" w:rsidRPr="00401D9A">
          <w:rPr>
            <w:rStyle w:val="Hyperlink"/>
            <w:noProof/>
          </w:rPr>
          <w:t>5.1</w:t>
        </w:r>
        <w:r w:rsidR="009C1CB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Test Bank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_Toc387911394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9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911395" w:history="1">
        <w:r w:rsidR="009C1CBB" w:rsidRPr="00401D9A">
          <w:rPr>
            <w:rStyle w:val="Hyperlink"/>
            <w:noProof/>
          </w:rPr>
          <w:t>5.2</w:t>
        </w:r>
        <w:r w:rsidR="009C1CB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Login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_Toc387911395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9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911396" w:history="1">
        <w:r w:rsidR="009C1CBB" w:rsidRPr="00401D9A">
          <w:rPr>
            <w:rStyle w:val="Hyperlink"/>
            <w:noProof/>
          </w:rPr>
          <w:t>5.3</w:t>
        </w:r>
        <w:r w:rsidR="009C1CB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Teachers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_Toc387911396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9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911397" w:history="1">
        <w:r w:rsidR="009C1CBB" w:rsidRPr="00401D9A">
          <w:rPr>
            <w:rStyle w:val="Hyperlink"/>
            <w:noProof/>
          </w:rPr>
          <w:t>5.3.1</w:t>
        </w:r>
        <w:r w:rsidR="009C1CB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XXX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_Toc387911397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9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911398" w:history="1">
        <w:r w:rsidR="009C1CBB" w:rsidRPr="00401D9A">
          <w:rPr>
            <w:rStyle w:val="Hyperlink"/>
            <w:noProof/>
          </w:rPr>
          <w:t>5.3.2</w:t>
        </w:r>
        <w:r w:rsidR="009C1CB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YYY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_Toc387911398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9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911399" w:history="1">
        <w:r w:rsidR="009C1CBB" w:rsidRPr="00401D9A">
          <w:rPr>
            <w:rStyle w:val="Hyperlink"/>
            <w:noProof/>
          </w:rPr>
          <w:t>5.3.3</w:t>
        </w:r>
        <w:r w:rsidR="009C1CB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ZZZ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_Toc387911399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9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911400" w:history="1">
        <w:r w:rsidR="009C1CBB" w:rsidRPr="00401D9A">
          <w:rPr>
            <w:rStyle w:val="Hyperlink"/>
            <w:noProof/>
          </w:rPr>
          <w:t>5.3.4</w:t>
        </w:r>
        <w:r w:rsidR="009C1CB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AAA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_Toc387911400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9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911401" w:history="1">
        <w:r w:rsidR="009C1CBB" w:rsidRPr="00401D9A">
          <w:rPr>
            <w:rStyle w:val="Hyperlink"/>
            <w:noProof/>
          </w:rPr>
          <w:t>5.4</w:t>
        </w:r>
        <w:r w:rsidR="009C1CB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Students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_Toc387911401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9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911402" w:history="1">
        <w:r w:rsidR="009C1CBB" w:rsidRPr="00401D9A">
          <w:rPr>
            <w:rStyle w:val="Hyperlink"/>
            <w:noProof/>
          </w:rPr>
          <w:t>5.4.1</w:t>
        </w:r>
        <w:r w:rsidR="009C1CB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AAA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_Toc387911402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9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911403" w:history="1">
        <w:r w:rsidR="009C1CBB" w:rsidRPr="00401D9A">
          <w:rPr>
            <w:rStyle w:val="Hyperlink"/>
            <w:noProof/>
          </w:rPr>
          <w:t>5.4.2</w:t>
        </w:r>
        <w:r w:rsidR="009C1CB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BBB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_Toc387911403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9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911404" w:history="1">
        <w:r w:rsidR="009C1CBB" w:rsidRPr="00401D9A">
          <w:rPr>
            <w:rStyle w:val="Hyperlink"/>
            <w:noProof/>
          </w:rPr>
          <w:t>5.5</w:t>
        </w:r>
        <w:r w:rsidR="009C1CB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Parents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_Toc387911404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10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911405" w:history="1">
        <w:r w:rsidR="009C1CBB" w:rsidRPr="00401D9A">
          <w:rPr>
            <w:rStyle w:val="Hyperlink"/>
            <w:noProof/>
          </w:rPr>
          <w:t>5.6</w:t>
        </w:r>
        <w:r w:rsidR="009C1CB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Teacher in Charge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_Toc387911405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10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911406" w:history="1">
        <w:r w:rsidR="009C1CBB" w:rsidRPr="00401D9A">
          <w:rPr>
            <w:rStyle w:val="Hyperlink"/>
            <w:noProof/>
          </w:rPr>
          <w:t>5.7</w:t>
        </w:r>
        <w:r w:rsidR="009C1CB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Administrator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_Toc387911406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10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911407" w:history="1">
        <w:r w:rsidR="009C1CBB" w:rsidRPr="00401D9A">
          <w:rPr>
            <w:rStyle w:val="Hyperlink"/>
            <w:noProof/>
          </w:rPr>
          <w:t>6</w:t>
        </w:r>
        <w:r w:rsidR="009C1CB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Serv</w:t>
        </w:r>
        <w:r w:rsidR="009C1CBB" w:rsidRPr="00401D9A">
          <w:rPr>
            <w:rStyle w:val="Hyperlink"/>
            <w:noProof/>
          </w:rPr>
          <w:t>i</w:t>
        </w:r>
        <w:r w:rsidR="009C1CBB" w:rsidRPr="00401D9A">
          <w:rPr>
            <w:rStyle w:val="Hyperlink"/>
            <w:noProof/>
          </w:rPr>
          <w:t>ces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_Toc387911407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11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911408" w:history="1">
        <w:r w:rsidR="009C1CBB" w:rsidRPr="00401D9A">
          <w:rPr>
            <w:rStyle w:val="Hyperlink"/>
            <w:noProof/>
          </w:rPr>
          <w:t>6.1</w:t>
        </w:r>
        <w:r w:rsidR="009C1CB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AAA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_Toc387911408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11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911409" w:history="1">
        <w:r w:rsidR="009C1CBB" w:rsidRPr="00401D9A">
          <w:rPr>
            <w:rStyle w:val="Hyperlink"/>
            <w:noProof/>
          </w:rPr>
          <w:t>6.2</w:t>
        </w:r>
        <w:r w:rsidR="009C1CB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BBB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_Toc387911409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11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911410" w:history="1">
        <w:r w:rsidR="009C1CBB" w:rsidRPr="00401D9A">
          <w:rPr>
            <w:rStyle w:val="Hyperlink"/>
            <w:noProof/>
          </w:rPr>
          <w:t>6.3</w:t>
        </w:r>
        <w:r w:rsidR="009C1CB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CCC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_Toc387911410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11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911411" w:history="1">
        <w:r w:rsidR="009C1CBB" w:rsidRPr="00401D9A">
          <w:rPr>
            <w:rStyle w:val="Hyperlink"/>
            <w:noProof/>
          </w:rPr>
          <w:t>6.4</w:t>
        </w:r>
        <w:r w:rsidR="009C1CB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DDD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_Toc387911411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11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9B6A1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911412" w:history="1">
        <w:r w:rsidR="009C1CBB" w:rsidRPr="00401D9A">
          <w:rPr>
            <w:rStyle w:val="Hyperlink"/>
            <w:noProof/>
          </w:rPr>
          <w:t>7</w:t>
        </w:r>
        <w:r w:rsidR="009C1CB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C1CBB" w:rsidRPr="00401D9A">
          <w:rPr>
            <w:rStyle w:val="Hyperlink"/>
            <w:noProof/>
          </w:rPr>
          <w:t>Appendix A: Definitions, Acronyms and Abbreviations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_Toc387911412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12</w:t>
        </w:r>
        <w:r w:rsidR="00185AFB">
          <w:rPr>
            <w:noProof/>
            <w:webHidden/>
          </w:rPr>
          <w:fldChar w:fldCharType="end"/>
        </w:r>
      </w:hyperlink>
    </w:p>
    <w:p w:rsidR="00423F5A" w:rsidRDefault="00185AFB" w:rsidP="000C5BBF">
      <w:r>
        <w:fldChar w:fldCharType="end"/>
      </w:r>
    </w:p>
    <w:p w:rsidR="009C1CBB" w:rsidRDefault="00185AF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40958">
        <w:instrText xml:space="preserve"> TOC \h \z \c "Table" </w:instrText>
      </w:r>
      <w:r>
        <w:fldChar w:fldCharType="separate"/>
      </w:r>
      <w:hyperlink w:anchor="_Toc387911413" w:history="1">
        <w:r w:rsidR="009C1CBB" w:rsidRPr="0051241A">
          <w:rPr>
            <w:rStyle w:val="Hyperlink"/>
            <w:noProof/>
          </w:rPr>
          <w:t>Table 1 Java naming conventions</w:t>
        </w:r>
        <w:r w:rsidR="009C1C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CBB" w:rsidRDefault="009B6A1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11414" w:history="1">
        <w:r w:rsidR="009C1CBB" w:rsidRPr="0051241A">
          <w:rPr>
            <w:rStyle w:val="Hyperlink"/>
            <w:noProof/>
          </w:rPr>
          <w:t>Table 2 Acronyms and abbreviations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_Toc387911414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12</w:t>
        </w:r>
        <w:r w:rsidR="00185AFB">
          <w:rPr>
            <w:noProof/>
            <w:webHidden/>
          </w:rPr>
          <w:fldChar w:fldCharType="end"/>
        </w:r>
      </w:hyperlink>
    </w:p>
    <w:p w:rsidR="009C1CBB" w:rsidRDefault="00185AFB" w:rsidP="000C5BBF">
      <w:pPr>
        <w:rPr>
          <w:noProof/>
        </w:rPr>
      </w:pPr>
      <w:r>
        <w:fldChar w:fldCharType="end"/>
      </w:r>
      <w:r>
        <w:fldChar w:fldCharType="begin"/>
      </w:r>
      <w:r w:rsidR="00BC220C">
        <w:instrText xml:space="preserve"> TOC \h \z \c "Figure" </w:instrText>
      </w:r>
      <w:r>
        <w:fldChar w:fldCharType="separate"/>
      </w:r>
    </w:p>
    <w:p w:rsidR="009C1CBB" w:rsidRDefault="009B6A1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387911415" w:history="1">
        <w:r w:rsidR="009C1CBB" w:rsidRPr="00036981">
          <w:rPr>
            <w:rStyle w:val="Hyperlink"/>
            <w:noProof/>
          </w:rPr>
          <w:t>Figure 1  HOPE Architecture Diagram</w:t>
        </w:r>
        <w:r w:rsidR="009C1CBB">
          <w:rPr>
            <w:noProof/>
            <w:webHidden/>
          </w:rPr>
          <w:tab/>
        </w:r>
        <w:r w:rsidR="00185AFB">
          <w:rPr>
            <w:noProof/>
            <w:webHidden/>
          </w:rPr>
          <w:fldChar w:fldCharType="begin"/>
        </w:r>
        <w:r w:rsidR="009C1CBB">
          <w:rPr>
            <w:noProof/>
            <w:webHidden/>
          </w:rPr>
          <w:instrText xml:space="preserve"> PAGEREF _Toc387911415 \h </w:instrText>
        </w:r>
        <w:r w:rsidR="00185AFB">
          <w:rPr>
            <w:noProof/>
            <w:webHidden/>
          </w:rPr>
        </w:r>
        <w:r w:rsidR="00185AFB">
          <w:rPr>
            <w:noProof/>
            <w:webHidden/>
          </w:rPr>
          <w:fldChar w:fldCharType="separate"/>
        </w:r>
        <w:r w:rsidR="009C1CBB">
          <w:rPr>
            <w:noProof/>
            <w:webHidden/>
          </w:rPr>
          <w:t>5</w:t>
        </w:r>
        <w:r w:rsidR="00185AFB">
          <w:rPr>
            <w:noProof/>
            <w:webHidden/>
          </w:rPr>
          <w:fldChar w:fldCharType="end"/>
        </w:r>
      </w:hyperlink>
    </w:p>
    <w:p w:rsidR="004349F1" w:rsidRDefault="00185AFB" w:rsidP="000C5BBF">
      <w:r>
        <w:fldChar w:fldCharType="end"/>
      </w:r>
    </w:p>
    <w:p w:rsidR="00552A7F" w:rsidRDefault="00552A7F" w:rsidP="000C5BBF"/>
    <w:p w:rsidR="00061564" w:rsidRPr="006B7723" w:rsidRDefault="00061564" w:rsidP="00061564">
      <w:pPr>
        <w:pStyle w:val="Heading1"/>
        <w:numPr>
          <w:ilvl w:val="0"/>
          <w:numId w:val="0"/>
        </w:numPr>
        <w:rPr>
          <w:rFonts w:cs="Arial"/>
        </w:rPr>
      </w:pPr>
      <w:bookmarkStart w:id="1" w:name="_Toc191826146"/>
      <w:bookmarkStart w:id="2" w:name="_Toc387911378"/>
      <w:bookmarkStart w:id="3" w:name="_Toc159913517"/>
      <w:bookmarkStart w:id="4" w:name="_Toc159913518"/>
      <w:bookmarkStart w:id="5" w:name="_Toc160347317"/>
      <w:bookmarkStart w:id="6" w:name="_Toc160347318"/>
      <w:bookmarkStart w:id="7" w:name="_Toc160347875"/>
      <w:bookmarkStart w:id="8" w:name="_Toc160354649"/>
      <w:bookmarkStart w:id="9" w:name="_Toc160354750"/>
      <w:bookmarkStart w:id="10" w:name="_Toc160355063"/>
      <w:bookmarkStart w:id="11" w:name="_Toc160355113"/>
      <w:bookmarkStart w:id="12" w:name="_Toc165262937"/>
      <w:bookmarkStart w:id="13" w:name="_Toc165263410"/>
      <w:bookmarkStart w:id="14" w:name="_Toc165263447"/>
      <w:r w:rsidRPr="006B7723">
        <w:rPr>
          <w:rFonts w:cs="Arial"/>
        </w:rPr>
        <w:lastRenderedPageBreak/>
        <w:t>REVISION HISTORY</w:t>
      </w:r>
      <w:bookmarkEnd w:id="1"/>
      <w:bookmarkEnd w:id="2"/>
    </w:p>
    <w:p w:rsidR="00061564" w:rsidRPr="00D60308" w:rsidRDefault="00061564" w:rsidP="00061564">
      <w:pPr>
        <w:rPr>
          <w:rFonts w:ascii="Arial" w:hAnsi="Arial" w:cs="Arial"/>
          <w:b/>
          <w:sz w:val="20"/>
        </w:rPr>
      </w:pPr>
      <w:r w:rsidRPr="00D60308">
        <w:rPr>
          <w:rFonts w:ascii="Arial" w:hAnsi="Arial" w:cs="Arial"/>
          <w:sz w:val="20"/>
        </w:rPr>
        <w:t xml:space="preserve">This section specifies changes made to the document after it has been inspected and signed off.  This section ensures </w:t>
      </w:r>
      <w:r w:rsidR="00F32AB2">
        <w:rPr>
          <w:rFonts w:ascii="Arial" w:hAnsi="Arial" w:cs="Arial"/>
          <w:sz w:val="20"/>
        </w:rPr>
        <w:t xml:space="preserve">that development and/or </w:t>
      </w:r>
      <w:r w:rsidRPr="00D60308">
        <w:rPr>
          <w:rFonts w:ascii="Arial" w:hAnsi="Arial" w:cs="Arial"/>
          <w:sz w:val="20"/>
        </w:rPr>
        <w:t>user requests and changes have traceability.</w:t>
      </w:r>
    </w:p>
    <w:p w:rsidR="00061564" w:rsidRPr="00D60308" w:rsidRDefault="00061564" w:rsidP="00061564">
      <w:pPr>
        <w:rPr>
          <w:b/>
          <w:sz w:val="20"/>
        </w:rPr>
      </w:pPr>
    </w:p>
    <w:tbl>
      <w:tblPr>
        <w:tblpPr w:leftFromText="180" w:rightFromText="180" w:vertAnchor="text" w:tblpY="1"/>
        <w:tblOverlap w:val="never"/>
        <w:tblW w:w="9845" w:type="dxa"/>
        <w:tblInd w:w="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440"/>
        <w:gridCol w:w="1003"/>
        <w:gridCol w:w="4144"/>
        <w:gridCol w:w="1980"/>
      </w:tblGrid>
      <w:tr w:rsidR="00061564" w:rsidRPr="00D60308" w:rsidTr="009840B4">
        <w:trPr>
          <w:cantSplit/>
        </w:trPr>
        <w:tc>
          <w:tcPr>
            <w:tcW w:w="1278" w:type="dxa"/>
            <w:tcBorders>
              <w:bottom w:val="double" w:sz="4" w:space="0" w:color="auto"/>
            </w:tcBorders>
            <w:shd w:val="pct10" w:color="auto" w:fill="auto"/>
          </w:tcPr>
          <w:p w:rsidR="00061564" w:rsidRPr="00D60308" w:rsidRDefault="00061564" w:rsidP="00FA4483">
            <w:pPr>
              <w:jc w:val="center"/>
              <w:rPr>
                <w:b/>
                <w:sz w:val="20"/>
              </w:rPr>
            </w:pPr>
            <w:r w:rsidRPr="00D60308">
              <w:rPr>
                <w:b/>
                <w:sz w:val="20"/>
              </w:rPr>
              <w:t>Date</w:t>
            </w:r>
          </w:p>
          <w:p w:rsidR="00061564" w:rsidRPr="00D60308" w:rsidRDefault="00061564" w:rsidP="00FA4483">
            <w:pPr>
              <w:jc w:val="center"/>
              <w:rPr>
                <w:b/>
                <w:sz w:val="20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  <w:shd w:val="pct10" w:color="auto" w:fill="auto"/>
          </w:tcPr>
          <w:p w:rsidR="00061564" w:rsidRPr="00D60308" w:rsidRDefault="00061564" w:rsidP="00FA4483">
            <w:pPr>
              <w:jc w:val="center"/>
              <w:rPr>
                <w:b/>
                <w:sz w:val="20"/>
              </w:rPr>
            </w:pPr>
            <w:r w:rsidRPr="00D60308">
              <w:rPr>
                <w:b/>
                <w:sz w:val="20"/>
              </w:rPr>
              <w:t>Name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shd w:val="pct10" w:color="auto" w:fill="auto"/>
          </w:tcPr>
          <w:p w:rsidR="00061564" w:rsidRPr="00D60308" w:rsidRDefault="00061564" w:rsidP="00FA4483">
            <w:pPr>
              <w:jc w:val="center"/>
              <w:rPr>
                <w:b/>
                <w:sz w:val="20"/>
              </w:rPr>
            </w:pPr>
            <w:r w:rsidRPr="00D60308">
              <w:rPr>
                <w:b/>
                <w:sz w:val="20"/>
              </w:rPr>
              <w:t>Source</w:t>
            </w:r>
          </w:p>
        </w:tc>
        <w:tc>
          <w:tcPr>
            <w:tcW w:w="4144" w:type="dxa"/>
            <w:tcBorders>
              <w:bottom w:val="double" w:sz="4" w:space="0" w:color="auto"/>
            </w:tcBorders>
            <w:shd w:val="pct10" w:color="auto" w:fill="auto"/>
          </w:tcPr>
          <w:p w:rsidR="00061564" w:rsidRPr="00D60308" w:rsidRDefault="00061564" w:rsidP="00FA4483">
            <w:pPr>
              <w:pStyle w:val="xl23"/>
              <w:widowControl w:val="0"/>
              <w:spacing w:before="0" w:beforeAutospacing="0" w:after="0" w:afterAutospacing="0"/>
              <w:rPr>
                <w:rFonts w:ascii="Times New Roman" w:eastAsia="Times New Roman" w:hAnsi="Times New Roman" w:cs="Times New Roman"/>
                <w:bCs w:val="0"/>
                <w:snapToGrid w:val="0"/>
                <w:sz w:val="20"/>
                <w:szCs w:val="20"/>
              </w:rPr>
            </w:pPr>
            <w:r w:rsidRPr="00D60308">
              <w:rPr>
                <w:rFonts w:ascii="Times New Roman" w:eastAsia="Times New Roman" w:hAnsi="Times New Roman" w:cs="Times New Roman"/>
                <w:bCs w:val="0"/>
                <w:snapToGrid w:val="0"/>
                <w:sz w:val="20"/>
                <w:szCs w:val="20"/>
              </w:rPr>
              <w:t>Description of Change</w:t>
            </w:r>
          </w:p>
        </w:tc>
        <w:tc>
          <w:tcPr>
            <w:tcW w:w="1980" w:type="dxa"/>
            <w:tcBorders>
              <w:bottom w:val="double" w:sz="4" w:space="0" w:color="auto"/>
            </w:tcBorders>
            <w:shd w:val="pct10" w:color="auto" w:fill="auto"/>
          </w:tcPr>
          <w:p w:rsidR="00061564" w:rsidRPr="00D60308" w:rsidRDefault="00061564" w:rsidP="00FA4483">
            <w:pPr>
              <w:ind w:right="72"/>
              <w:jc w:val="center"/>
              <w:rPr>
                <w:b/>
                <w:sz w:val="20"/>
              </w:rPr>
            </w:pPr>
            <w:r w:rsidRPr="00D60308">
              <w:rPr>
                <w:b/>
                <w:sz w:val="20"/>
              </w:rPr>
              <w:t>Version</w:t>
            </w:r>
            <w:r w:rsidRPr="00D60308">
              <w:rPr>
                <w:b/>
                <w:sz w:val="20"/>
              </w:rPr>
              <w:br/>
              <w:t>Number</w:t>
            </w:r>
          </w:p>
        </w:tc>
      </w:tr>
      <w:tr w:rsidR="00061564" w:rsidRPr="00D60308" w:rsidTr="000F1366">
        <w:trPr>
          <w:cantSplit/>
        </w:trPr>
        <w:tc>
          <w:tcPr>
            <w:tcW w:w="1278" w:type="dxa"/>
            <w:tcBorders>
              <w:top w:val="double" w:sz="4" w:space="0" w:color="auto"/>
              <w:bottom w:val="double" w:sz="4" w:space="0" w:color="auto"/>
            </w:tcBorders>
          </w:tcPr>
          <w:p w:rsidR="00061564" w:rsidRPr="00D60308" w:rsidRDefault="000F1366" w:rsidP="00FA448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 w:rsidR="00061564" w:rsidRPr="00D60308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15</w:t>
            </w:r>
            <w:r w:rsidR="00061564" w:rsidRPr="00D60308">
              <w:rPr>
                <w:rFonts w:ascii="Arial" w:hAnsi="Arial" w:cs="Arial"/>
                <w:sz w:val="20"/>
              </w:rPr>
              <w:t>/</w:t>
            </w:r>
            <w:r w:rsidR="00061564">
              <w:rPr>
                <w:rFonts w:ascii="Arial" w:hAnsi="Arial" w:cs="Arial"/>
                <w:sz w:val="20"/>
              </w:rPr>
              <w:t>201</w:t>
            </w: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</w:tcPr>
          <w:p w:rsidR="0070168D" w:rsidRPr="00D60308" w:rsidRDefault="00061564" w:rsidP="000214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</w:t>
            </w:r>
            <w:r w:rsidR="00021497">
              <w:rPr>
                <w:rFonts w:ascii="Arial" w:hAnsi="Arial" w:cs="Arial"/>
                <w:sz w:val="20"/>
              </w:rPr>
              <w:t>arry</w:t>
            </w:r>
            <w:bookmarkStart w:id="15" w:name="_GoBack"/>
            <w:bookmarkEnd w:id="15"/>
            <w:r>
              <w:rPr>
                <w:rFonts w:ascii="Arial" w:hAnsi="Arial" w:cs="Arial"/>
                <w:sz w:val="20"/>
              </w:rPr>
              <w:t xml:space="preserve"> Zhang</w:t>
            </w:r>
          </w:p>
        </w:tc>
        <w:tc>
          <w:tcPr>
            <w:tcW w:w="1003" w:type="dxa"/>
            <w:tcBorders>
              <w:top w:val="double" w:sz="4" w:space="0" w:color="auto"/>
              <w:bottom w:val="double" w:sz="4" w:space="0" w:color="auto"/>
            </w:tcBorders>
          </w:tcPr>
          <w:p w:rsidR="00061564" w:rsidRPr="00D60308" w:rsidRDefault="00061564" w:rsidP="00FA448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4" w:type="dxa"/>
            <w:tcBorders>
              <w:top w:val="double" w:sz="4" w:space="0" w:color="auto"/>
              <w:bottom w:val="double" w:sz="4" w:space="0" w:color="auto"/>
            </w:tcBorders>
          </w:tcPr>
          <w:p w:rsidR="00061564" w:rsidRPr="00D60308" w:rsidRDefault="00061564" w:rsidP="00FA448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Original Document</w:t>
            </w:r>
          </w:p>
        </w:tc>
        <w:tc>
          <w:tcPr>
            <w:tcW w:w="1980" w:type="dxa"/>
            <w:tcBorders>
              <w:top w:val="double" w:sz="4" w:space="0" w:color="auto"/>
              <w:bottom w:val="double" w:sz="4" w:space="0" w:color="auto"/>
            </w:tcBorders>
          </w:tcPr>
          <w:p w:rsidR="00061564" w:rsidRPr="00D60308" w:rsidRDefault="00061564" w:rsidP="00FA4483">
            <w:pPr>
              <w:rPr>
                <w:rFonts w:ascii="Arial" w:hAnsi="Arial" w:cs="Arial"/>
                <w:sz w:val="20"/>
              </w:rPr>
            </w:pPr>
            <w:r w:rsidRPr="00D60308">
              <w:rPr>
                <w:rFonts w:ascii="Arial" w:hAnsi="Arial" w:cs="Arial"/>
                <w:sz w:val="20"/>
              </w:rPr>
              <w:t>1.0</w:t>
            </w:r>
          </w:p>
        </w:tc>
      </w:tr>
      <w:tr w:rsidR="000F1366" w:rsidRPr="00D60308" w:rsidTr="009840B4">
        <w:trPr>
          <w:cantSplit/>
        </w:trPr>
        <w:tc>
          <w:tcPr>
            <w:tcW w:w="1278" w:type="dxa"/>
            <w:tcBorders>
              <w:top w:val="double" w:sz="4" w:space="0" w:color="auto"/>
            </w:tcBorders>
          </w:tcPr>
          <w:p w:rsidR="000F1366" w:rsidRDefault="00B22E29" w:rsidP="00FA448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5/28/2014</w:t>
            </w:r>
          </w:p>
        </w:tc>
        <w:tc>
          <w:tcPr>
            <w:tcW w:w="1440" w:type="dxa"/>
            <w:tcBorders>
              <w:top w:val="double" w:sz="4" w:space="0" w:color="auto"/>
            </w:tcBorders>
          </w:tcPr>
          <w:p w:rsidR="000F1366" w:rsidRDefault="00B22E29" w:rsidP="00FA4483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Ning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Chen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0F1366" w:rsidRPr="00D60308" w:rsidRDefault="000F1366" w:rsidP="00FA448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4" w:type="dxa"/>
            <w:tcBorders>
              <w:top w:val="double" w:sz="4" w:space="0" w:color="auto"/>
            </w:tcBorders>
          </w:tcPr>
          <w:p w:rsidR="000F1366" w:rsidRDefault="00B22E29" w:rsidP="00FA448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Adding Android related Document </w:t>
            </w:r>
          </w:p>
        </w:tc>
        <w:tc>
          <w:tcPr>
            <w:tcW w:w="1980" w:type="dxa"/>
            <w:tcBorders>
              <w:top w:val="double" w:sz="4" w:space="0" w:color="auto"/>
            </w:tcBorders>
          </w:tcPr>
          <w:p w:rsidR="000F1366" w:rsidRPr="00D60308" w:rsidRDefault="00B22E29" w:rsidP="00FA448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</w:tr>
    </w:tbl>
    <w:p w:rsidR="005F5658" w:rsidRDefault="003D05C4" w:rsidP="00624E2D">
      <w:pPr>
        <w:pStyle w:val="Heading1"/>
      </w:pPr>
      <w:r>
        <w:br w:type="page"/>
      </w:r>
      <w:bookmarkStart w:id="16" w:name="_Toc165263832"/>
      <w:bookmarkStart w:id="17" w:name="_Toc165266780"/>
      <w:bookmarkStart w:id="18" w:name="_Toc387911379"/>
      <w:r w:rsidR="005F5658" w:rsidRPr="000E08B1">
        <w:lastRenderedPageBreak/>
        <w:t>Introduction</w:t>
      </w:r>
      <w:bookmarkEnd w:id="0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6"/>
      <w:bookmarkEnd w:id="17"/>
      <w:bookmarkEnd w:id="18"/>
    </w:p>
    <w:p w:rsidR="001C4B6F" w:rsidRDefault="001C4B6F" w:rsidP="001C4B6F">
      <w:pPr>
        <w:pStyle w:val="Heading2"/>
      </w:pPr>
      <w:bookmarkStart w:id="19" w:name="_Toc387911380"/>
      <w:r>
        <w:t>Purpose</w:t>
      </w:r>
      <w:bookmarkEnd w:id="19"/>
    </w:p>
    <w:p w:rsidR="00E70E5C" w:rsidRPr="00D1372D" w:rsidRDefault="00E70E5C" w:rsidP="00F90294">
      <w:pPr>
        <w:pStyle w:val="NormalIndent"/>
        <w:rPr>
          <w:rFonts w:cs="Arial"/>
        </w:rPr>
      </w:pPr>
    </w:p>
    <w:p w:rsidR="00250907" w:rsidRDefault="00250907" w:rsidP="00250907">
      <w:pPr>
        <w:pStyle w:val="Heading2"/>
      </w:pPr>
      <w:bookmarkStart w:id="20" w:name="_Toc387911381"/>
      <w:r>
        <w:t>Scope</w:t>
      </w:r>
      <w:bookmarkEnd w:id="20"/>
    </w:p>
    <w:p w:rsidR="00377FD6" w:rsidRDefault="00377FD6" w:rsidP="00377FD6">
      <w:pPr>
        <w:pStyle w:val="Heading3"/>
      </w:pPr>
      <w:bookmarkStart w:id="21" w:name="_Toc387911382"/>
      <w:r>
        <w:t>In Scope</w:t>
      </w:r>
      <w:bookmarkEnd w:id="21"/>
    </w:p>
    <w:p w:rsidR="00415A4A" w:rsidRPr="00D70BC3" w:rsidRDefault="00415A4A" w:rsidP="00F90294">
      <w:pPr>
        <w:pStyle w:val="NormalIndent"/>
      </w:pPr>
    </w:p>
    <w:p w:rsidR="00377FD6" w:rsidRPr="00377FD6" w:rsidRDefault="00377FD6" w:rsidP="00377FD6">
      <w:pPr>
        <w:pStyle w:val="Heading3"/>
      </w:pPr>
      <w:bookmarkStart w:id="22" w:name="_Toc387911383"/>
      <w:r>
        <w:t>Out of Scope</w:t>
      </w:r>
      <w:bookmarkEnd w:id="22"/>
    </w:p>
    <w:p w:rsidR="00250907" w:rsidRPr="000E08B1" w:rsidRDefault="00250907" w:rsidP="002F0835">
      <w:pPr>
        <w:pStyle w:val="NormalIndent"/>
        <w:rPr>
          <w:rFonts w:cs="Arial"/>
        </w:rPr>
      </w:pPr>
    </w:p>
    <w:p w:rsidR="00B86BE4" w:rsidRDefault="00851DFA" w:rsidP="003016B9">
      <w:pPr>
        <w:pStyle w:val="Heading1"/>
      </w:pPr>
      <w:bookmarkStart w:id="23" w:name="_Toc159913519"/>
      <w:bookmarkStart w:id="24" w:name="_Toc160347319"/>
      <w:bookmarkStart w:id="25" w:name="_Toc160347876"/>
      <w:bookmarkStart w:id="26" w:name="_Toc160354650"/>
      <w:bookmarkStart w:id="27" w:name="_Toc160354751"/>
      <w:bookmarkStart w:id="28" w:name="_Toc160355064"/>
      <w:bookmarkStart w:id="29" w:name="_Toc160355114"/>
      <w:r>
        <w:br w:type="page"/>
      </w:r>
      <w:bookmarkStart w:id="30" w:name="_Toc387911384"/>
      <w:bookmarkEnd w:id="23"/>
      <w:bookmarkEnd w:id="24"/>
      <w:bookmarkEnd w:id="25"/>
      <w:bookmarkEnd w:id="26"/>
      <w:bookmarkEnd w:id="27"/>
      <w:bookmarkEnd w:id="28"/>
      <w:bookmarkEnd w:id="29"/>
      <w:r w:rsidR="001C4B6F">
        <w:lastRenderedPageBreak/>
        <w:t>System Overview</w:t>
      </w:r>
      <w:bookmarkEnd w:id="30"/>
    </w:p>
    <w:p w:rsidR="00790F1E" w:rsidRPr="00790F1E" w:rsidRDefault="00CD475B" w:rsidP="003139E5">
      <w:pPr>
        <w:rPr>
          <w:rFonts w:ascii="Arial" w:hAnsi="Arial"/>
        </w:rPr>
      </w:pPr>
      <w:r>
        <w:rPr>
          <w:rFonts w:ascii="Arial" w:hAnsi="Arial"/>
          <w:noProof/>
          <w:lang w:eastAsia="zh-CN"/>
        </w:rPr>
        <mc:AlternateContent>
          <mc:Choice Requires="wpc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165735</wp:posOffset>
                </wp:positionV>
                <wp:extent cx="5943600" cy="4805045"/>
                <wp:effectExtent l="0" t="3810" r="0" b="1270"/>
                <wp:wrapNone/>
                <wp:docPr id="61" name="Canvas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14350" y="1095375"/>
                            <a:ext cx="5219700" cy="266509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A10A5" w:rsidRPr="002E2177" w:rsidRDefault="00DA10A5" w:rsidP="005551BC"/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8245" y="96520"/>
                            <a:ext cx="1056005" cy="6769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1123950" y="1457325"/>
                            <a:ext cx="666750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A10A5" w:rsidRDefault="006E7025" w:rsidP="005551BC">
                              <w:pPr>
                                <w:jc w:val="center"/>
                              </w:pPr>
                              <w:r>
                                <w:t>JSP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1480820" y="3276600"/>
                            <a:ext cx="1138555" cy="3714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6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A10A5" w:rsidRDefault="00587CB3" w:rsidP="005551BC">
                              <w:r>
                                <w:t>DB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324100" y="4038600"/>
                            <a:ext cx="1619250" cy="63690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A10A5" w:rsidRDefault="00587CB3" w:rsidP="005551BC">
                              <w:pPr>
                                <w:jc w:val="center"/>
                              </w:pPr>
                              <w:r>
                                <w:t xml:space="preserve">Hope </w:t>
                              </w:r>
                              <w:r w:rsidR="00DA10A5">
                                <w:t>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106805"/>
                            <a:ext cx="208089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177" w:rsidRPr="006E7025" w:rsidRDefault="002E2177" w:rsidP="005551BC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 w:rsidRPr="006E7025">
                                <w:rPr>
                                  <w:b/>
                                  <w:color w:val="00B050"/>
                                </w:rPr>
                                <w:t>Presentation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1847850"/>
                            <a:ext cx="208089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025" w:rsidRPr="006E7025" w:rsidRDefault="006E7025" w:rsidP="005551BC">
                              <w:pPr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  <w:r w:rsidRPr="006E7025">
                                <w:rPr>
                                  <w:b/>
                                  <w:color w:val="17365D" w:themeColor="text2" w:themeShade="BF"/>
                                </w:rPr>
                                <w:t>Business Logic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2962275"/>
                            <a:ext cx="208089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025" w:rsidRPr="006E7025" w:rsidRDefault="006E7025" w:rsidP="005551BC">
                              <w:pPr>
                                <w:rPr>
                                  <w:b/>
                                  <w:color w:val="C00000"/>
                                </w:rPr>
                              </w:pPr>
                              <w:r w:rsidRPr="006E7025">
                                <w:rPr>
                                  <w:b/>
                                  <w:color w:val="C00000"/>
                                </w:rPr>
                                <w:t>Resource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3928745" y="1459230"/>
                            <a:ext cx="666750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6E7025" w:rsidRDefault="006E7025" w:rsidP="005551BC">
                              <w:pPr>
                                <w:jc w:val="center"/>
                              </w:pPr>
                              <w:r>
                                <w:t>CSS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2838450" y="1457325"/>
                            <a:ext cx="933450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6E7025" w:rsidRDefault="006E7025" w:rsidP="005551BC">
                              <w:pPr>
                                <w:jc w:val="center"/>
                              </w:pPr>
                              <w:r>
                                <w:t>JavaScript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AutoShape 109"/>
                        <wps:cNvSpPr>
                          <a:spLocks noChangeArrowheads="1"/>
                        </wps:cNvSpPr>
                        <wps:spPr bwMode="auto">
                          <a:xfrm>
                            <a:off x="1962150" y="1457325"/>
                            <a:ext cx="666750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6E7025" w:rsidRDefault="006E7025" w:rsidP="005551BC">
                              <w:pPr>
                                <w:jc w:val="center"/>
                              </w:pPr>
                              <w:r>
                                <w:t>HTML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AutoShape 112"/>
                        <wps:cNvSpPr>
                          <a:spLocks noChangeArrowheads="1"/>
                        </wps:cNvSpPr>
                        <wps:spPr bwMode="auto">
                          <a:xfrm>
                            <a:off x="2938145" y="2181225"/>
                            <a:ext cx="873125" cy="6286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6E7025" w:rsidRDefault="00587CB3" w:rsidP="005551BC">
                              <w:pPr>
                                <w:jc w:val="center"/>
                              </w:pPr>
                              <w:r>
                                <w:t>Common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1656715" y="2181225"/>
                            <a:ext cx="1200785" cy="6286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6E7025" w:rsidRDefault="006E7025" w:rsidP="005551BC">
                              <w:pPr>
                                <w:jc w:val="center"/>
                              </w:pPr>
                              <w:r>
                                <w:t>Service</w:t>
                              </w:r>
                              <w:r w:rsidR="00587CB3">
                                <w:t xml:space="preserve"> (event, notification)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AutoShape 114"/>
                        <wps:cNvSpPr>
                          <a:spLocks noChangeArrowheads="1"/>
                        </wps:cNvSpPr>
                        <wps:spPr bwMode="auto">
                          <a:xfrm>
                            <a:off x="714375" y="2171700"/>
                            <a:ext cx="876300" cy="6286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587CB3" w:rsidRDefault="00587CB3" w:rsidP="005551BC">
                              <w:pPr>
                                <w:jc w:val="center"/>
                              </w:pPr>
                              <w:r>
                                <w:t>Servlet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AutoShape 115"/>
                        <wps:cNvSpPr>
                          <a:spLocks noChangeArrowheads="1"/>
                        </wps:cNvSpPr>
                        <wps:spPr bwMode="auto">
                          <a:xfrm>
                            <a:off x="3695700" y="3276600"/>
                            <a:ext cx="1138555" cy="3714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6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587CB3" w:rsidRDefault="00587CB3" w:rsidP="005551BC">
                              <w:r>
                                <w:t>File Helper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AutoShape 116"/>
                        <wps:cNvSpPr>
                          <a:spLocks noChangeArrowheads="1"/>
                        </wps:cNvSpPr>
                        <wps:spPr bwMode="auto">
                          <a:xfrm>
                            <a:off x="2728595" y="3276600"/>
                            <a:ext cx="900430" cy="3714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6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587CB3" w:rsidRDefault="00587CB3" w:rsidP="005551BC">
                              <w:r>
                                <w:t>DB Helper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4797425" y="2181225"/>
                            <a:ext cx="876300" cy="6286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A10A5" w:rsidRDefault="006E7025" w:rsidP="005551BC">
                              <w:pPr>
                                <w:jc w:val="center"/>
                              </w:pPr>
                              <w:proofErr w:type="spellStart"/>
                              <w:r>
                                <w:t>RESTFul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117" descr="Android-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9645" y="0"/>
                            <a:ext cx="868680" cy="868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1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838325" y="180975"/>
                            <a:ext cx="7905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99C" w:rsidRDefault="0006362F" w:rsidP="005551BC">
                              <w:r>
                                <w:t>Brower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248150" y="152400"/>
                            <a:ext cx="768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99C" w:rsidRDefault="004C099C" w:rsidP="005551BC">
                              <w:r>
                                <w:t>Android 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3867150" y="2181225"/>
                            <a:ext cx="873125" cy="6286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4C099C" w:rsidRDefault="004C099C" w:rsidP="005551BC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514350" y="1875790"/>
                            <a:ext cx="52197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514350" y="2971165"/>
                            <a:ext cx="52197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AutoShape 124"/>
                        <wps:cNvCnPr>
                          <a:cxnSpLocks noChangeShapeType="1"/>
                        </wps:cNvCnPr>
                        <wps:spPr bwMode="auto">
                          <a:xfrm>
                            <a:off x="3000375" y="763905"/>
                            <a:ext cx="3810" cy="36385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AutoShape 126"/>
                        <wps:cNvCnPr>
                          <a:cxnSpLocks noChangeShapeType="1"/>
                          <a:stCxn id="210" idx="2"/>
                          <a:endCxn id="209" idx="0"/>
                        </wps:cNvCnPr>
                        <wps:spPr bwMode="auto">
                          <a:xfrm>
                            <a:off x="5213985" y="868680"/>
                            <a:ext cx="21590" cy="131254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AutoShape 127"/>
                        <wps:cNvSpPr>
                          <a:spLocks noChangeArrowheads="1"/>
                        </wps:cNvSpPr>
                        <wps:spPr bwMode="auto">
                          <a:xfrm>
                            <a:off x="2576195" y="1764030"/>
                            <a:ext cx="361950" cy="323850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AutoShape 128"/>
                        <wps:cNvSpPr>
                          <a:spLocks noChangeArrowheads="1"/>
                        </wps:cNvSpPr>
                        <wps:spPr bwMode="auto">
                          <a:xfrm>
                            <a:off x="2604770" y="2876550"/>
                            <a:ext cx="361950" cy="325755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AutoShape 130"/>
                        <wps:cNvCnPr>
                          <a:cxnSpLocks noChangeShapeType="1"/>
                          <a:stCxn id="192" idx="2"/>
                          <a:endCxn id="196" idx="1"/>
                        </wps:cNvCnPr>
                        <wps:spPr bwMode="auto">
                          <a:xfrm>
                            <a:off x="3124200" y="3760470"/>
                            <a:ext cx="9525" cy="27813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104900"/>
                            <a:ext cx="361950" cy="2655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22B8" w:rsidRPr="00AB22B8" w:rsidRDefault="00AB22B8" w:rsidP="00AB22B8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AB22B8">
                                <w:rPr>
                                  <w:b/>
                                  <w:sz w:val="28"/>
                                  <w:szCs w:val="28"/>
                                </w:rPr>
                                <w:t>HOPE Web Server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1" o:spid="_x0000_s1026" editas="canvas" style="position:absolute;margin-left:0;margin-top:13.05pt;width:468pt;height:378.35pt;z-index:251656704;mso-position-horizontal-relative:char;mso-position-vertical-relative:line" coordsize="59436,48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8050;visibility:visible;mso-wrap-style:square">
                  <v:fill o:detectmouseclick="t"/>
                  <v:path o:connecttype="none"/>
                </v:shape>
                <v:rect id="Rectangle 15" o:spid="_x0000_s1028" style="position:absolute;left:5143;top:10953;width:52197;height:26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68PMEA&#10;AADcAAAADwAAAGRycy9kb3ducmV2LnhtbERPS4vCMBC+C/sfwizsTdP1sKzVKK4gCO6KLzyPzdhU&#10;m0lpsrX+eyMI3ubje85o0tpSNFT7wrGCz14CgjhzuuBcwX43736D8AFZY+mYFNzIw2T81hlhqt2V&#10;N9RsQy5iCPsUFZgQqlRKnxmy6HuuIo7cydUWQ4R1LnWN1xhuS9lPki9pseDYYLCimaHssv23Cg7t&#10;0k5XiyOu/5Yrgz/V6defG6U+3tvpEESgNrzET/dCx/mDPjyeiRfI8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evDzBAAAA3AAAAA8AAAAAAAAAAAAAAAAAmAIAAGRycy9kb3du&#10;cmV2LnhtbFBLBQYAAAAABAAEAPUAAACGAwAAAAA=&#10;" fillcolor="white [3201]" strokecolor="#92cddc [1944]" strokeweight="1pt">
                  <v:fill color2="#b6dde8 [1304]" focus="100%" type="gradient"/>
                  <v:shadow on="t" color="#205867 [1608]" opacity=".5" offset="6pt,6pt"/>
                  <v:textbox style="layout-flow:vertical">
                    <w:txbxContent>
                      <w:p w:rsidR="00DA10A5" w:rsidRPr="002E2177" w:rsidRDefault="00DA10A5" w:rsidP="005551BC"/>
                    </w:txbxContent>
                  </v:textbox>
                </v:rect>
                <v:shape id="Picture 64" o:spid="_x0000_s1029" type="#_x0000_t75" style="position:absolute;left:24682;top:965;width:10560;height:67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6FS7AAAAA3AAAAA8AAABkcnMvZG93bnJldi54bWxET0uLwjAQvgv+hzCCN01UWLRrFPG1XnUF&#10;r0Mz23a3mZQm2uqvN4Kwt/n4njNftrYUN6p94VjDaKhAEKfOFJxpOH/vBlMQPiAbLB2Thjt5WC66&#10;nTkmxjV8pNspZCKGsE9QQx5ClUjp05ws+qGriCP342qLIcI6k6bGJobbUo6V+pAWC44NOVa0zin9&#10;O12tht3WXszm0Xz5/X3m1xdS6tecte732tUniEBt+Be/3QcT588m8HomXiAXT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noVLsAAAADcAAAADwAAAAAAAAAAAAAAAACfAgAA&#10;ZHJzL2Rvd25yZXYueG1sUEsFBgAAAAAEAAQA9wAAAIwDAAAAAA==&#10;">
                  <v:imagedata r:id="rId12" o:title=""/>
                </v:shape>
                <v:roundrect id="AutoShape 27" o:spid="_x0000_s1030" style="position:absolute;left:11239;top:14573;width:6668;height:30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uFfcIA&#10;AADcAAAADwAAAGRycy9kb3ducmV2LnhtbERP3WrCMBS+F3yHcITdremkbLMaRYXB2ETU+QCH5rQp&#10;a05Ck2l9+2Uw8O58fL9nsRpsJy7Uh9axgqcsB0FcOd1yo+D89fb4CiJEZI2dY1JwowCr5Xi0wFK7&#10;Kx/pcoqNSCEcSlRgYvSllKEyZDFkzhMnrna9xZhg30jd4zWF205O8/xZWmw5NRj0tDVUfZ9+rAJ9&#10;8L6bbV4+ivq4v9n6c1cYu1PqYTKs5yAiDfEu/ne/6zR/VsDfM+k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+4V9wgAAANwAAAAPAAAAAAAAAAAAAAAAAJgCAABkcnMvZG93&#10;bnJldi54bWxQSwUGAAAAAAQABAD1AAAAhwMAAAAA&#10;" fillcolor="#c2d69b [1942]" strokecolor="#c2d69b [1942]" strokeweight="1pt">
                  <v:fill color2="#eaf1dd [662]" angle="135" focus="50%" type="gradient"/>
                  <v:shadow on="t" color="#4e6128 [1606]" opacity=".5" offset="1pt"/>
                  <v:textbox>
                    <w:txbxContent>
                      <w:p w:rsidR="00DA10A5" w:rsidRDefault="006E7025" w:rsidP="005551BC">
                        <w:pPr>
                          <w:jc w:val="center"/>
                        </w:pPr>
                        <w:r>
                          <w:t>JSP</w:t>
                        </w:r>
                      </w:p>
                    </w:txbxContent>
                  </v:textbox>
                </v:roundrect>
                <v:roundrect id="AutoShape 26" o:spid="_x0000_s1031" style="position:absolute;left:14808;top:32766;width:11385;height:371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1FMQA&#10;AADcAAAADwAAAGRycy9kb3ducmV2LnhtbERPS2sCMRC+F/wPYQq91WyF1roaRaSCh2LRquxx2Mw+&#10;MJlsN6lu/fWmIHibj+85k1lnjThR62vHCl76CQji3OmaSwW77+XzOwgfkDUax6TgjzzMpr2HCaba&#10;nXlDp20oRQxhn6KCKoQmldLnFVn0fdcQR65wrcUQYVtK3eI5hlsjB0nyJi3WHBsqbGhRUX7c/loF&#10;2dpcis/L12C4zxY/y8PHypRFptTTYzcfgwjUhbv45l7pOH/0Cv/PxAv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L9RTEAAAA3AAAAA8AAAAAAAAAAAAAAAAAmAIAAGRycy9k&#10;b3ducmV2LnhtbFBLBQYAAAAABAAEAPUAAACJAwAAAAA=&#10;" fillcolor="#fabf8f [1945]" strokecolor="#fabf8f [1945]" strokeweight="1pt">
                  <v:fill color2="#fde9d9 [665]" angle="135" focus="50%" type="gradient"/>
                  <v:shadow on="t" color="#974706 [1609]" opacity=".5" offset="1pt"/>
                  <v:textbox>
                    <w:txbxContent>
                      <w:p w:rsidR="00DA10A5" w:rsidRDefault="00587CB3" w:rsidP="005551BC">
                        <w:r>
                          <w:t>DB Manager</w:t>
                        </w:r>
                      </w:p>
                    </w:txbxContent>
                  </v:textbox>
                </v:round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9" o:spid="_x0000_s1032" type="#_x0000_t22" style="position:absolute;left:23241;top:40386;width:16192;height:6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oJrsIA&#10;AADcAAAADwAAAGRycy9kb3ducmV2LnhtbERPTWsCMRC9F/wPYQRvNesepG6NIoIgXkS7IL0Nybi7&#10;7WayJHFd/fVNodDbPN7nLNeDbUVPPjSOFcymGQhi7UzDlYLyY/f6BiJEZIOtY1LwoADr1ehliYVx&#10;dz5Rf46VSCEcClRQx9gVUgZdk8UwdR1x4q7OW4wJ+koaj/cUbluZZ9lcWmw4NdTY0bYm/X2+WQW6&#10;P/iF3n+W3VfJF58/r7neHpWajIfNO4hIQ/wX/7n3Js1fzOH3mXS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egmuwgAAANwAAAAPAAAAAAAAAAAAAAAAAJgCAABkcnMvZG93&#10;bnJldi54bWxQSwUGAAAAAAQABAD1AAAAhwMAAAAA&#10;" fillcolor="white [3201]" strokecolor="#b2a1c7 [1943]" strokeweight="1pt">
                  <v:fill color2="#ccc0d9 [1303]" focus="100%" type="gradient"/>
                  <v:shadow on="t" color="#3f3151 [1607]" opacity=".5" offset="1pt"/>
                  <v:textbox>
                    <w:txbxContent>
                      <w:p w:rsidR="00DA10A5" w:rsidRDefault="00587CB3" w:rsidP="005551BC">
                        <w:pPr>
                          <w:jc w:val="center"/>
                        </w:pPr>
                        <w:r>
                          <w:t xml:space="preserve">Hope </w:t>
                        </w:r>
                        <w:r w:rsidR="00DA10A5">
                          <w:t>DB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4" o:spid="_x0000_s1033" type="#_x0000_t202" style="position:absolute;left:5143;top:11068;width:20809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<v:textbox>
                    <w:txbxContent>
                      <w:p w:rsidR="002E2177" w:rsidRPr="006E7025" w:rsidRDefault="002E2177" w:rsidP="005551BC">
                        <w:pPr>
                          <w:rPr>
                            <w:b/>
                            <w:color w:val="00B050"/>
                          </w:rPr>
                        </w:pPr>
                        <w:r w:rsidRPr="006E7025">
                          <w:rPr>
                            <w:b/>
                            <w:color w:val="00B050"/>
                          </w:rPr>
                          <w:t>Presentation Layer</w:t>
                        </w:r>
                      </w:p>
                    </w:txbxContent>
                  </v:textbox>
                </v:shape>
                <v:shape id="Text Box 105" o:spid="_x0000_s1034" type="#_x0000_t202" style="position:absolute;left:5238;top:18478;width:20809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<v:textbox>
                    <w:txbxContent>
                      <w:p w:rsidR="006E7025" w:rsidRPr="006E7025" w:rsidRDefault="006E7025" w:rsidP="005551BC">
                        <w:pPr>
                          <w:rPr>
                            <w:b/>
                            <w:color w:val="17365D" w:themeColor="text2" w:themeShade="BF"/>
                          </w:rPr>
                        </w:pPr>
                        <w:r w:rsidRPr="006E7025">
                          <w:rPr>
                            <w:b/>
                            <w:color w:val="17365D" w:themeColor="text2" w:themeShade="BF"/>
                          </w:rPr>
                          <w:t>Business Logic Layer</w:t>
                        </w:r>
                      </w:p>
                    </w:txbxContent>
                  </v:textbox>
                </v:shape>
                <v:shape id="Text Box 106" o:spid="_x0000_s1035" type="#_x0000_t202" style="position:absolute;left:5143;top:29622;width:20809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<v:textbox>
                    <w:txbxContent>
                      <w:p w:rsidR="006E7025" w:rsidRPr="006E7025" w:rsidRDefault="006E7025" w:rsidP="005551BC">
                        <w:pPr>
                          <w:rPr>
                            <w:b/>
                            <w:color w:val="C00000"/>
                          </w:rPr>
                        </w:pPr>
                        <w:r w:rsidRPr="006E7025">
                          <w:rPr>
                            <w:b/>
                            <w:color w:val="C00000"/>
                          </w:rPr>
                          <w:t>Resource Layer</w:t>
                        </w:r>
                      </w:p>
                    </w:txbxContent>
                  </v:textbox>
                </v:shape>
                <v:roundrect id="AutoShape 107" o:spid="_x0000_s1036" style="position:absolute;left:39287;top:14592;width:6667;height:30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PSHsQA&#10;AADcAAAADwAAAGRycy9kb3ducmV2LnhtbESP0WoCMRRE3wv9h3ALvtWsItauRqlCQVRErR9w2dzd&#10;LN3chE2q698bQejjMDNnmNmis424UBtqxwoG/QwEceF0zZWC88/3+wREiMgaG8ek4EYBFvPXlxnm&#10;2l35SJdTrESCcMhRgYnR51KGwpDF0HeeOHmlay3GJNtK6havCW4bOcyysbRYc1ow6GllqPg9/VkF&#10;+uB987n82IzK4/5my+1uZOxOqd5b9zUFEamL/+Fne60VDLMBPM6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j0h7EAAAA3AAAAA8AAAAAAAAAAAAAAAAAmAIAAGRycy9k&#10;b3ducmV2LnhtbFBLBQYAAAAABAAEAPUAAACJAwAAAAA=&#10;" fillcolor="#c2d69b [1942]" strokecolor="#c2d69b [1942]" strokeweight="1pt">
                  <v:fill color2="#eaf1dd [662]" angle="135" focus="50%" type="gradient"/>
                  <v:shadow on="t" color="#4e6128 [1606]" opacity=".5" offset="1pt"/>
                  <v:textbox>
                    <w:txbxContent>
                      <w:p w:rsidR="006E7025" w:rsidRDefault="006E7025" w:rsidP="005551BC">
                        <w:pPr>
                          <w:jc w:val="center"/>
                        </w:pPr>
                        <w:r>
                          <w:t>CSS</w:t>
                        </w:r>
                      </w:p>
                    </w:txbxContent>
                  </v:textbox>
                </v:roundrect>
                <v:roundrect id="AutoShape 108" o:spid="_x0000_s1037" style="position:absolute;left:28384;top:14573;width:9335;height:30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MacQA&#10;AADcAAAADwAAAGRycy9kb3ducmV2LnhtbESP3WoCMRSE7wu+QzhC72rWRVpdjaKCUFop9ecBDpuz&#10;m8XNSdhEXd++KRR6OczMN8xi1dtW3KgLjWMF41EGgrh0uuFawfm0e5mCCBFZY+uYFDwowGo5eFpg&#10;od2dD3Q7xlokCIcCFZgYfSFlKA1ZDCPniZNXuc5iTLKrpe7wnuC2lXmWvUqLDacFg562hsrL8WoV&#10;6G/v29nm7WNSHb4etvrcT4zdK/U87NdzEJH6+B/+a79rBXmWw++Zd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TGnEAAAA3AAAAA8AAAAAAAAAAAAAAAAAmAIAAGRycy9k&#10;b3ducmV2LnhtbFBLBQYAAAAABAAEAPUAAACJAwAAAAA=&#10;" fillcolor="#c2d69b [1942]" strokecolor="#c2d69b [1942]" strokeweight="1pt">
                  <v:fill color2="#eaf1dd [662]" angle="135" focus="50%" type="gradient"/>
                  <v:shadow on="t" color="#4e6128 [1606]" opacity=".5" offset="1pt"/>
                  <v:textbox>
                    <w:txbxContent>
                      <w:p w:rsidR="006E7025" w:rsidRDefault="006E7025" w:rsidP="005551BC">
                        <w:pPr>
                          <w:jc w:val="center"/>
                        </w:pPr>
                        <w:r>
                          <w:t>JavaScript</w:t>
                        </w:r>
                      </w:p>
                    </w:txbxContent>
                  </v:textbox>
                </v:roundrect>
                <v:roundrect id="AutoShape 109" o:spid="_x0000_s1038" style="position:absolute;left:19621;top:14573;width:6668;height:30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3p8sUA&#10;AADcAAAADwAAAGRycy9kb3ducmV2LnhtbESP0WoCMRRE3wX/IVzBNzerlbZujdIWCsVKqdoPuGzu&#10;bhY3N2ETdf17Uyj4OMzMGWa57m0rztSFxrGCaZaDIC6dbrhW8Hv4mDyDCBFZY+uYFFwpwHo1HCyx&#10;0O7COzrvYy0ShEOBCkyMvpAylIYshsx54uRVrrMYk+xqqTu8JLht5SzPH6XFhtOCQU/vhsrj/mQV&#10;6B/v28Xb02Ze7b6vtvrazo3dKjUe9a8vICL18R7+b39qBbP8Af7O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enyxQAAANwAAAAPAAAAAAAAAAAAAAAAAJgCAABkcnMv&#10;ZG93bnJldi54bWxQSwUGAAAAAAQABAD1AAAAigMAAAAA&#10;" fillcolor="#c2d69b [1942]" strokecolor="#c2d69b [1942]" strokeweight="1pt">
                  <v:fill color2="#eaf1dd [662]" angle="135" focus="50%" type="gradient"/>
                  <v:shadow on="t" color="#4e6128 [1606]" opacity=".5" offset="1pt"/>
                  <v:textbox>
                    <w:txbxContent>
                      <w:p w:rsidR="006E7025" w:rsidRDefault="006E7025" w:rsidP="005551BC">
                        <w:pPr>
                          <w:jc w:val="center"/>
                        </w:pPr>
                        <w:r>
                          <w:t>HTML</w:t>
                        </w:r>
                      </w:p>
                    </w:txbxContent>
                  </v:textbox>
                </v:roundrect>
                <v:roundrect id="AutoShape 112" o:spid="_x0000_s1039" style="position:absolute;left:29381;top:21812;width:8731;height:628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hQ+cQA&#10;AADcAAAADwAAAGRycy9kb3ducmV2LnhtbESPUWvCMBSF3wf+h3CFvc2kRdyoRimCMEQG6n7Atblr&#10;6pqb0mRt9++XwWCPh3POdzib3eRaMVAfGs8asoUCQVx503Ct4f16eHoBESKywdYzafimALvt7GGD&#10;hfEjn2m4xFokCIcCNdgYu0LKUFlyGBa+I07eh+8dxiT7WpoexwR3rcyVWkmHDacFix3tLVWfly+n&#10;4U2dnK9X1p3u4/F2LrPrc+C71o/zqVyDiDTF//Bf+9VoyNUSfs+k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IUPnEAAAA3AAAAA8AAAAAAAAAAAAAAAAAmAIAAGRycy9k&#10;b3ducmV2LnhtbFBLBQYAAAAABAAEAPUAAACJAwAAAAA=&#10;" fillcolor="#95b3d7 [1940]" strokecolor="#95b3d7 [1940]" strokeweight="1pt">
                  <v:fill color2="#dbe5f1 [660]" angle="135" focus="50%" type="gradient"/>
                  <v:shadow on="t" color="#243f60 [1604]" opacity=".5" offset="1pt"/>
                  <v:textbox>
                    <w:txbxContent>
                      <w:p w:rsidR="006E7025" w:rsidRDefault="00587CB3" w:rsidP="005551BC">
                        <w:pPr>
                          <w:jc w:val="center"/>
                        </w:pPr>
                        <w:r>
                          <w:t>Common</w:t>
                        </w:r>
                      </w:p>
                    </w:txbxContent>
                  </v:textbox>
                </v:roundrect>
                <v:roundrect id="AutoShape 113" o:spid="_x0000_s1040" style="position:absolute;left:16567;top:21812;width:12008;height:628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T1YsQA&#10;AADcAAAADwAAAGRycy9kb3ducmV2LnhtbESPUWvCMBSF3wf+h3CFvc2kBd2oRimCMEQG6n7Atblr&#10;6pqb0mRt9++XwWCPh3POdzib3eRaMVAfGs8asoUCQVx503Ct4f16eHoBESKywdYzafimALvt7GGD&#10;hfEjn2m4xFokCIcCNdgYu0LKUFlyGBa+I07eh+8dxiT7WpoexwR3rcyVWkmHDacFix3tLVWfly+n&#10;4U2dnK9X1p3u4/F2LrPrc+C71o/zqVyDiDTF//Bf+9VoyNUSfs+k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E9WLEAAAA3AAAAA8AAAAAAAAAAAAAAAAAmAIAAGRycy9k&#10;b3ducmV2LnhtbFBLBQYAAAAABAAEAPUAAACJAwAAAAA=&#10;" fillcolor="#95b3d7 [1940]" strokecolor="#95b3d7 [1940]" strokeweight="1pt">
                  <v:fill color2="#dbe5f1 [660]" angle="135" focus="50%" type="gradient"/>
                  <v:shadow on="t" color="#243f60 [1604]" opacity=".5" offset="1pt"/>
                  <v:textbox>
                    <w:txbxContent>
                      <w:p w:rsidR="006E7025" w:rsidRDefault="006E7025" w:rsidP="005551BC">
                        <w:pPr>
                          <w:jc w:val="center"/>
                        </w:pPr>
                        <w:r>
                          <w:t>Service</w:t>
                        </w:r>
                        <w:r w:rsidR="00587CB3">
                          <w:t xml:space="preserve"> (event, notification)</w:t>
                        </w:r>
                      </w:p>
                    </w:txbxContent>
                  </v:textbox>
                </v:roundrect>
                <v:roundrect id="AutoShape 114" o:spid="_x0000_s1041" style="position:absolute;left:7143;top:21717;width:8763;height:628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ZrFcIA&#10;AADcAAAADwAAAGRycy9kb3ducmV2LnhtbESP3YrCMBSE74V9h3AE7zTRi65Uo4iwICIL/jzAsTnb&#10;1G1OShNtfXuzsODlMDPfMMt172rxoDZUnjVMJwoEceFNxaWGy/lrPAcRIrLB2jNpeFKA9epjsMTc&#10;+I6P9DjFUiQIhxw12BibXMpQWHIYJr4hTt6Pbx3GJNtSmha7BHe1nCmVSYcVpwWLDW0tFb+nu9Pw&#10;rQ7Ol5l1h1u3vx430/Nn4JvWo2G/WYCI1Md3+L+9MxpmKoO/M+kI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FmsVwgAAANwAAAAPAAAAAAAAAAAAAAAAAJgCAABkcnMvZG93&#10;bnJldi54bWxQSwUGAAAAAAQABAD1AAAAhwMAAAAA&#10;" fillcolor="#95b3d7 [1940]" strokecolor="#95b3d7 [1940]" strokeweight="1pt">
                  <v:fill color2="#dbe5f1 [660]" angle="135" focus="50%" type="gradient"/>
                  <v:shadow on="t" color="#243f60 [1604]" opacity=".5" offset="1pt"/>
                  <v:textbox>
                    <w:txbxContent>
                      <w:p w:rsidR="00587CB3" w:rsidRDefault="00587CB3" w:rsidP="005551BC">
                        <w:pPr>
                          <w:jc w:val="center"/>
                        </w:pPr>
                        <w:r>
                          <w:t>Servlet</w:t>
                        </w:r>
                      </w:p>
                    </w:txbxContent>
                  </v:textbox>
                </v:roundrect>
                <v:roundrect id="AutoShape 115" o:spid="_x0000_s1042" style="position:absolute;left:36957;top:32766;width:11385;height:371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o6A8YA&#10;AADcAAAADwAAAGRycy9kb3ducmV2LnhtbESPT2sCMRTE74LfITyhN826h1q2Rimi4KFU1Lbs8bF5&#10;+4cmL9tNqquf3hQEj8PM/IaZL3trxIk63zhWMJ0kIIgLpxuuFHweN+MXED4gazSOScGFPCwXw8Ec&#10;M+3OvKfTIVQiQthnqKAOoc2k9EVNFv3EtcTRK11nMUTZVVJ3eI5wa2SaJM/SYsNxocaWVjUVP4c/&#10;qyD/MNfy/bpLZ1/56nfzvd6aqsyVehr1b68gAvXhEb63t1pBmszg/0w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o6A8YAAADcAAAADwAAAAAAAAAAAAAAAACYAgAAZHJz&#10;L2Rvd25yZXYueG1sUEsFBgAAAAAEAAQA9QAAAIsDAAAAAA==&#10;" fillcolor="#fabf8f [1945]" strokecolor="#fabf8f [1945]" strokeweight="1pt">
                  <v:fill color2="#fde9d9 [665]" angle="135" focus="50%" type="gradient"/>
                  <v:shadow on="t" color="#974706 [1609]" opacity=".5" offset="1pt"/>
                  <v:textbox>
                    <w:txbxContent>
                      <w:p w:rsidR="00587CB3" w:rsidRDefault="00587CB3" w:rsidP="005551BC">
                        <w:r>
                          <w:t>File Helper</w:t>
                        </w:r>
                      </w:p>
                    </w:txbxContent>
                  </v:textbox>
                </v:roundrect>
                <v:roundrect id="AutoShape 116" o:spid="_x0000_s1043" style="position:absolute;left:27285;top:32766;width:9005;height:371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WuccQA&#10;AADcAAAADwAAAGRycy9kb3ducmV2LnhtbERPy2rCQBTdF/yH4Rbc1UmzqCV1EkQUXBSl2pYsL5mb&#10;B87cSTNTjX69syh0eTjvRTFaI840+M6xgudZAoK4crrjRsHncfP0CsIHZI3GMSm4kocinzwsMNPu&#10;wh90PoRGxBD2GSpoQ+gzKX3VkkU/cz1x5Go3WAwRDo3UA15iuDUyTZIXabHj2NBiT6uWqtPh1yoo&#10;d+ZWv9/26fyrXP1svtdb09SlUtPHcfkGItAY/sV/7q1WkCZxbTwTj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lrnHEAAAA3AAAAA8AAAAAAAAAAAAAAAAAmAIAAGRycy9k&#10;b3ducmV2LnhtbFBLBQYAAAAABAAEAPUAAACJAwAAAAA=&#10;" fillcolor="#fabf8f [1945]" strokecolor="#fabf8f [1945]" strokeweight="1pt">
                  <v:fill color2="#fde9d9 [665]" angle="135" focus="50%" type="gradient"/>
                  <v:shadow on="t" color="#974706 [1609]" opacity=".5" offset="1pt"/>
                  <v:textbox>
                    <w:txbxContent>
                      <w:p w:rsidR="00587CB3" w:rsidRDefault="00587CB3" w:rsidP="005551BC">
                        <w:r>
                          <w:t>DB Helper</w:t>
                        </w:r>
                      </w:p>
                    </w:txbxContent>
                  </v:textbox>
                </v:roundrect>
                <v:roundrect id="AutoShape 25" o:spid="_x0000_s1044" style="position:absolute;left:47974;top:21812;width:8763;height:628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n/Z8MA&#10;AADcAAAADwAAAGRycy9kb3ducmV2LnhtbESP3YrCMBSE7wXfIRxh7zTRC3+6RpGFBVlE8OcBzjbH&#10;ptqclCba7ttvBMHLYWa+YZbrzlXiQU0oPWsYjxQI4tybkgsN59P3cA4iRGSDlWfS8EcB1qt+b4mZ&#10;8S0f6HGMhUgQDhlqsDHWmZQht+QwjHxNnLyLbxzGJJtCmgbbBHeVnCg1lQ5LTgsWa/qylN+Od6dh&#10;r3bOF1Prdtf25/ewGZ9mga9afwy6zSeISF18h1/trdEwUQt4nk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n/Z8MAAADcAAAADwAAAAAAAAAAAAAAAACYAgAAZHJzL2Rv&#10;d25yZXYueG1sUEsFBgAAAAAEAAQA9QAAAIgDAAAAAA==&#10;" fillcolor="#95b3d7 [1940]" strokecolor="#95b3d7 [1940]" strokeweight="1pt">
                  <v:fill color2="#dbe5f1 [660]" angle="135" focus="50%" type="gradient"/>
                  <v:shadow on="t" color="#243f60 [1604]" opacity=".5" offset="1pt"/>
                  <v:textbox>
                    <w:txbxContent>
                      <w:p w:rsidR="00DA10A5" w:rsidRDefault="006E7025" w:rsidP="005551BC">
                        <w:pPr>
                          <w:jc w:val="center"/>
                        </w:pPr>
                        <w:proofErr w:type="spellStart"/>
                        <w:r>
                          <w:t>RESTFul</w:t>
                        </w:r>
                        <w:proofErr w:type="spellEnd"/>
                      </w:p>
                    </w:txbxContent>
                  </v:textbox>
                </v:roundrect>
                <v:shape id="Picture 117" o:spid="_x0000_s1045" type="#_x0000_t75" alt="Android-03" style="position:absolute;left:47796;width:8687;height:86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gVlrBAAAA3AAAAA8AAABkcnMvZG93bnJldi54bWxET01rwkAQvRf6H5YpeGs2BhJKdBURCrEQ&#10;SqO5D9kxCWZnQ3bV+O/dg9Dj432vt7MZxI0m11tWsIxiEMSN1T23Ck7H788vEM4jaxwsk4IHOdhu&#10;3t/WmGt75z+6Vb4VIYRdjgo678dcStd0ZNBFdiQO3NlOBn2AUyv1hPcQbgaZxHEmDfYcGjocad9R&#10;c6muRsGu/KlddU2tT4siOZS/Y11mB6UWH/NuBcLT7P/FL3ehFSTLMD+cCUdAb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bgVlrBAAAA3AAAAA8AAAAAAAAAAAAAAAAAnwIA&#10;AGRycy9kb3ducmV2LnhtbFBLBQYAAAAABAAEAPcAAACNAwAAAAA=&#10;">
                  <v:imagedata r:id="rId13" o:title="Android-03"/>
                </v:shape>
                <v:shape id="Text Box 118" o:spid="_x0000_s1046" type="#_x0000_t202" style="position:absolute;left:18383;top:1809;width:7906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<v:textbox>
                    <w:txbxContent>
                      <w:p w:rsidR="004C099C" w:rsidRDefault="0006362F" w:rsidP="005551BC">
                        <w:r>
                          <w:t>Brower</w:t>
                        </w:r>
                      </w:p>
                    </w:txbxContent>
                  </v:textbox>
                </v:shape>
                <v:shape id="Text Box 119" o:spid="_x0000_s1047" type="#_x0000_t202" style="position:absolute;left:42481;top:1524;width:768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<v:textbox>
                    <w:txbxContent>
                      <w:p w:rsidR="004C099C" w:rsidRDefault="004C099C" w:rsidP="005551BC">
                        <w:r>
                          <w:t>Android App</w:t>
                        </w:r>
                      </w:p>
                    </w:txbxContent>
                  </v:textbox>
                </v:shape>
                <v:roundrect id="AutoShape 120" o:spid="_x0000_s1048" style="position:absolute;left:38671;top:21812;width:8731;height:628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heUMIA&#10;AADcAAAADwAAAGRycy9kb3ducmV2LnhtbESP0YrCMBRE3xf8h3AF39a0CrpUo4ggiIig7gdcm2tT&#10;bW5KE239e7Ow4OMwM2eY+bKzlXhS40vHCtJhAoI4d7rkQsHvefP9A8IHZI2VY1LwIg/LRe9rjpl2&#10;LR/peQqFiBD2GSowIdSZlD43ZNEPXU0cvatrLIYom0LqBtsIt5UcJclEWiw5LhisaW0ov58eVsEh&#10;2VtXTIzd39rd5bhKz1PPN6UG/W41AxGoC5/wf3urFYzSMfydiU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F5QwgAAANwAAAAPAAAAAAAAAAAAAAAAAJgCAABkcnMvZG93&#10;bnJldi54bWxQSwUGAAAAAAQABAD1AAAAhwMAAAAA&#10;" fillcolor="#95b3d7 [1940]" strokecolor="#95b3d7 [1940]" strokeweight="1pt">
                  <v:fill color2="#dbe5f1 [660]" angle="135" focus="50%" type="gradient"/>
                  <v:shadow on="t" color="#243f60 [1604]" opacity=".5" offset="1pt"/>
                  <v:textbox>
                    <w:txbxContent>
                      <w:p w:rsidR="004C099C" w:rsidRDefault="004C099C" w:rsidP="005551BC">
                        <w:pPr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2" o:spid="_x0000_s1049" type="#_x0000_t32" style="position:absolute;left:5143;top:18757;width:5219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9zYcYAAADcAAAADwAAAGRycy9kb3ducmV2LnhtbESPQWsCMRSE74X+h/AKvRTNrrRFVqNs&#10;C0IVPGj1/tw8N8HNy3YTdfvvG6HgcZiZb5jpvHeNuFAXrGcF+TADQVx5bblWsPteDMYgQkTW2Hgm&#10;Bb8UYD57fJhiof2VN3TZxlokCIcCFZgY20LKUBlyGIa+JU7e0XcOY5JdLXWH1wR3jRxl2bt0aDkt&#10;GGzp01B12p6dgvUy/ygPxi5Xmx+7fluUzbl+2Sv1/NSXExCR+ngP/7e/tIJR/gq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vc2HGAAAA3AAAAA8AAAAAAAAA&#10;AAAAAAAAoQIAAGRycy9kb3ducmV2LnhtbFBLBQYAAAAABAAEAPkAAACUAwAAAAA=&#10;"/>
                <v:shape id="AutoShape 123" o:spid="_x0000_s1050" type="#_x0000_t32" style="position:absolute;left:5143;top:29711;width:5219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PW+sUAAADcAAAADwAAAGRycy9kb3ducmV2LnhtbESPQWsCMRSE7wX/Q3hCL0WzKyhla5RV&#10;EGrBg7a9Pzevm+DmZd1E3f77piB4HGbmG2a+7F0jrtQF61lBPs5AEFdeW64VfH1uRq8gQkTW2Hgm&#10;Bb8UYLkYPM2x0P7Ge7oeYi0ShEOBCkyMbSFlqAw5DGPfEifvx3cOY5JdLXWHtwR3jZxk2Uw6tJwW&#10;DLa0NlSdDhenYLfNV+XR2O3H/mx3003ZXOqXb6Weh335BiJSHx/he/tdK5jkU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PW+sUAAADcAAAADwAAAAAAAAAA&#10;AAAAAAChAgAAZHJzL2Rvd25yZXYueG1sUEsFBgAAAAAEAAQA+QAAAJMDAAAAAA==&#10;"/>
                <v:shape id="AutoShape 124" o:spid="_x0000_s1051" type="#_x0000_t32" style="position:absolute;left:30003;top:7639;width:38;height:36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gn3cQAAADcAAAADwAAAGRycy9kb3ducmV2LnhtbESPUWvCQBCE3wv+h2MFX4reRdog0VOs&#10;YCkUBG1/wJJbk2BuL82tmv77XqHQx2FmvmFWm8G36kZ9bAJbyGYGFHEZXMOVhc+P/XQBKgqywzYw&#10;WfimCJv16GGFhQt3PtLtJJVKEI4FWqhFukLrWNbkMc5CR5y8c+g9SpJ9pV2P9wT3rZ4bk2uPDaeF&#10;Gjva1VReTldv4ZCZ8P50fKFHEXM+xMvXq37OrZ2Mh+0SlNAg/+G/9puzMM9y+D2Tjo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CfdxAAAANwAAAAPAAAAAAAAAAAA&#10;AAAAAKECAABkcnMvZG93bnJldi54bWxQSwUGAAAAAAQABAD5AAAAkgMAAAAA&#10;" strokeweight="2pt">
                  <v:stroke startarrow="block" endarrow="block"/>
                </v:shape>
                <v:shape id="AutoShape 126" o:spid="_x0000_s1052" type="#_x0000_t32" style="position:absolute;left:52139;top:8686;width:216;height:131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SCRsQAAADcAAAADwAAAGRycy9kb3ducmV2LnhtbESPUWvCQBCE3wv+h2OFvhS9i1Qr0VPa&#10;QktBELT+gCW3JsHcXprbavrve4Lg4zAz3zDLde8bdaYu1oEtZGMDirgIrubSwuH7YzQHFQXZYROY&#10;LPxRhPVq8LDE3IUL7+i8l1IlCMccLVQiba51LCryGMehJU7eMXQeJcmu1K7DS4L7Rk+MmWmPNaeF&#10;Clt6r6g47X+9hW1mwuZ590ZPIua4jaefTz2dWfs47F8XoIR6uYdv7S9nYZK9wPVMOgJ6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xIJGxAAAANwAAAAPAAAAAAAAAAAA&#10;AAAAAKECAABkcnMvZG93bnJldi54bWxQSwUGAAAAAAQABAD5AAAAkgMAAAAA&#10;" strokeweight="2pt">
                  <v:stroke startarrow="block" endarrow="block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27" o:spid="_x0000_s1053" type="#_x0000_t67" style="position:absolute;left:25761;top:17640;width:362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59v74A&#10;AADcAAAADwAAAGRycy9kb3ducmV2LnhtbERPy4rCMBTdC/MP4Q64s2kFZahGEUFwN74+4NJc22Jz&#10;k0lizfz9ZDHg8nDe620ygxjJh96ygqooQRA3VvfcKrhdD7MvECEiaxwsk4JfCrDdfEzWWGv74jON&#10;l9iKHMKhRgVdjK6WMjQdGQyFdcSZu1tvMGboW6k9vnK4GeS8LJfSYM+5oUNH+46ax+VpFPyMp+qI&#10;1TJ9p/R0Xh8Wi310Sk0/024FIlKKb/G/+6gVzKu8Np/JR0Bu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e+fb++AAAA3AAAAA8AAAAAAAAAAAAAAAAAmAIAAGRycy9kb3ducmV2&#10;LnhtbFBLBQYAAAAABAAEAPUAAACDAwAAAAA=&#10;">
                  <v:textbox style="layout-flow:vertical-ideographic"/>
                </v:shape>
                <v:shape id="AutoShape 128" o:spid="_x0000_s1054" type="#_x0000_t67" style="position:absolute;left:26047;top:28765;width:3620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LYJMEA&#10;AADcAAAADwAAAGRycy9kb3ducmV2LnhtbESP0WoCMRRE3wv+Q7hC32p2BcWuRhFB8K1W+wGXzXV3&#10;cXMTk7jGvzeFQh+HmTnDrDbJ9GIgHzrLCspJAYK4trrjRsHPef+xABEissbeMil4UoDNevS2wkrb&#10;B3/TcIqNyBAOFSpoY3SVlKFuyWCYWEecvYv1BmOWvpHa4yPDTS+nRTGXBjvOCy062rVUX093o+A2&#10;HMsDlvP0ldLdeb2fzXbRKfU+TtsliEgp/of/2getYFp+wu+Zf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y2CTBAAAA3AAAAA8AAAAAAAAAAAAAAAAAmAIAAGRycy9kb3du&#10;cmV2LnhtbFBLBQYAAAAABAAEAPUAAACGAwAAAAA=&#10;">
                  <v:textbox style="layout-flow:vertical-ideographic"/>
                </v:shape>
                <v:shape id="AutoShape 130" o:spid="_x0000_s1055" type="#_x0000_t32" style="position:absolute;left:31242;top:37604;width:95;height:2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krOcEAAADcAAAADwAAAGRycy9kb3ducmV2LnhtbERPTYvCMBC9C/6HMMLeNLXCKtUo6uKu&#10;IApWDx6HZmyLzaTbZLX++81B8Ph437NFaypxp8aVlhUMBxEI4szqknMF59OmPwHhPLLGyjIpeJKD&#10;xbzbmWGi7YOPdE99LkIIuwQVFN7XiZQuK8igG9iaOHBX2xj0ATa51A0+QripZBxFn9JgyaGhwJrW&#10;BWW39M8oMG48Olj//XvY2+3X7pny5bT6Ueqj1y6nIDy1/i1+ubdaQRyH+eFMOAJy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eSs5wQAAANwAAAAPAAAAAAAAAAAAAAAA&#10;AKECAABkcnMvZG93bnJldi54bWxQSwUGAAAAAAQABAD5AAAAjwMAAAAA&#10;" strokeweight="2pt">
                  <v:stroke endarrow="block"/>
                </v:shape>
                <v:shape id="Text Box 131" o:spid="_x0000_s1056" type="#_x0000_t202" style="position:absolute;left:1333;top:11049;width:3620;height:26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SMC8QA&#10;AADcAAAADwAAAGRycy9kb3ducmV2LnhtbESPUWvCMBSF34X9h3AHe9PUIjI6o+hAUBh11v2AS3NN&#10;i81NSTLt/v0iCD4ezjnf4SxWg+3ElXxoHSuYTjIQxLXTLRsFP6ft+B1EiMgaO8ek4I8CrJYvowUW&#10;2t34SNcqGpEgHApU0MTYF1KGuiGLYeJ64uSdnbcYk/RGao+3BLedzLNsLi22nBYa7OmzofpS/VoF&#10;ZXXQm/NwKL9Lvz+Z2Xb9le2MUm+vw/oDRKQhPsOP9k4ryPMp3M+k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0jAvEAAAA3AAAAA8AAAAAAAAAAAAAAAAAmAIAAGRycy9k&#10;b3ducmV2LnhtbFBLBQYAAAAABAAEAPUAAACJAwAAAAA=&#10;">
                  <v:textbox style="layout-flow:vertical;mso-layout-flow-alt:bottom-to-top">
                    <w:txbxContent>
                      <w:p w:rsidR="00AB22B8" w:rsidRPr="00AB22B8" w:rsidRDefault="00AB22B8" w:rsidP="00AB22B8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AB22B8">
                          <w:rPr>
                            <w:b/>
                            <w:sz w:val="28"/>
                            <w:szCs w:val="28"/>
                          </w:rPr>
                          <w:t>HOPE Web Server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 w:rsidR="00921CF6">
        <w:rPr>
          <w:rFonts w:ascii="Arial" w:hAnsi="Arial"/>
        </w:rPr>
        <w:t xml:space="preserve">                                                                            </w:t>
      </w:r>
      <w:r w:rsidR="00CE6852">
        <w:rPr>
          <w:rFonts w:ascii="Arial" w:hAnsi="Arial"/>
        </w:rPr>
        <w:t xml:space="preserve">      </w:t>
      </w:r>
      <w:r w:rsidR="00921CF6">
        <w:rPr>
          <w:rFonts w:ascii="Arial" w:hAnsi="Arial"/>
        </w:rPr>
        <w:t xml:space="preserve">         </w:t>
      </w:r>
    </w:p>
    <w:p w:rsidR="001541C6" w:rsidRPr="00790F1E" w:rsidRDefault="00CD475B" w:rsidP="001541C6">
      <w:pPr>
        <w:rPr>
          <w:rFonts w:ascii="Arial" w:hAnsi="Arial"/>
        </w:rPr>
      </w:pPr>
      <w:r>
        <w:rPr>
          <w:rFonts w:ascii="Arial" w:hAnsi="Arial"/>
          <w:noProof/>
          <w:lang w:eastAsia="zh-CN"/>
        </w:rPr>
        <mc:AlternateContent>
          <mc:Choice Requires="wps">
            <w:drawing>
              <wp:inline distT="0" distB="0" distL="0" distR="0">
                <wp:extent cx="5943600" cy="4638675"/>
                <wp:effectExtent l="0" t="0" r="0" b="0"/>
                <wp:docPr id="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463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style="width:468pt;height:3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:rsidR="00CB709A" w:rsidRPr="00D67775" w:rsidRDefault="00CD475B" w:rsidP="00D67775">
      <w:pPr>
        <w:pStyle w:val="Caption"/>
        <w:rPr>
          <w:b w:val="0"/>
          <w:bCs w:val="0"/>
          <w:sz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943600" cy="298450"/>
                <wp:effectExtent l="0" t="0" r="0" b="0"/>
                <wp:wrapNone/>
                <wp:docPr id="3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10A5" w:rsidRPr="0040473E" w:rsidRDefault="00DA10A5" w:rsidP="00D67775">
                            <w:pPr>
                              <w:pStyle w:val="Caption"/>
                              <w:jc w:val="center"/>
                              <w:rPr>
                                <w:rFonts w:ascii="Arial" w:hAnsi="Arial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31" w:name="_Toc387911415"/>
                            <w:r>
                              <w:t xml:space="preserve">Figure </w:t>
                            </w:r>
                            <w:fldSimple w:instr=" SEQ Figure \* ARABIC ">
                              <w:r w:rsidR="00525F9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 HOPE Architecture Diagram</w:t>
                            </w:r>
                            <w:bookmarkEnd w:id="3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57" type="#_x0000_t202" style="position:absolute;margin-left:0;margin-top:15.6pt;width:468pt;height:2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" stroked="f">
                <v:textbox style="mso-fit-shape-to-text:t" inset="0,0,0,0">
                  <w:txbxContent>
                    <w:p w:rsidR="00DA10A5" w:rsidRPr="0040473E" w:rsidRDefault="00DA10A5" w:rsidP="00D67775">
                      <w:pPr>
                        <w:pStyle w:val="Caption"/>
                        <w:jc w:val="center"/>
                        <w:rPr>
                          <w:rFonts w:ascii="Arial" w:hAnsi="Arial"/>
                          <w:noProof/>
                          <w:sz w:val="24"/>
                          <w:szCs w:val="24"/>
                        </w:rPr>
                      </w:pPr>
                      <w:bookmarkStart w:id="32" w:name="_Toc387911415"/>
                      <w:r>
                        <w:t xml:space="preserve">Figure </w:t>
                      </w:r>
                      <w:fldSimple w:instr=" SEQ Figure \* ARABIC ">
                        <w:r w:rsidR="00525F91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 HOPE Architecture Diagram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</w:p>
    <w:p w:rsidR="003543A4" w:rsidRDefault="0087583A" w:rsidP="00BA62CB">
      <w:pPr>
        <w:rPr>
          <w:rFonts w:ascii="Arial" w:hAnsi="Arial"/>
        </w:rPr>
      </w:pPr>
      <w:r>
        <w:rPr>
          <w:rFonts w:ascii="Arial" w:hAnsi="Arial"/>
        </w:rPr>
        <w:t xml:space="preserve">                     </w:t>
      </w:r>
      <w:r w:rsidR="00670ABB">
        <w:rPr>
          <w:rFonts w:ascii="Arial" w:hAnsi="Arial"/>
        </w:rPr>
        <w:t xml:space="preserve">                                                                        </w:t>
      </w:r>
    </w:p>
    <w:p w:rsidR="007C7BB0" w:rsidRDefault="003543A4" w:rsidP="00BA62CB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</w:t>
      </w:r>
    </w:p>
    <w:p w:rsidR="007C7BB0" w:rsidRDefault="00670ABB" w:rsidP="00BA62CB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</w:t>
      </w:r>
    </w:p>
    <w:p w:rsidR="005A62EA" w:rsidRDefault="005A62EA" w:rsidP="00BA62CB">
      <w:pPr>
        <w:rPr>
          <w:rFonts w:ascii="Arial" w:hAnsi="Arial"/>
        </w:rPr>
      </w:pPr>
    </w:p>
    <w:p w:rsidR="005A62EA" w:rsidRDefault="005A62EA" w:rsidP="00BA62CB">
      <w:pPr>
        <w:rPr>
          <w:rFonts w:ascii="Arial" w:hAnsi="Arial"/>
        </w:rPr>
      </w:pPr>
    </w:p>
    <w:p w:rsidR="005A62EA" w:rsidRDefault="005A62EA" w:rsidP="00BA62CB">
      <w:pPr>
        <w:rPr>
          <w:rFonts w:ascii="Arial" w:hAnsi="Arial"/>
        </w:rPr>
      </w:pPr>
    </w:p>
    <w:p w:rsidR="005A62EA" w:rsidRDefault="005A62EA" w:rsidP="00BA62CB">
      <w:pPr>
        <w:rPr>
          <w:rFonts w:ascii="Arial" w:hAnsi="Arial"/>
        </w:rPr>
      </w:pPr>
    </w:p>
    <w:p w:rsidR="005A62EA" w:rsidRDefault="005A62EA" w:rsidP="00BA62CB">
      <w:pPr>
        <w:rPr>
          <w:rFonts w:ascii="Arial" w:hAnsi="Arial"/>
        </w:rPr>
      </w:pPr>
    </w:p>
    <w:p w:rsidR="00463D6E" w:rsidRDefault="00463D6E" w:rsidP="00BA62CB">
      <w:pPr>
        <w:rPr>
          <w:rFonts w:ascii="Arial" w:hAnsi="Arial"/>
        </w:rPr>
      </w:pPr>
    </w:p>
    <w:p w:rsidR="00463D6E" w:rsidRDefault="00463D6E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5A62EA" w:rsidRPr="00790F1E" w:rsidRDefault="005A62EA" w:rsidP="00BA62CB">
      <w:pPr>
        <w:rPr>
          <w:rFonts w:ascii="Arial" w:hAnsi="Arial"/>
        </w:rPr>
      </w:pPr>
    </w:p>
    <w:p w:rsidR="00BA62CB" w:rsidRDefault="00CD475B" w:rsidP="00463D6E">
      <w:pPr>
        <w:pStyle w:val="Heading1"/>
        <w:numPr>
          <w:ilvl w:val="0"/>
          <w:numId w:val="0"/>
        </w:numPr>
      </w:pPr>
      <w:r>
        <w:rPr>
          <w:noProof/>
          <w:snapToGrid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5663565</wp:posOffset>
                </wp:positionV>
                <wp:extent cx="5943600" cy="298450"/>
                <wp:effectExtent l="0" t="0" r="4445" b="0"/>
                <wp:wrapNone/>
                <wp:docPr id="30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5F91" w:rsidRPr="00A81A08" w:rsidRDefault="00525F91" w:rsidP="00525F91">
                            <w:pPr>
                              <w:pStyle w:val="Caption"/>
                              <w:ind w:left="2880"/>
                              <w:rPr>
                                <w:rFonts w:ascii="Arial" w:hAnsi="Arial"/>
                                <w:bCs w:val="0"/>
                                <w:noProof/>
                                <w:sz w:val="36"/>
                              </w:rPr>
                            </w:pPr>
                            <w:r>
                              <w:t xml:space="preserve">Figure </w:t>
                            </w:r>
                            <w:r w:rsidR="009B6A14">
                              <w:fldChar w:fldCharType="begin"/>
                            </w:r>
                            <w:r w:rsidR="009B6A14">
                              <w:instrText xml:space="preserve"> SEQ Figure \* ARABIC </w:instrText>
                            </w:r>
                            <w:r w:rsidR="009B6A1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9B6A1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Android System Diagram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" o:spid="_x0000_s1058" type="#_x0000_t202" style="position:absolute;margin-left:4.9pt;margin-top:445.95pt;width:468pt;height:23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" stroked="f">
                <v:textbox style="mso-fit-shape-to-text:t" inset="0,0,0,0">
                  <w:txbxContent>
                    <w:p w:rsidR="00525F91" w:rsidRPr="00A81A08" w:rsidRDefault="00525F91" w:rsidP="00525F91">
                      <w:pPr>
                        <w:pStyle w:val="Caption"/>
                        <w:ind w:left="2880"/>
                        <w:rPr>
                          <w:rFonts w:ascii="Arial" w:hAnsi="Arial"/>
                          <w:bCs w:val="0"/>
                          <w:noProof/>
                          <w:sz w:val="36"/>
                        </w:rPr>
                      </w:pPr>
                      <w:r>
                        <w:t xml:space="preserve">Figure </w:t>
                      </w:r>
                      <w:r w:rsidR="009B6A14">
                        <w:fldChar w:fldCharType="begin"/>
                      </w:r>
                      <w:r w:rsidR="009B6A14">
                        <w:instrText xml:space="preserve"> SEQ Figure \* ARABIC </w:instrText>
                      </w:r>
                      <w:r w:rsidR="009B6A14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9B6A14">
                        <w:rPr>
                          <w:noProof/>
                        </w:rPr>
                        <w:fldChar w:fldCharType="end"/>
                      </w:r>
                      <w:r>
                        <w:t xml:space="preserve"> Android System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  <w:lang w:eastAsia="zh-CN"/>
        </w:rPr>
        <mc:AlternateContent>
          <mc:Choice Requires="wpc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haracter">
                  <wp:posOffset>62230</wp:posOffset>
                </wp:positionH>
                <wp:positionV relativeFrom="line">
                  <wp:posOffset>801370</wp:posOffset>
                </wp:positionV>
                <wp:extent cx="5943600" cy="4805045"/>
                <wp:effectExtent l="0" t="0" r="4445" b="76200"/>
                <wp:wrapNone/>
                <wp:docPr id="197" name="Canvas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514350" y="1104900"/>
                            <a:ext cx="5219700" cy="265557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AA1DE9" w:rsidRPr="002E2177" w:rsidRDefault="00AA1DE9" w:rsidP="00AA1DE9"/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8245" y="96520"/>
                            <a:ext cx="1056005" cy="6769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AutoShape 201"/>
                        <wps:cNvSpPr>
                          <a:spLocks noChangeArrowheads="1"/>
                        </wps:cNvSpPr>
                        <wps:spPr bwMode="auto">
                          <a:xfrm>
                            <a:off x="880745" y="1343025"/>
                            <a:ext cx="2186305" cy="2527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AA1DE9" w:rsidRDefault="00AA1DE9" w:rsidP="00AA1DE9">
                              <w:pPr>
                                <w:jc w:val="center"/>
                              </w:pPr>
                              <w:r>
                                <w:t xml:space="preserve">Restful Service </w:t>
                              </w:r>
                              <w:proofErr w:type="gramStart"/>
                              <w:r>
                                <w:t>client(</w:t>
                              </w:r>
                              <w:proofErr w:type="gramEnd"/>
                              <w:r>
                                <w:t>retrofit)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02"/>
                        <wps:cNvSpPr>
                          <a:spLocks noChangeArrowheads="1"/>
                        </wps:cNvSpPr>
                        <wps:spPr bwMode="auto">
                          <a:xfrm>
                            <a:off x="1480820" y="3276600"/>
                            <a:ext cx="1138555" cy="3714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6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AA1DE9" w:rsidRDefault="00F84F73" w:rsidP="00AA1DE9">
                              <w:r>
                                <w:t>Activity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106805"/>
                            <a:ext cx="208089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1DE9" w:rsidRPr="006E7025" w:rsidRDefault="00AA1DE9" w:rsidP="00AA1DE9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>
                                <w:rPr>
                                  <w:b/>
                                  <w:color w:val="00B050"/>
                                </w:rPr>
                                <w:t>Communication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1847850"/>
                            <a:ext cx="208089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1DE9" w:rsidRPr="006E7025" w:rsidRDefault="00F84F73" w:rsidP="00AA1DE9">
                              <w:pPr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  <w:r>
                                <w:rPr>
                                  <w:b/>
                                  <w:color w:val="17365D" w:themeColor="text2" w:themeShade="BF"/>
                                </w:rPr>
                                <w:t>Service</w:t>
                              </w:r>
                              <w:r w:rsidR="00AA1DE9" w:rsidRPr="006E7025">
                                <w:rPr>
                                  <w:b/>
                                  <w:color w:val="17365D" w:themeColor="text2" w:themeShade="BF"/>
                                </w:rPr>
                                <w:t xml:space="preserve">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2962275"/>
                            <a:ext cx="208089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1DE9" w:rsidRPr="006E7025" w:rsidRDefault="00F84F73" w:rsidP="00AA1DE9">
                              <w:pPr>
                                <w:rPr>
                                  <w:b/>
                                  <w:color w:val="C00000"/>
                                </w:rPr>
                              </w:pPr>
                              <w:r>
                                <w:rPr>
                                  <w:b/>
                                  <w:color w:val="C00000"/>
                                </w:rPr>
                                <w:t>Presentation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07"/>
                        <wps:cNvSpPr>
                          <a:spLocks noChangeArrowheads="1"/>
                        </wps:cNvSpPr>
                        <wps:spPr bwMode="auto">
                          <a:xfrm>
                            <a:off x="3424555" y="1314450"/>
                            <a:ext cx="1372870" cy="4495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AA1DE9" w:rsidRDefault="00F84F73" w:rsidP="00AA1DE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Server request queue</w:t>
                              </w:r>
                            </w:p>
                            <w:p w:rsidR="00F84F73" w:rsidRPr="00AA1DE9" w:rsidRDefault="00F84F73" w:rsidP="00AA1DE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tape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10"/>
                        <wps:cNvSpPr>
                          <a:spLocks noChangeArrowheads="1"/>
                        </wps:cNvSpPr>
                        <wps:spPr bwMode="auto">
                          <a:xfrm>
                            <a:off x="2700020" y="2181225"/>
                            <a:ext cx="1381760" cy="6286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AA1DE9" w:rsidRDefault="00F84F73" w:rsidP="00AA1DE9">
                              <w:pPr>
                                <w:jc w:val="center"/>
                              </w:pPr>
                              <w:r>
                                <w:t>Event</w:t>
                              </w:r>
                              <w:r w:rsidR="00525F91">
                                <w:t xml:space="preserve"> Service</w:t>
                              </w:r>
                              <w:r>
                                <w:t xml:space="preserve"> bus</w:t>
                              </w:r>
                            </w:p>
                            <w:p w:rsidR="00F84F73" w:rsidRDefault="00F84F73" w:rsidP="00AA1DE9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t>otto</w:t>
                              </w:r>
                              <w:proofErr w:type="spellEnd"/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11"/>
                        <wps:cNvSpPr>
                          <a:spLocks noChangeArrowheads="1"/>
                        </wps:cNvSpPr>
                        <wps:spPr bwMode="auto">
                          <a:xfrm>
                            <a:off x="880745" y="2181225"/>
                            <a:ext cx="1638300" cy="6286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AA1DE9" w:rsidRDefault="00F84F73" w:rsidP="00AA1DE9">
                              <w:pPr>
                                <w:jc w:val="center"/>
                              </w:pPr>
                              <w:r>
                                <w:t xml:space="preserve">Business logic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213"/>
                        <wps:cNvSpPr>
                          <a:spLocks noChangeArrowheads="1"/>
                        </wps:cNvSpPr>
                        <wps:spPr bwMode="auto">
                          <a:xfrm>
                            <a:off x="3695700" y="3276600"/>
                            <a:ext cx="1138555" cy="3714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6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AA1DE9" w:rsidRDefault="00F84F73" w:rsidP="00AA1DE9">
                              <w:proofErr w:type="spellStart"/>
                              <w: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14"/>
                        <wps:cNvSpPr>
                          <a:spLocks noChangeArrowheads="1"/>
                        </wps:cNvSpPr>
                        <wps:spPr bwMode="auto">
                          <a:xfrm>
                            <a:off x="2728595" y="3276600"/>
                            <a:ext cx="900430" cy="3714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6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AA1DE9" w:rsidRDefault="00F84F73" w:rsidP="00AA1DE9">
                              <w:proofErr w:type="spellStart"/>
                              <w:r>
                                <w:t>Webview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216" descr="Android-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255" y="1106805"/>
                            <a:ext cx="676275" cy="7239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480820" y="180975"/>
                            <a:ext cx="114808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1DE9" w:rsidRDefault="00AA1DE9" w:rsidP="00AA1DE9">
                              <w:r>
                                <w:t>Web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248150" y="152400"/>
                            <a:ext cx="768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1DE9" w:rsidRDefault="00AA1DE9" w:rsidP="00AA1DE9">
                              <w:r>
                                <w:t>Android 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19"/>
                        <wps:cNvSpPr>
                          <a:spLocks noChangeArrowheads="1"/>
                        </wps:cNvSpPr>
                        <wps:spPr bwMode="auto">
                          <a:xfrm>
                            <a:off x="4305300" y="2181225"/>
                            <a:ext cx="1299845" cy="6286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AA1DE9" w:rsidRDefault="00AA1DE9" w:rsidP="00AA1DE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4F73">
                                <w:rPr>
                                  <w:sz w:val="18"/>
                                  <w:szCs w:val="18"/>
                                </w:rPr>
                                <w:t>Data</w:t>
                              </w:r>
                              <w:r w:rsidR="00F84F73">
                                <w:rPr>
                                  <w:sz w:val="18"/>
                                  <w:szCs w:val="18"/>
                                </w:rPr>
                                <w:t xml:space="preserve"> service</w:t>
                              </w:r>
                              <w:r w:rsidR="00F84F73" w:rsidRPr="00F84F73">
                                <w:rPr>
                                  <w:sz w:val="18"/>
                                  <w:szCs w:val="18"/>
                                </w:rPr>
                                <w:t xml:space="preserve"> layer</w:t>
                              </w:r>
                            </w:p>
                            <w:p w:rsidR="00F84F73" w:rsidRDefault="00F84F73" w:rsidP="00AA1DE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Ormlite</w:t>
                              </w:r>
                              <w:proofErr w:type="spellEnd"/>
                              <w:r w:rsidR="00525F91">
                                <w:rPr>
                                  <w:sz w:val="18"/>
                                  <w:szCs w:val="18"/>
                                </w:rPr>
                                <w:t>/</w:t>
                              </w:r>
                              <w:proofErr w:type="spellStart"/>
                              <w:r w:rsidR="00525F91">
                                <w:rPr>
                                  <w:sz w:val="18"/>
                                  <w:szCs w:val="18"/>
                                </w:rPr>
                                <w:t>Sqlite</w:t>
                              </w:r>
                              <w:proofErr w:type="spellEnd"/>
                            </w:p>
                            <w:p w:rsidR="00F84F73" w:rsidRPr="00F84F73" w:rsidRDefault="00F84F73" w:rsidP="00AA1DE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20"/>
                        <wps:cNvCnPr>
                          <a:cxnSpLocks noChangeShapeType="1"/>
                        </wps:cNvCnPr>
                        <wps:spPr bwMode="auto">
                          <a:xfrm>
                            <a:off x="514350" y="1875790"/>
                            <a:ext cx="52197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21"/>
                        <wps:cNvCnPr>
                          <a:cxnSpLocks noChangeShapeType="1"/>
                        </wps:cNvCnPr>
                        <wps:spPr bwMode="auto">
                          <a:xfrm>
                            <a:off x="514350" y="2971165"/>
                            <a:ext cx="52197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104900"/>
                            <a:ext cx="361950" cy="2655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1DE9" w:rsidRPr="00AB22B8" w:rsidRDefault="00AA1DE9" w:rsidP="00AA1DE9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Android Client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29"/>
                        <wps:cNvSpPr>
                          <a:spLocks noChangeArrowheads="1"/>
                        </wps:cNvSpPr>
                        <wps:spPr bwMode="auto">
                          <a:xfrm>
                            <a:off x="2728595" y="763905"/>
                            <a:ext cx="395605" cy="579120"/>
                          </a:xfrm>
                          <a:prstGeom prst="upDownArrow">
                            <a:avLst>
                              <a:gd name="adj1" fmla="val 50000"/>
                              <a:gd name="adj2" fmla="val 2927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30"/>
                        <wps:cNvCnPr>
                          <a:cxnSpLocks noChangeShapeType="1"/>
                          <a:stCxn id="5" idx="3"/>
                          <a:endCxn id="10" idx="1"/>
                        </wps:cNvCnPr>
                        <wps:spPr bwMode="auto">
                          <a:xfrm>
                            <a:off x="3067050" y="1469390"/>
                            <a:ext cx="357505" cy="69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31"/>
                        <wps:cNvCnPr>
                          <a:cxnSpLocks noChangeShapeType="1"/>
                          <a:stCxn id="10" idx="2"/>
                          <a:endCxn id="11" idx="0"/>
                        </wps:cNvCnPr>
                        <wps:spPr bwMode="auto">
                          <a:xfrm flipH="1">
                            <a:off x="3390900" y="1764030"/>
                            <a:ext cx="720090" cy="417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32"/>
                        <wps:cNvCnPr>
                          <a:cxnSpLocks noChangeShapeType="1"/>
                          <a:stCxn id="11" idx="2"/>
                          <a:endCxn id="6" idx="0"/>
                        </wps:cNvCnPr>
                        <wps:spPr bwMode="auto">
                          <a:xfrm flipH="1">
                            <a:off x="2050415" y="2809875"/>
                            <a:ext cx="1340485" cy="4667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33"/>
                        <wps:cNvCnPr>
                          <a:cxnSpLocks noChangeShapeType="1"/>
                          <a:stCxn id="11" idx="2"/>
                          <a:endCxn id="14" idx="0"/>
                        </wps:cNvCnPr>
                        <wps:spPr bwMode="auto">
                          <a:xfrm flipH="1">
                            <a:off x="3178810" y="2809875"/>
                            <a:ext cx="212090" cy="4667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34"/>
                        <wps:cNvCnPr>
                          <a:cxnSpLocks noChangeShapeType="1"/>
                          <a:stCxn id="11" idx="2"/>
                          <a:endCxn id="13" idx="0"/>
                        </wps:cNvCnPr>
                        <wps:spPr bwMode="auto">
                          <a:xfrm>
                            <a:off x="3390900" y="2809875"/>
                            <a:ext cx="874395" cy="4667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35"/>
                        <wps:cNvCnPr>
                          <a:cxnSpLocks noChangeShapeType="1"/>
                          <a:stCxn id="11" idx="3"/>
                          <a:endCxn id="18" idx="1"/>
                        </wps:cNvCnPr>
                        <wps:spPr bwMode="auto">
                          <a:xfrm>
                            <a:off x="4081780" y="2495550"/>
                            <a:ext cx="2235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36"/>
                        <wps:cNvCnPr>
                          <a:cxnSpLocks noChangeShapeType="1"/>
                          <a:stCxn id="12" idx="3"/>
                          <a:endCxn id="11" idx="1"/>
                        </wps:cNvCnPr>
                        <wps:spPr bwMode="auto">
                          <a:xfrm>
                            <a:off x="2519045" y="2495550"/>
                            <a:ext cx="1809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97" o:spid="_x0000_s1059" editas="canvas" style="position:absolute;margin-left:4.9pt;margin-top:63.1pt;width:468pt;height:378.35pt;z-index:251659776;mso-position-horizontal-relative:char;mso-position-vertical-relative:line" coordsize="59436,48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">
                <v:shape id="_x0000_s1060" type="#_x0000_t75" style="position:absolute;width:59436;height:48050;visibility:visible;mso-wrap-style:square">
                  <v:fill o:detectmouseclick="t"/>
                  <v:path o:connecttype="none"/>
                </v:shape>
                <v:rect id="Rectangle 199" o:spid="_x0000_s1061" style="position:absolute;left:5143;top:11049;width:52197;height:26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OnZcIA&#10;AADaAAAADwAAAGRycy9kb3ducmV2LnhtbESPQWsCMRSE74L/ITzBm2ZVKGVrFBUEQStWpefXzXOz&#10;dfOybOK6/nsjFHocZuYbZjpvbSkaqn3hWMFomIAgzpwuOFdwPq0H7yB8QNZYOiYFD/Iwn3U7U0y1&#10;u/MXNceQiwhhn6ICE0KVSukzQxb90FXE0bu42mKIss6lrvEe4baU4yR5kxYLjgsGK1oZyq7Hm1Xw&#10;3W7tYr/5wcPndm9wWV12/rdRqt9rFx8gArXhP/zX3mgFE3hdiTd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6dlwgAAANoAAAAPAAAAAAAAAAAAAAAAAJgCAABkcnMvZG93&#10;bnJldi54bWxQSwUGAAAAAAQABAD1AAAAhwMAAAAA&#10;" fillcolor="white [3201]" strokecolor="#92cddc [1944]" strokeweight="1pt">
                  <v:fill color2="#b6dde8 [1304]" focus="100%" type="gradient"/>
                  <v:shadow on="t" color="#205867 [1608]" opacity=".5" offset="6pt,6pt"/>
                  <v:textbox style="layout-flow:vertical">
                    <w:txbxContent>
                      <w:p w:rsidR="00AA1DE9" w:rsidRPr="002E2177" w:rsidRDefault="00AA1DE9" w:rsidP="00AA1DE9"/>
                    </w:txbxContent>
                  </v:textbox>
                </v:rect>
                <v:shape id="Picture 200" o:spid="_x0000_s1062" type="#_x0000_t75" style="position:absolute;left:24682;top:965;width:10560;height:67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wlvLCAAAA2gAAAA8AAABkcnMvZG93bnJldi54bWxEj09rwkAUxO9Cv8PyCr3prqVIja4iaVN7&#10;rQpeH9lnEs2+Ddlt/vTTdwsFj8PM/IZZbwdbi45aXznWMJ8pEMS5MxUXGk7HbPoKwgdkg7Vj0jCS&#10;h+3mYbLGxLiev6g7hEJECPsENZQhNImUPi/Jop+5hjh6F9daDFG2hTQt9hFua/ms1EJarDgulNhQ&#10;WlJ+O3xbDdm7PZu3n37vP8alT8+k1NWctH56HHYrEIGGcA//tz+Nhhf4uxJvgN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MJbywgAAANoAAAAPAAAAAAAAAAAAAAAAAJ8C&#10;AABkcnMvZG93bnJldi54bWxQSwUGAAAAAAQABAD3AAAAjgMAAAAA&#10;">
                  <v:imagedata r:id="rId12" o:title=""/>
                </v:shape>
                <v:roundrect id="AutoShape 201" o:spid="_x0000_s1063" style="position:absolute;left:8807;top:13430;width:21863;height:252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BQMMA&#10;AADaAAAADwAAAGRycy9kb3ducmV2LnhtbESP3WoCMRSE7wu+QziF3nWzFVt1NYoWCsVK8e8BDpuz&#10;m8XNSdikur69KRR6OczMN8x82dtWXKgLjWMFL1kOgrh0uuFawen48TwBESKyxtYxKbhRgOVi8DDH&#10;Qrsr7+lyiLVIEA4FKjAx+kLKUBqyGDLniZNXuc5iTLKrpe7wmuC2lcM8f5MWG04LBj29GyrPhx+r&#10;QO+8b6fr8WZU7b9vtvrajozdKvX02K9mICL18T/81/7UCl7h90q6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oBQMMAAADaAAAADwAAAAAAAAAAAAAAAACYAgAAZHJzL2Rv&#10;d25yZXYueG1sUEsFBgAAAAAEAAQA9QAAAIgDAAAAAA==&#10;" fillcolor="#c2d69b [1942]" strokecolor="#c2d69b [1942]" strokeweight="1pt">
                  <v:fill color2="#eaf1dd [662]" angle="135" focus="50%" type="gradient"/>
                  <v:shadow on="t" color="#4e6128 [1606]" opacity=".5" offset="1pt"/>
                  <v:textbox>
                    <w:txbxContent>
                      <w:p w:rsidR="00AA1DE9" w:rsidRDefault="00AA1DE9" w:rsidP="00AA1DE9">
                        <w:pPr>
                          <w:jc w:val="center"/>
                        </w:pPr>
                        <w:r>
                          <w:t xml:space="preserve">Restful Service </w:t>
                        </w:r>
                        <w:proofErr w:type="gramStart"/>
                        <w:r>
                          <w:t>client(</w:t>
                        </w:r>
                        <w:proofErr w:type="gramEnd"/>
                        <w:r>
                          <w:t>retrofit)</w:t>
                        </w:r>
                      </w:p>
                    </w:txbxContent>
                  </v:textbox>
                </v:roundrect>
                <v:roundrect id="AutoShape 202" o:spid="_x0000_s1064" style="position:absolute;left:14808;top:32766;width:11385;height:371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BatsUA&#10;AADaAAAADwAAAGRycy9kb3ducmV2LnhtbESPS2vDMBCE74X+B7GF3Bq5OaTFjWxCaCCH0JJX8XGx&#10;1g8irRxLSdz8+qhQ6HGYmW+YWT5YIy7U+9axgpdxAoK4dLrlWsF+t3x+A+EDskbjmBT8kIc8e3yY&#10;YardlTd02YZaRAj7FBU0IXSplL5syKIfu444epXrLYYo+1rqHq8Rbo2cJMlUWmw5LjTY0aKh8rg9&#10;WwXFp7lV69vX5PVQLE7L74+VqatCqdHTMH8HEWgI/+G/9kormMLvlXgDZH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kFq2xQAAANoAAAAPAAAAAAAAAAAAAAAAAJgCAABkcnMv&#10;ZG93bnJldi54bWxQSwUGAAAAAAQABAD1AAAAigMAAAAA&#10;" fillcolor="#fabf8f [1945]" strokecolor="#fabf8f [1945]" strokeweight="1pt">
                  <v:fill color2="#fde9d9 [665]" angle="135" focus="50%" type="gradient"/>
                  <v:shadow on="t" color="#974706 [1609]" opacity=".5" offset="1pt"/>
                  <v:textbox>
                    <w:txbxContent>
                      <w:p w:rsidR="00AA1DE9" w:rsidRDefault="00F84F73" w:rsidP="00AA1DE9">
                        <w:r>
                          <w:t>Activity</w:t>
                        </w:r>
                      </w:p>
                    </w:txbxContent>
                  </v:textbox>
                </v:roundrect>
                <v:shape id="Text Box 204" o:spid="_x0000_s1065" type="#_x0000_t202" style="position:absolute;left:5143;top:11068;width:20809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AA1DE9" w:rsidRPr="006E7025" w:rsidRDefault="00AA1DE9" w:rsidP="00AA1DE9">
                        <w:pPr>
                          <w:rPr>
                            <w:b/>
                            <w:color w:val="00B050"/>
                          </w:rPr>
                        </w:pPr>
                        <w:r>
                          <w:rPr>
                            <w:b/>
                            <w:color w:val="00B050"/>
                          </w:rPr>
                          <w:t>Communication layer</w:t>
                        </w:r>
                      </w:p>
                    </w:txbxContent>
                  </v:textbox>
                </v:shape>
                <v:shape id="Text Box 205" o:spid="_x0000_s1066" type="#_x0000_t202" style="position:absolute;left:5238;top:18478;width:20809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AA1DE9" w:rsidRPr="006E7025" w:rsidRDefault="00F84F73" w:rsidP="00AA1DE9">
                        <w:pPr>
                          <w:rPr>
                            <w:b/>
                            <w:color w:val="17365D" w:themeColor="text2" w:themeShade="BF"/>
                          </w:rPr>
                        </w:pPr>
                        <w:r>
                          <w:rPr>
                            <w:b/>
                            <w:color w:val="17365D" w:themeColor="text2" w:themeShade="BF"/>
                          </w:rPr>
                          <w:t>Service</w:t>
                        </w:r>
                        <w:r w:rsidR="00AA1DE9" w:rsidRPr="006E7025">
                          <w:rPr>
                            <w:b/>
                            <w:color w:val="17365D" w:themeColor="text2" w:themeShade="BF"/>
                          </w:rPr>
                          <w:t xml:space="preserve"> Layer</w:t>
                        </w:r>
                      </w:p>
                    </w:txbxContent>
                  </v:textbox>
                </v:shape>
                <v:shape id="Text Box 206" o:spid="_x0000_s1067" type="#_x0000_t202" style="position:absolute;left:5143;top:29622;width:20809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AA1DE9" w:rsidRPr="006E7025" w:rsidRDefault="00F84F73" w:rsidP="00AA1DE9">
                        <w:pPr>
                          <w:rPr>
                            <w:b/>
                            <w:color w:val="C00000"/>
                          </w:rPr>
                        </w:pPr>
                        <w:r>
                          <w:rPr>
                            <w:b/>
                            <w:color w:val="C00000"/>
                          </w:rPr>
                          <w:t>Presentation layer</w:t>
                        </w:r>
                      </w:p>
                    </w:txbxContent>
                  </v:textbox>
                </v:shape>
                <v:roundrect id="AutoShape 207" o:spid="_x0000_s1068" style="position:absolute;left:34245;top:13144;width:13729;height:44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15nMQA&#10;AADbAAAADwAAAGRycy9kb3ducmV2LnhtbESP0UrDQBBF3wv+wzKCb+1GKVbTbIoKgmgRW/2AITvJ&#10;hmZnl+zapn/vPAh9m+HeufdMtZn8oI40pj6wgdtFAYq4CbbnzsDP9+v8AVTKyBaHwGTgTAk29dWs&#10;wtKGE+/ouM+dkhBOJRpwOcdS69Q48pgWIRKL1obRY5Z17LQd8SThftB3RXGvPfYsDQ4jvThqDvtf&#10;b8B+xTg8Pq/el+3u8+zbj+3S+a0xN9fT0xpUpilfzP/Xb1bwhV5+kQF0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teZzEAAAA2wAAAA8AAAAAAAAAAAAAAAAAmAIAAGRycy9k&#10;b3ducmV2LnhtbFBLBQYAAAAABAAEAPUAAACJAwAAAAA=&#10;" fillcolor="#c2d69b [1942]" strokecolor="#c2d69b [1942]" strokeweight="1pt">
                  <v:fill color2="#eaf1dd [662]" angle="135" focus="50%" type="gradient"/>
                  <v:shadow on="t" color="#4e6128 [1606]" opacity=".5" offset="1pt"/>
                  <v:textbox>
                    <w:txbxContent>
                      <w:p w:rsidR="00AA1DE9" w:rsidRDefault="00F84F73" w:rsidP="00AA1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Server request queue</w:t>
                        </w:r>
                      </w:p>
                      <w:p w:rsidR="00F84F73" w:rsidRPr="00AA1DE9" w:rsidRDefault="00F84F73" w:rsidP="00AA1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tape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oundrect>
                <v:roundrect id="AutoShape 210" o:spid="_x0000_s1069" style="position:absolute;left:27000;top:21812;width:13817;height:628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NTMAA&#10;AADbAAAADwAAAGRycy9kb3ducmV2LnhtbERP24rCMBB9F/yHMMK+aVofdOmaigiCLCJ4+YCxmW1a&#10;m0lpou3+/UYQ9m0O5zqr9WAb8aTOV44VpLMEBHHhdMWlgutlN/0E4QOyxsYxKfglD+t8PFphpl3P&#10;J3qeQyliCPsMFZgQ2kxKXxiy6GeuJY7cj+sshgi7UuoO+xhuGzlPkoW0WHFsMNjS1lBxPz+sgmNy&#10;sK5cGHuo++/baZNelp5rpT4mw+YLRKAh/Ivf7r2O81N4/RIPkP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eONTMAAAADbAAAADwAAAAAAAAAAAAAAAACYAgAAZHJzL2Rvd25y&#10;ZXYueG1sUEsFBgAAAAAEAAQA9QAAAIUDAAAAAA==&#10;" fillcolor="#95b3d7 [1940]" strokecolor="#95b3d7 [1940]" strokeweight="1pt">
                  <v:fill color2="#dbe5f1 [660]" angle="135" focus="50%" type="gradient"/>
                  <v:shadow on="t" color="#243f60 [1604]" opacity=".5" offset="1pt"/>
                  <v:textbox>
                    <w:txbxContent>
                      <w:p w:rsidR="00AA1DE9" w:rsidRDefault="00F84F73" w:rsidP="00AA1DE9">
                        <w:pPr>
                          <w:jc w:val="center"/>
                        </w:pPr>
                        <w:r>
                          <w:t>Event</w:t>
                        </w:r>
                        <w:r w:rsidR="00525F91">
                          <w:t xml:space="preserve"> Service</w:t>
                        </w:r>
                        <w:r>
                          <w:t xml:space="preserve"> bus</w:t>
                        </w:r>
                      </w:p>
                      <w:p w:rsidR="00F84F73" w:rsidRDefault="00F84F73" w:rsidP="00AA1DE9">
                        <w:pPr>
                          <w:jc w:val="center"/>
                        </w:pPr>
                        <w:r>
                          <w:t>(</w:t>
                        </w:r>
                        <w:proofErr w:type="spellStart"/>
                        <w:proofErr w:type="gramStart"/>
                        <w:r>
                          <w:t>otto</w:t>
                        </w:r>
                        <w:proofErr w:type="spellEnd"/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AutoShape 211" o:spid="_x0000_s1070" style="position:absolute;left:8807;top:21812;width:16383;height:628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TO8AA&#10;AADbAAAADwAAAGRycy9kb3ducmV2LnhtbERP24rCMBB9X/Afwgj7tk31QaVrLCIIssiClw+Ybcam&#10;tZmUJtr692ZB8G0O5zrLfLCNuFPnK8cKJkkKgrhwuuJSwfm0/VqA8AFZY+OYFDzIQ74afSwx067n&#10;A92PoRQxhH2GCkwIbSalLwxZ9IlriSN3cZ3FEGFXSt1hH8NtI6dpOpMWK44NBlvaGCqux5tV8Jvu&#10;rStnxu7r/ufvsJ6c5p5rpT7Hw/obRKAhvMUv907H+VP4/yU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ETO8AAAADbAAAADwAAAAAAAAAAAAAAAACYAgAAZHJzL2Rvd25y&#10;ZXYueG1sUEsFBgAAAAAEAAQA9QAAAIUDAAAAAA==&#10;" fillcolor="#95b3d7 [1940]" strokecolor="#95b3d7 [1940]" strokeweight="1pt">
                  <v:fill color2="#dbe5f1 [660]" angle="135" focus="50%" type="gradient"/>
                  <v:shadow on="t" color="#243f60 [1604]" opacity=".5" offset="1pt"/>
                  <v:textbox>
                    <w:txbxContent>
                      <w:p w:rsidR="00AA1DE9" w:rsidRDefault="00F84F73" w:rsidP="00AA1DE9">
                        <w:pPr>
                          <w:jc w:val="center"/>
                        </w:pPr>
                        <w:r>
                          <w:t xml:space="preserve">Business logic </w:t>
                        </w:r>
                      </w:p>
                    </w:txbxContent>
                  </v:textbox>
                </v:roundrect>
                <v:roundrect id="AutoShape 213" o:spid="_x0000_s1071" style="position:absolute;left:36957;top:32766;width:11385;height:371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bXMMA&#10;AADbAAAADwAAAGRycy9kb3ducmV2LnhtbERPS2sCMRC+C/6HMII3zWqhltUoRRQ8iKW2lT0Om9kH&#10;TSbbTdStv74pCN7m43vOYtVZIy7U+tqxgsk4AUGcO11zqeDzYzt6AeEDskbjmBT8kofVst9bYKrd&#10;ld/pcgyliCHsU1RQhdCkUvq8Iot+7BriyBWutRgibEupW7zGcGvkNEmepcWaY0OFDa0ryr+PZ6sg&#10;O5hbsb+9TWdf2fpne9rsTFlkSg0H3escRKAuPMR3907H+U/w/0s8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bbXMMAAADbAAAADwAAAAAAAAAAAAAAAACYAgAAZHJzL2Rv&#10;d25yZXYueG1sUEsFBgAAAAAEAAQA9QAAAIgDAAAAAA==&#10;" fillcolor="#fabf8f [1945]" strokecolor="#fabf8f [1945]" strokeweight="1pt">
                  <v:fill color2="#fde9d9 [665]" angle="135" focus="50%" type="gradient"/>
                  <v:shadow on="t" color="#974706 [1609]" opacity=".5" offset="1pt"/>
                  <v:textbox>
                    <w:txbxContent>
                      <w:p w:rsidR="00AA1DE9" w:rsidRDefault="00F84F73" w:rsidP="00AA1DE9">
                        <w:proofErr w:type="spellStart"/>
                        <w:r>
                          <w:t>Javascript</w:t>
                        </w:r>
                        <w:proofErr w:type="spellEnd"/>
                      </w:p>
                    </w:txbxContent>
                  </v:textbox>
                </v:roundrect>
                <v:roundrect id="AutoShape 214" o:spid="_x0000_s1072" style="position:absolute;left:27285;top:32766;width:9005;height:371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9DKMMA&#10;AADbAAAADwAAAGRycy9kb3ducmV2LnhtbERPS2sCMRC+C/6HMII3zSqlltUoRRQ8iKW2lT0Om9kH&#10;TSbbTdStv74pCN7m43vOYtVZIy7U+tqxgsk4AUGcO11zqeDzYzt6AeEDskbjmBT8kofVst9bYKrd&#10;ld/pcgyliCHsU1RQhdCkUvq8Iot+7BriyBWutRgibEupW7zGcGvkNEmepcWaY0OFDa0ryr+PZ6sg&#10;O5hbsb+9TWdf2fpne9rsTFlkSg0H3escRKAuPMR3907H+U/w/0s8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9DKMMAAADbAAAADwAAAAAAAAAAAAAAAACYAgAAZHJzL2Rv&#10;d25yZXYueG1sUEsFBgAAAAAEAAQA9QAAAIgDAAAAAA==&#10;" fillcolor="#fabf8f [1945]" strokecolor="#fabf8f [1945]" strokeweight="1pt">
                  <v:fill color2="#fde9d9 [665]" angle="135" focus="50%" type="gradient"/>
                  <v:shadow on="t" color="#974706 [1609]" opacity=".5" offset="1pt"/>
                  <v:textbox>
                    <w:txbxContent>
                      <w:p w:rsidR="00AA1DE9" w:rsidRDefault="00F84F73" w:rsidP="00AA1DE9">
                        <w:proofErr w:type="spellStart"/>
                        <w:r>
                          <w:t>Webview</w:t>
                        </w:r>
                        <w:proofErr w:type="spellEnd"/>
                      </w:p>
                    </w:txbxContent>
                  </v:textbox>
                </v:roundrect>
                <v:shape id="Picture 216" o:spid="_x0000_s1073" type="#_x0000_t75" alt="Android-03" style="position:absolute;left:48342;top:11068;width:6763;height:7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WxK7AAAAA2wAAAA8AAABkcnMvZG93bnJldi54bWxET82KwjAQvgu+QxjBm6a6uizVKKIsiOjB&#10;7j7A2IxtsZmUJGp3n94Igrf5+H5nvmxNLW7kfGVZwWiYgCDOra64UPD78z34AuEDssbaMin4Iw/L&#10;Rbczx1TbOx/ploVCxBD2KSooQ2hSKX1ekkE/tA1x5M7WGQwRukJqh/cYbmo5TpJPabDi2FBiQ+uS&#10;8kt2NQp2Be0PYTL92G34eFm782lD/06pfq9dzUAEasNb/HJvdZw/hecv8QC5e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5bErsAAAADbAAAADwAAAAAAAAAAAAAAAACfAgAA&#10;ZHJzL2Rvd25yZXYueG1sUEsFBgAAAAAEAAQA9wAAAIwDAAAAAA==&#10;">
                  <v:imagedata r:id="rId15" o:title="Android-03"/>
                </v:shape>
                <v:shape id="Text Box 217" o:spid="_x0000_s1074" type="#_x0000_t202" style="position:absolute;left:14808;top:1809;width:11481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AA1DE9" w:rsidRDefault="00AA1DE9" w:rsidP="00AA1DE9">
                        <w:r>
                          <w:t>Web Server</w:t>
                        </w:r>
                      </w:p>
                    </w:txbxContent>
                  </v:textbox>
                </v:shape>
                <v:shape id="Text Box 218" o:spid="_x0000_s1075" type="#_x0000_t202" style="position:absolute;left:42481;top:1524;width:768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AA1DE9" w:rsidRDefault="00AA1DE9" w:rsidP="00AA1DE9">
                        <w:r>
                          <w:t>Android App</w:t>
                        </w:r>
                      </w:p>
                    </w:txbxContent>
                  </v:textbox>
                </v:shape>
                <v:roundrect id="AutoShape 219" o:spid="_x0000_s1076" style="position:absolute;left:43053;top:21812;width:12998;height:628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kk0cIA&#10;AADbAAAADwAAAGRycy9kb3ducmV2LnhtbESPzYrCQBCE78K+w9DC3nSiB5XoKCIsyCKCPw/QZnoz&#10;cTM9ITNrsm9vHwRv3VR11derTe9r9aA2VoENTMYZKOIi2IpLA9fL12gBKiZki3VgMvBPETbrj8EK&#10;cxs6PtHjnEolIRxzNOBSanKtY+HIYxyHhli0n9B6TLK2pbYtdhLuaz3Nspn2WLE0OGxo56j4Pf95&#10;A8fs4EM5c/5w775vp+3kMo98N+Zz2G+XoBL16W1+Xe+t4Aus/CID6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2STRwgAAANsAAAAPAAAAAAAAAAAAAAAAAJgCAABkcnMvZG93&#10;bnJldi54bWxQSwUGAAAAAAQABAD1AAAAhwMAAAAA&#10;" fillcolor="#95b3d7 [1940]" strokecolor="#95b3d7 [1940]" strokeweight="1pt">
                  <v:fill color2="#dbe5f1 [660]" angle="135" focus="50%" type="gradient"/>
                  <v:shadow on="t" color="#243f60 [1604]" opacity=".5" offset="1pt"/>
                  <v:textbox>
                    <w:txbxContent>
                      <w:p w:rsidR="00AA1DE9" w:rsidRDefault="00AA1DE9" w:rsidP="00AA1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84F73">
                          <w:rPr>
                            <w:sz w:val="18"/>
                            <w:szCs w:val="18"/>
                          </w:rPr>
                          <w:t>Data</w:t>
                        </w:r>
                        <w:r w:rsidR="00F84F73">
                          <w:rPr>
                            <w:sz w:val="18"/>
                            <w:szCs w:val="18"/>
                          </w:rPr>
                          <w:t xml:space="preserve"> service</w:t>
                        </w:r>
                        <w:r w:rsidR="00F84F73" w:rsidRPr="00F84F73">
                          <w:rPr>
                            <w:sz w:val="18"/>
                            <w:szCs w:val="18"/>
                          </w:rPr>
                          <w:t xml:space="preserve"> layer</w:t>
                        </w:r>
                      </w:p>
                      <w:p w:rsidR="00F84F73" w:rsidRDefault="00F84F73" w:rsidP="00AA1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Ormlite</w:t>
                        </w:r>
                        <w:proofErr w:type="spellEnd"/>
                        <w:r w:rsidR="00525F91">
                          <w:rPr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r w:rsidR="00525F91">
                          <w:rPr>
                            <w:sz w:val="18"/>
                            <w:szCs w:val="18"/>
                          </w:rPr>
                          <w:t>Sqlite</w:t>
                        </w:r>
                        <w:proofErr w:type="spellEnd"/>
                      </w:p>
                      <w:p w:rsidR="00F84F73" w:rsidRPr="00F84F73" w:rsidRDefault="00F84F73" w:rsidP="00AA1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oundrect>
                <v:shape id="AutoShape 220" o:spid="_x0000_s1077" type="#_x0000_t32" style="position:absolute;left:5143;top:18757;width:5219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v:shape id="AutoShape 221" o:spid="_x0000_s1078" type="#_x0000_t32" style="position:absolute;left:5143;top:29711;width:5219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<v:shape id="Text Box 227" o:spid="_x0000_s1079" type="#_x0000_t202" style="position:absolute;left:1333;top:11049;width:3620;height:26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UX0sMA&#10;AADbAAAADwAAAGRycy9kb3ducmV2LnhtbESP0WoCMRRE3wv+Q7iCbzWrSCmrUVQQFMpaVz/gsrlm&#10;Fzc3SxJ1/fumUOjjMDNnmMWqt614kA+NYwWTcQaCuHK6YaPgct69f4IIEVlj65gUvCjAajl4W2Cu&#10;3ZNP9CijEQnCIUcFdYxdLmWoarIYxq4jTt7VeYsxSW+k9vhMcNvKaZZ9SIsNp4UaO9rWVN3Ku1VQ&#10;lEe9ufbH4rvwh7OZ7dZf2d4oNRr26zmISH38D/+191rBdAK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UX0sMAAADbAAAADwAAAAAAAAAAAAAAAACYAgAAZHJzL2Rv&#10;d25yZXYueG1sUEsFBgAAAAAEAAQA9QAAAIgDAAAAAA==&#10;">
                  <v:textbox style="layout-flow:vertical;mso-layout-flow-alt:bottom-to-top">
                    <w:txbxContent>
                      <w:p w:rsidR="00AA1DE9" w:rsidRPr="00AB22B8" w:rsidRDefault="00AA1DE9" w:rsidP="00AA1DE9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Android Client </w:t>
                        </w:r>
                      </w:p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utoShape 229" o:spid="_x0000_s1080" type="#_x0000_t70" style="position:absolute;left:27285;top:7639;width:3957;height:5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E9p8UA&#10;AADbAAAADwAAAGRycy9kb3ducmV2LnhtbESPUWvCQBCE3wv9D8cWfKsXAxYbPUUFQWotjYp9XXLb&#10;JG1uL+Suev57TxD6OMzONzuTWTCNOFHnassKBv0EBHFhdc2lgsN+9TwC4TyyxsYyKbiQg9n08WGC&#10;mbZnzum086WIEHYZKqi8bzMpXVGRQde3LXH0vm1n0EfZlVJ3eI5w08g0SV6kwZpjQ4UtLSsqfnd/&#10;Jr6x0a/z98Hmw32GYz4sf8Lb9muhVO8pzMcgPAX/f3xPr7WCNIXblggA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T2nxQAAANsAAAAPAAAAAAAAAAAAAAAAAJgCAABkcnMv&#10;ZG93bnJldi54bWxQSwUGAAAAAAQABAD1AAAAigMAAAAA&#10;">
                  <v:textbox style="layout-flow:vertical-ideographic"/>
                </v:shape>
                <v:shape id="AutoShape 230" o:spid="_x0000_s1081" type="#_x0000_t32" style="position:absolute;left:30670;top:14693;width:3575;height: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EjD8MAAADbAAAADwAAAGRycy9kb3ducmV2LnhtbESPQYvCMBSE78L+h/AWvGmq4iJdo8iy&#10;oiAq1u390TzbYvNSmqjVX28WBI/DzHzDTOetqcSVGldaVjDoRyCIM6tLzhX8HZe9CQjnkTVWlknB&#10;nRzMZx+dKcba3vhA18TnIkDYxaig8L6OpXRZQQZd39bEwTvZxqAPssmlbvAW4KaSwyj6kgZLDgsF&#10;1vRTUHZOLkbBY7ui4xZPj/1vku4249VgvEtTpbqf7eIbhKfWv8Ov9lorGI7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xIw/DAAAA2wAAAA8AAAAAAAAAAAAA&#10;AAAAoQIAAGRycy9kb3ducmV2LnhtbFBLBQYAAAAABAAEAPkAAACRAwAAAAA=&#10;">
                  <v:stroke startarrow="block" endarrow="block"/>
                </v:shape>
                <v:shape id="AutoShape 231" o:spid="_x0000_s1082" type="#_x0000_t32" style="position:absolute;left:33909;top:17640;width:7200;height:41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ll6sQAAADbAAAADwAAAGRycy9kb3ducmV2LnhtbESPT4vCMBTE7wt+h/CEva2psop0jbLI&#10;KnoR/Ice3zZv22LzUpJsrd/eCILHYWZ+w0xmralEQ86XlhX0ewkI4szqknMFh/3iYwzCB2SNlWVS&#10;cCMPs2nnbYKptlfeUrMLuYgQ9ikqKEKoUyl9VpBB37M1cfT+rDMYonS51A6vEW4qOUiSkTRYclwo&#10;sKZ5Qdll928UrJfLcSOrzeW0GI5+HP2uyux4Vuq9235/gQjUhlf42V5pBYNPeHyJP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OWXqxAAAANsAAAAPAAAAAAAAAAAA&#10;AAAAAKECAABkcnMvZG93bnJldi54bWxQSwUGAAAAAAQABAD5AAAAkgMAAAAA&#10;">
                  <v:stroke startarrow="block" endarrow="block"/>
                </v:shape>
                <v:shape id="AutoShape 232" o:spid="_x0000_s1083" type="#_x0000_t32" style="position:absolute;left:20504;top:28098;width:13405;height:4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XAccUAAADbAAAADwAAAGRycy9kb3ducmV2LnhtbESPQWvCQBSE7wX/w/KE3upGIUGiq5Si&#10;kl4K2ooeX7OvSTD7Nuxuk/Tfd4VCj8PMfMOst6NpRU/ON5YVzGcJCOLS6oYrBR/v+6clCB+QNbaW&#10;ScEPedhuJg9rzLUd+Ej9KVQiQtjnqKAOocul9GVNBv3MdsTR+7LOYIjSVVI7HCLctHKRJJk02HBc&#10;qLGjl5rK2+nbKHg9HJa9bN9ul32a7Rx9Fk15vir1OB2fVyACjeE//NcutIJFCvc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XAccUAAADbAAAADwAAAAAAAAAA&#10;AAAAAAChAgAAZHJzL2Rvd25yZXYueG1sUEsFBgAAAAAEAAQA+QAAAJMDAAAAAA==&#10;">
                  <v:stroke startarrow="block" endarrow="block"/>
                </v:shape>
                <v:shape id="AutoShape 233" o:spid="_x0000_s1084" type="#_x0000_t32" style="position:absolute;left:31788;top:28098;width:2121;height:4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deBsUAAADbAAAADwAAAGRycy9kb3ducmV2LnhtbESPT2vCQBTE7wW/w/KE3uqmQoNE1yBF&#10;xV4K9Q96fGafSUj2bdhdY/rtu4VCj8PM/IZZ5INpRU/O15YVvE4SEMSF1TWXCo6HzcsMhA/IGlvL&#10;pOCbPOTL0dMCM20f/EX9PpQiQthnqKAKocuk9EVFBv3EdsTRu1lnMETpSqkdPiLctHKaJKk0WHNc&#10;qLCj94qKZn83Cj6221kv28/mvHlL146uu7o4XZR6Hg+rOYhAQ/gP/7V3WsE0hd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adeBsUAAADbAAAADwAAAAAAAAAA&#10;AAAAAAChAgAAZHJzL2Rvd25yZXYueG1sUEsFBgAAAAAEAAQA+QAAAJMDAAAAAA==&#10;">
                  <v:stroke startarrow="block" endarrow="block"/>
                </v:shape>
                <v:shape id="AutoShape 234" o:spid="_x0000_s1085" type="#_x0000_t32" style="position:absolute;left:33909;top:28098;width:8743;height:4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olDMUAAADbAAAADwAAAGRycy9kb3ducmV2LnhtbESP3WrCQBSE7wu+w3KE3tWNgrbErFLE&#10;YqGoNJr7Q/bkh2bPhuw2SX16t1Do5TAz3zDJdjSN6KlztWUF81kEgji3uuZSwfXy9vQCwnlkjY1l&#10;UvBDDrabyUOCsbYDf1Kf+lIECLsYFVTet7GULq/IoJvZljh4he0M+iC7UuoOhwA3jVxE0UoarDks&#10;VNjSrqL8K/02Cm7HA12OWNzO+zQ7fSwP8+Upy5R6nI6vaxCeRv8f/mu/awWLZ/j9En6A3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golDMUAAADbAAAADwAAAAAAAAAA&#10;AAAAAAChAgAAZHJzL2Rvd25yZXYueG1sUEsFBgAAAAAEAAQA+QAAAJMDAAAAAA==&#10;">
                  <v:stroke startarrow="block" endarrow="block"/>
                </v:shape>
                <v:shape id="AutoShape 235" o:spid="_x0000_s1086" type="#_x0000_t32" style="position:absolute;left:40817;top:24955;width:223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WxfsEAAADbAAAADwAAAGRycy9kb3ducmV2LnhtbERPTWvCQBC9F/wPywje6kbBUlJXEbEo&#10;SCzG5j5kxySYnQ3ZbRLz67uHQo+P973eDqYWHbWusqxgMY9AEOdWV1wo+L59vr6DcB5ZY22ZFDzJ&#10;wXYzeVljrG3PV+pSX4gQwi5GBaX3TSyly0sy6Oa2IQ7c3bYGfYBtIXWLfQg3tVxG0Zs0WHFoKLGh&#10;fUn5I/0xCsbkSLcE7+PXIc0u59VxsbpkmVKz6bD7AOFp8P/iP/dJK1iGseF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lbF+wQAAANsAAAAPAAAAAAAAAAAAAAAA&#10;AKECAABkcnMvZG93bnJldi54bWxQSwUGAAAAAAQABAD5AAAAjwMAAAAA&#10;">
                  <v:stroke startarrow="block" endarrow="block"/>
                </v:shape>
                <v:shape id="AutoShape 236" o:spid="_x0000_s1087" type="#_x0000_t32" style="position:absolute;left:25190;top:24955;width:181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kU5cUAAADbAAAADwAAAGRycy9kb3ducmV2LnhtbESP3WrCQBSE7wu+w3KE3tWNgtLGrFLE&#10;YqGoNJr7Q/bkh2bPhuw2SX16t1Do5TAz3zDJdjSN6KlztWUF81kEgji3uuZSwfXy9vQMwnlkjY1l&#10;UvBDDrabyUOCsbYDf1Kf+lIECLsYFVTet7GULq/IoJvZljh4he0M+iC7UuoOhwA3jVxE0UoarDks&#10;VNjSrqL8K/02Cm7HA12OWNzO+zQ7fSwP8+Upy5R6nI6vaxCeRv8f/mu/awWLF/j9En6A3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kU5cUAAADbAAAADwAAAAAAAAAA&#10;AAAAAAChAgAAZHJzL2Rvd25yZXYueG1sUEsFBgAAAAAEAAQA+QAAAJMDAAAAAA==&#10;">
                  <v:stroke startarrow="block" endarrow="block"/>
                </v:shape>
                <w10:wrap anchory="line"/>
              </v:group>
            </w:pict>
          </mc:Fallback>
        </mc:AlternateContent>
      </w:r>
      <w:r w:rsidR="00176F93">
        <w:br w:type="page"/>
      </w:r>
      <w:bookmarkStart w:id="33" w:name="_Toc387911385"/>
      <w:r w:rsidR="003139E5">
        <w:lastRenderedPageBreak/>
        <w:t>Environment</w:t>
      </w:r>
      <w:r w:rsidR="00A313FF">
        <w:t>s and Conventions</w:t>
      </w:r>
      <w:bookmarkEnd w:id="33"/>
    </w:p>
    <w:p w:rsidR="003139E5" w:rsidRDefault="003139E5" w:rsidP="003139E5">
      <w:pPr>
        <w:pStyle w:val="Heading2"/>
      </w:pPr>
      <w:bookmarkStart w:id="34" w:name="_Toc387911386"/>
      <w:r>
        <w:t>Production Environment</w:t>
      </w:r>
      <w:bookmarkEnd w:id="34"/>
    </w:p>
    <w:p w:rsidR="00A743AE" w:rsidRDefault="00A313FF" w:rsidP="00A313FF">
      <w:r>
        <w:t>Hardware</w:t>
      </w:r>
      <w:r w:rsidR="00A743AE">
        <w:t xml:space="preserve">: </w:t>
      </w:r>
      <w:r w:rsidR="00196F78">
        <w:t>Intel</w:t>
      </w:r>
    </w:p>
    <w:p w:rsidR="00A743AE" w:rsidRDefault="00A743AE" w:rsidP="00A313FF">
      <w:r>
        <w:t>OS: Linux</w:t>
      </w:r>
    </w:p>
    <w:p w:rsidR="00A743AE" w:rsidRDefault="00A743AE" w:rsidP="00A313FF">
      <w:r>
        <w:t>D</w:t>
      </w:r>
      <w:r w:rsidR="00A313FF">
        <w:t>atabase</w:t>
      </w:r>
      <w:r>
        <w:t>: MySQL</w:t>
      </w:r>
    </w:p>
    <w:p w:rsidR="00A313FF" w:rsidRDefault="00A743AE" w:rsidP="00A313FF">
      <w:r>
        <w:t>Programming language: J2EE</w:t>
      </w:r>
    </w:p>
    <w:p w:rsidR="00B22E29" w:rsidRDefault="00B22E29" w:rsidP="00A313FF"/>
    <w:p w:rsidR="00B22E29" w:rsidRDefault="00B22E29" w:rsidP="00A313FF">
      <w:r>
        <w:t xml:space="preserve">Android Hardware: Dell Venue 8 </w:t>
      </w:r>
    </w:p>
    <w:p w:rsidR="00B22E29" w:rsidRDefault="00B22E29" w:rsidP="00A313FF">
      <w:proofErr w:type="gramStart"/>
      <w:r>
        <w:t>OS :</w:t>
      </w:r>
      <w:proofErr w:type="gramEnd"/>
      <w:r>
        <w:t xml:space="preserve"> Android 4.3 ( Jelly Bean) </w:t>
      </w:r>
      <w:r w:rsidR="00463D6E">
        <w:t>,possible 4.4(</w:t>
      </w:r>
      <w:proofErr w:type="spellStart"/>
      <w:r w:rsidR="00463D6E">
        <w:t>Kitkat</w:t>
      </w:r>
      <w:proofErr w:type="spellEnd"/>
      <w:r w:rsidR="00463D6E">
        <w:t>) in</w:t>
      </w:r>
      <w:r w:rsidR="00D33484">
        <w:t xml:space="preserve"> the</w:t>
      </w:r>
      <w:r w:rsidR="00463D6E">
        <w:t xml:space="preserve"> future</w:t>
      </w:r>
    </w:p>
    <w:p w:rsidR="00B22E29" w:rsidRDefault="00B22E29" w:rsidP="00A313FF">
      <w:r>
        <w:t xml:space="preserve">Android client </w:t>
      </w:r>
      <w:proofErr w:type="gramStart"/>
      <w:r>
        <w:t>DB :</w:t>
      </w:r>
      <w:proofErr w:type="gramEnd"/>
      <w:r>
        <w:t xml:space="preserve"> sqlite</w:t>
      </w:r>
      <w:r w:rsidR="00463D6E">
        <w:t>3</w:t>
      </w:r>
    </w:p>
    <w:p w:rsidR="00B22E29" w:rsidRPr="00A313FF" w:rsidRDefault="00D33484" w:rsidP="00A313FF">
      <w:r>
        <w:t xml:space="preserve">Development </w:t>
      </w:r>
      <w:proofErr w:type="gramStart"/>
      <w:r>
        <w:t>tool :</w:t>
      </w:r>
      <w:proofErr w:type="gramEnd"/>
      <w:r>
        <w:t xml:space="preserve"> JDK1.6 ,Android studio (0.58) with </w:t>
      </w:r>
      <w:proofErr w:type="spellStart"/>
      <w:r>
        <w:t>Gradle</w:t>
      </w:r>
      <w:proofErr w:type="spellEnd"/>
      <w:r>
        <w:t xml:space="preserve"> 1.10 </w:t>
      </w:r>
    </w:p>
    <w:p w:rsidR="003139E5" w:rsidRDefault="003139E5" w:rsidP="003139E5">
      <w:pPr>
        <w:pStyle w:val="Heading2"/>
      </w:pPr>
      <w:bookmarkStart w:id="35" w:name="_Toc387911387"/>
      <w:r>
        <w:t>Development Environment</w:t>
      </w:r>
      <w:bookmarkEnd w:id="35"/>
    </w:p>
    <w:p w:rsidR="00463D6E" w:rsidRPr="00463D6E" w:rsidRDefault="00463D6E" w:rsidP="00463D6E"/>
    <w:p w:rsidR="00F6482F" w:rsidRDefault="003139E5" w:rsidP="00A313FF">
      <w:pPr>
        <w:pStyle w:val="Heading2"/>
      </w:pPr>
      <w:bookmarkStart w:id="36" w:name="_Toc387911388"/>
      <w:r>
        <w:t>Test Environment</w:t>
      </w:r>
      <w:bookmarkEnd w:id="36"/>
    </w:p>
    <w:p w:rsidR="00A313FF" w:rsidRDefault="00A313FF" w:rsidP="00A313FF">
      <w:pPr>
        <w:pStyle w:val="Heading2"/>
      </w:pPr>
      <w:bookmarkStart w:id="37" w:name="_Toc387911389"/>
      <w:r>
        <w:t>Naming and Coding Conventions</w:t>
      </w:r>
      <w:bookmarkEnd w:id="37"/>
    </w:p>
    <w:p w:rsidR="00A313FF" w:rsidRDefault="00A313FF" w:rsidP="00A313FF">
      <w:pPr>
        <w:pStyle w:val="Heading3"/>
      </w:pPr>
      <w:bookmarkStart w:id="38" w:name="_Toc387911390"/>
      <w:r>
        <w:t>Java Naming Conventions</w:t>
      </w:r>
      <w:bookmarkEnd w:id="38"/>
    </w:p>
    <w:p w:rsidR="00A313FF" w:rsidRPr="00951DA1" w:rsidRDefault="00A313FF" w:rsidP="00A313FF">
      <w:pPr>
        <w:pStyle w:val="NormalIndent"/>
        <w:rPr>
          <w:rFonts w:cs="Arial"/>
        </w:rPr>
      </w:pPr>
      <w:r w:rsidRPr="00951DA1">
        <w:rPr>
          <w:rFonts w:cs="Arial"/>
        </w:rPr>
        <w:t>The Java naming convention recommended by SUN should be followed. Here are some of the key rules: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59"/>
        <w:gridCol w:w="4434"/>
        <w:gridCol w:w="3383"/>
      </w:tblGrid>
      <w:tr w:rsidR="00A313FF" w:rsidTr="0074133B">
        <w:tc>
          <w:tcPr>
            <w:tcW w:w="1908" w:type="dxa"/>
          </w:tcPr>
          <w:p w:rsidR="00A313FF" w:rsidRPr="00B5550C" w:rsidRDefault="00A313FF" w:rsidP="0074133B">
            <w:pPr>
              <w:pStyle w:val="NormalIndent"/>
              <w:rPr>
                <w:rFonts w:cs="Arial"/>
                <w:b/>
              </w:rPr>
            </w:pPr>
            <w:r w:rsidRPr="00B5550C">
              <w:rPr>
                <w:rFonts w:cs="Arial"/>
                <w:b/>
              </w:rPr>
              <w:t>Identifier Type</w:t>
            </w:r>
          </w:p>
        </w:tc>
        <w:tc>
          <w:tcPr>
            <w:tcW w:w="5316" w:type="dxa"/>
          </w:tcPr>
          <w:p w:rsidR="00A313FF" w:rsidRPr="00B5550C" w:rsidRDefault="00A313FF" w:rsidP="0074133B">
            <w:pPr>
              <w:pStyle w:val="NormalIndent"/>
              <w:rPr>
                <w:rFonts w:cs="Arial"/>
                <w:b/>
              </w:rPr>
            </w:pPr>
            <w:r w:rsidRPr="00B5550C">
              <w:rPr>
                <w:rFonts w:cs="Arial"/>
                <w:b/>
              </w:rPr>
              <w:t>Rules for Naming</w:t>
            </w:r>
          </w:p>
        </w:tc>
        <w:tc>
          <w:tcPr>
            <w:tcW w:w="3612" w:type="dxa"/>
          </w:tcPr>
          <w:p w:rsidR="00A313FF" w:rsidRPr="00B5550C" w:rsidRDefault="00A313FF" w:rsidP="0074133B">
            <w:pPr>
              <w:pStyle w:val="NormalIndent"/>
              <w:rPr>
                <w:rFonts w:cs="Arial"/>
                <w:b/>
              </w:rPr>
            </w:pPr>
            <w:r w:rsidRPr="00B5550C">
              <w:rPr>
                <w:rFonts w:cs="Arial"/>
                <w:b/>
              </w:rPr>
              <w:t>Examples</w:t>
            </w:r>
          </w:p>
        </w:tc>
      </w:tr>
      <w:tr w:rsidR="00A313FF" w:rsidTr="0074133B">
        <w:tc>
          <w:tcPr>
            <w:tcW w:w="1908" w:type="dxa"/>
          </w:tcPr>
          <w:p w:rsidR="00A313FF" w:rsidRPr="00B5550C" w:rsidRDefault="00A313FF" w:rsidP="0074133B">
            <w:pPr>
              <w:pStyle w:val="NormalIndent"/>
            </w:pPr>
            <w:r w:rsidRPr="00B5550C">
              <w:t>Packages</w:t>
            </w:r>
          </w:p>
        </w:tc>
        <w:tc>
          <w:tcPr>
            <w:tcW w:w="5316" w:type="dxa"/>
          </w:tcPr>
          <w:p w:rsidR="00A313FF" w:rsidRPr="00B5550C" w:rsidRDefault="00A313FF" w:rsidP="0074133B">
            <w:pPr>
              <w:spacing w:before="100" w:beforeAutospacing="1" w:after="100" w:afterAutospacing="1"/>
            </w:pPr>
            <w:bookmarkStart w:id="39" w:name="34793"/>
            <w:bookmarkEnd w:id="39"/>
            <w:r w:rsidRPr="00B5550C">
              <w:t xml:space="preserve">The prefix of a unique package name is always written in all-lowercase ASCII letters and should be one of the top-level domain names, currently com, </w:t>
            </w:r>
            <w:proofErr w:type="spellStart"/>
            <w:r w:rsidRPr="00B5550C">
              <w:t>edu</w:t>
            </w:r>
            <w:proofErr w:type="spellEnd"/>
            <w:r w:rsidRPr="00B5550C">
              <w:t xml:space="preserve">, </w:t>
            </w:r>
            <w:proofErr w:type="spellStart"/>
            <w:r w:rsidRPr="00B5550C">
              <w:t>gov</w:t>
            </w:r>
            <w:proofErr w:type="spellEnd"/>
            <w:r w:rsidRPr="00B5550C">
              <w:t xml:space="preserve">, mil, net, org, or one of the English two-letter codes identifying countries as specified in ISO Standard 3166, 1981. </w:t>
            </w:r>
          </w:p>
          <w:p w:rsidR="00A313FF" w:rsidRPr="00B5550C" w:rsidRDefault="00A313FF" w:rsidP="0074133B">
            <w:pPr>
              <w:spacing w:before="100" w:beforeAutospacing="1" w:after="100" w:afterAutospacing="1"/>
            </w:pPr>
            <w:bookmarkStart w:id="40" w:name="28865"/>
            <w:bookmarkEnd w:id="40"/>
            <w:r w:rsidRPr="00B5550C">
              <w:t xml:space="preserve">Subsequent components of the package name vary according to an organization's own internal naming conventions. Such conventions might specify that certain directory name components be division, department, </w:t>
            </w:r>
            <w:proofErr w:type="gramStart"/>
            <w:r w:rsidRPr="00B5550C">
              <w:t>project</w:t>
            </w:r>
            <w:proofErr w:type="gramEnd"/>
            <w:r w:rsidRPr="00B5550C">
              <w:t xml:space="preserve">, machine, or login names. </w:t>
            </w:r>
          </w:p>
        </w:tc>
        <w:tc>
          <w:tcPr>
            <w:tcW w:w="3612" w:type="dxa"/>
          </w:tcPr>
          <w:p w:rsidR="00A313FF" w:rsidRPr="00B5550C" w:rsidRDefault="00A313FF" w:rsidP="0074133B">
            <w:pPr>
              <w:spacing w:before="100" w:beforeAutospacing="1" w:after="100" w:afterAutospacing="1"/>
            </w:pPr>
            <w:bookmarkStart w:id="41" w:name="34962"/>
            <w:bookmarkEnd w:id="41"/>
            <w:proofErr w:type="spellStart"/>
            <w:r w:rsidRPr="00B5550C">
              <w:t>com.sun.eng</w:t>
            </w:r>
            <w:proofErr w:type="spellEnd"/>
            <w:r w:rsidRPr="00B5550C">
              <w:t xml:space="preserve"> </w:t>
            </w:r>
          </w:p>
          <w:p w:rsidR="00A313FF" w:rsidRPr="00B5550C" w:rsidRDefault="00EA5C47" w:rsidP="0074133B">
            <w:pPr>
              <w:spacing w:before="100" w:beforeAutospacing="1" w:after="100" w:afterAutospacing="1"/>
            </w:pPr>
            <w:bookmarkStart w:id="42" w:name="34966"/>
            <w:bookmarkEnd w:id="42"/>
            <w:proofErr w:type="spellStart"/>
            <w:r>
              <w:t>com.lanking.hope</w:t>
            </w:r>
            <w:proofErr w:type="spellEnd"/>
            <w:r w:rsidR="00A313FF" w:rsidRPr="00B5550C">
              <w:t xml:space="preserve"> </w:t>
            </w:r>
          </w:p>
          <w:p w:rsidR="00A313FF" w:rsidRPr="00B5550C" w:rsidRDefault="00EA5C47" w:rsidP="0074133B">
            <w:pPr>
              <w:spacing w:before="100" w:beforeAutospacing="1" w:after="100" w:afterAutospacing="1"/>
            </w:pPr>
            <w:bookmarkStart w:id="43" w:name="28894"/>
            <w:bookmarkStart w:id="44" w:name="34967"/>
            <w:bookmarkEnd w:id="43"/>
            <w:bookmarkEnd w:id="44"/>
            <w:proofErr w:type="spellStart"/>
            <w:r>
              <w:t>com.lanking.hope</w:t>
            </w:r>
            <w:r w:rsidR="00A313FF">
              <w:t>.servlet</w:t>
            </w:r>
            <w:proofErr w:type="spellEnd"/>
            <w:r w:rsidR="00A313FF" w:rsidRPr="00B5550C">
              <w:t xml:space="preserve"> </w:t>
            </w:r>
          </w:p>
          <w:p w:rsidR="00A313FF" w:rsidRDefault="00A313FF" w:rsidP="0074133B">
            <w:pPr>
              <w:pStyle w:val="NormalIndent"/>
            </w:pPr>
          </w:p>
        </w:tc>
      </w:tr>
      <w:tr w:rsidR="00A313FF" w:rsidTr="0074133B">
        <w:tc>
          <w:tcPr>
            <w:tcW w:w="1908" w:type="dxa"/>
          </w:tcPr>
          <w:p w:rsidR="00A313FF" w:rsidRPr="00B5550C" w:rsidRDefault="00A313FF" w:rsidP="0074133B">
            <w:pPr>
              <w:spacing w:before="100" w:beforeAutospacing="1" w:after="100" w:afterAutospacing="1"/>
            </w:pPr>
            <w:bookmarkStart w:id="45" w:name="15411"/>
            <w:bookmarkEnd w:id="45"/>
            <w:r w:rsidRPr="00B5550C">
              <w:t xml:space="preserve">Classes </w:t>
            </w:r>
          </w:p>
        </w:tc>
        <w:tc>
          <w:tcPr>
            <w:tcW w:w="5316" w:type="dxa"/>
          </w:tcPr>
          <w:p w:rsidR="00A313FF" w:rsidRPr="00B5550C" w:rsidRDefault="00A313FF" w:rsidP="0074133B">
            <w:pPr>
              <w:spacing w:before="100" w:beforeAutospacing="1" w:after="100" w:afterAutospacing="1"/>
            </w:pPr>
            <w:bookmarkStart w:id="46" w:name="15413"/>
            <w:bookmarkEnd w:id="46"/>
            <w:r w:rsidRPr="00B5550C">
              <w:t xml:space="preserve">Class names should be nouns, in mixed case with the first letter of each internal word capitalized. Try to keep your class </w:t>
            </w:r>
            <w:r w:rsidRPr="00B5550C">
              <w:lastRenderedPageBreak/>
              <w:t xml:space="preserve">names simple and descriptive. Use whole words-avoid acronyms and abbreviations (unless the abbreviation is much more widely used than the long form, such as URL or HTML). </w:t>
            </w:r>
          </w:p>
        </w:tc>
        <w:tc>
          <w:tcPr>
            <w:tcW w:w="3612" w:type="dxa"/>
          </w:tcPr>
          <w:p w:rsidR="00A313FF" w:rsidRDefault="00A313FF" w:rsidP="0074133B">
            <w:pPr>
              <w:pStyle w:val="NormalIndent"/>
            </w:pPr>
            <w:r>
              <w:lastRenderedPageBreak/>
              <w:t>class String;</w:t>
            </w:r>
            <w:r>
              <w:br/>
              <w:t xml:space="preserve">class </w:t>
            </w:r>
            <w:proofErr w:type="spellStart"/>
            <w:r>
              <w:t>StringBuilder</w:t>
            </w:r>
            <w:proofErr w:type="spellEnd"/>
            <w:r>
              <w:t>;</w:t>
            </w:r>
          </w:p>
        </w:tc>
      </w:tr>
      <w:tr w:rsidR="00A313FF" w:rsidTr="0074133B">
        <w:tc>
          <w:tcPr>
            <w:tcW w:w="1908" w:type="dxa"/>
          </w:tcPr>
          <w:p w:rsidR="00A313FF" w:rsidRPr="00B5550C" w:rsidRDefault="00A313FF" w:rsidP="0074133B">
            <w:pPr>
              <w:spacing w:before="100" w:beforeAutospacing="1" w:after="100" w:afterAutospacing="1"/>
            </w:pPr>
            <w:bookmarkStart w:id="47" w:name="15417"/>
            <w:bookmarkEnd w:id="47"/>
            <w:r w:rsidRPr="00B5550C">
              <w:lastRenderedPageBreak/>
              <w:t xml:space="preserve">Interfaces </w:t>
            </w:r>
          </w:p>
        </w:tc>
        <w:tc>
          <w:tcPr>
            <w:tcW w:w="5316" w:type="dxa"/>
          </w:tcPr>
          <w:p w:rsidR="00A313FF" w:rsidRDefault="00A313FF" w:rsidP="0074133B">
            <w:pPr>
              <w:pStyle w:val="NormalIndent"/>
            </w:pPr>
            <w:r>
              <w:t>Interface names should be capitalized like class names.</w:t>
            </w:r>
          </w:p>
        </w:tc>
        <w:tc>
          <w:tcPr>
            <w:tcW w:w="3612" w:type="dxa"/>
          </w:tcPr>
          <w:p w:rsidR="00A313FF" w:rsidRPr="00B5550C" w:rsidRDefault="00A313FF" w:rsidP="0074133B">
            <w:pPr>
              <w:spacing w:before="100" w:beforeAutospacing="1" w:after="100" w:afterAutospacing="1"/>
            </w:pPr>
            <w:bookmarkStart w:id="48" w:name="15421"/>
            <w:bookmarkEnd w:id="48"/>
            <w:r w:rsidRPr="00B5550C">
              <w:t xml:space="preserve">interface </w:t>
            </w:r>
            <w:r>
              <w:t>Runnable</w:t>
            </w:r>
            <w:r w:rsidRPr="00B5550C">
              <w:t>;</w:t>
            </w:r>
            <w:r w:rsidRPr="00B5550C">
              <w:br/>
              <w:t xml:space="preserve">interface </w:t>
            </w:r>
            <w:proofErr w:type="spellStart"/>
            <w:r>
              <w:t>CharSequence</w:t>
            </w:r>
            <w:proofErr w:type="spellEnd"/>
            <w:r w:rsidRPr="00B5550C">
              <w:t xml:space="preserve">; </w:t>
            </w:r>
          </w:p>
          <w:p w:rsidR="00A313FF" w:rsidRDefault="00A313FF" w:rsidP="0074133B">
            <w:pPr>
              <w:pStyle w:val="NormalIndent"/>
            </w:pPr>
          </w:p>
        </w:tc>
      </w:tr>
      <w:tr w:rsidR="00A313FF" w:rsidTr="0074133B">
        <w:tc>
          <w:tcPr>
            <w:tcW w:w="1908" w:type="dxa"/>
          </w:tcPr>
          <w:p w:rsidR="00A313FF" w:rsidRPr="00B5550C" w:rsidRDefault="00A313FF" w:rsidP="0074133B">
            <w:pPr>
              <w:spacing w:before="100" w:beforeAutospacing="1" w:after="100" w:afterAutospacing="1"/>
            </w:pPr>
            <w:bookmarkStart w:id="49" w:name="15423"/>
            <w:bookmarkEnd w:id="49"/>
            <w:r w:rsidRPr="00B5550C">
              <w:t xml:space="preserve">Methods </w:t>
            </w:r>
          </w:p>
        </w:tc>
        <w:tc>
          <w:tcPr>
            <w:tcW w:w="5316" w:type="dxa"/>
          </w:tcPr>
          <w:p w:rsidR="00A313FF" w:rsidRDefault="00A313FF" w:rsidP="0074133B">
            <w:pPr>
              <w:pStyle w:val="NormalIndent"/>
            </w:pPr>
            <w:r>
              <w:t>Methods should be verbs, in mixed case with the first letter lowercase, with the first letter of each internal word capitalized.</w:t>
            </w:r>
          </w:p>
        </w:tc>
        <w:tc>
          <w:tcPr>
            <w:tcW w:w="3612" w:type="dxa"/>
          </w:tcPr>
          <w:p w:rsidR="00A313FF" w:rsidRPr="00B5550C" w:rsidRDefault="00A313FF" w:rsidP="0074133B">
            <w:pPr>
              <w:spacing w:before="100" w:beforeAutospacing="1" w:after="100" w:afterAutospacing="1"/>
            </w:pPr>
            <w:bookmarkStart w:id="50" w:name="15427"/>
            <w:bookmarkEnd w:id="50"/>
            <w:r w:rsidRPr="00B5550C">
              <w:t>run();</w:t>
            </w:r>
            <w:r w:rsidRPr="00B5550C">
              <w:br/>
            </w:r>
            <w:proofErr w:type="spellStart"/>
            <w:r w:rsidRPr="00B5550C">
              <w:t>runFast</w:t>
            </w:r>
            <w:proofErr w:type="spellEnd"/>
            <w:r w:rsidRPr="00B5550C">
              <w:t>();</w:t>
            </w:r>
            <w:r w:rsidRPr="00B5550C">
              <w:br/>
            </w:r>
            <w:proofErr w:type="spellStart"/>
            <w:r w:rsidRPr="00B5550C">
              <w:t>getBackground</w:t>
            </w:r>
            <w:proofErr w:type="spellEnd"/>
            <w:r w:rsidRPr="00B5550C">
              <w:t xml:space="preserve">(); </w:t>
            </w:r>
          </w:p>
        </w:tc>
      </w:tr>
      <w:tr w:rsidR="00A313FF" w:rsidTr="0074133B">
        <w:tc>
          <w:tcPr>
            <w:tcW w:w="1908" w:type="dxa"/>
          </w:tcPr>
          <w:p w:rsidR="00A313FF" w:rsidRPr="00B5550C" w:rsidRDefault="00A313FF" w:rsidP="0074133B">
            <w:pPr>
              <w:spacing w:before="100" w:beforeAutospacing="1" w:after="100" w:afterAutospacing="1"/>
            </w:pPr>
            <w:bookmarkStart w:id="51" w:name="15429"/>
            <w:bookmarkEnd w:id="51"/>
            <w:r w:rsidRPr="00B5550C">
              <w:t xml:space="preserve">Variables </w:t>
            </w:r>
          </w:p>
        </w:tc>
        <w:tc>
          <w:tcPr>
            <w:tcW w:w="5316" w:type="dxa"/>
          </w:tcPr>
          <w:p w:rsidR="00A313FF" w:rsidRPr="00B5550C" w:rsidRDefault="00A313FF" w:rsidP="0074133B">
            <w:pPr>
              <w:spacing w:before="100" w:beforeAutospacing="1" w:after="100" w:afterAutospacing="1"/>
            </w:pPr>
            <w:bookmarkStart w:id="52" w:name="34851"/>
            <w:bookmarkEnd w:id="52"/>
            <w:r>
              <w:t xml:space="preserve">Variables should be </w:t>
            </w:r>
            <w:r w:rsidRPr="00B5550C">
              <w:t xml:space="preserve">in mixed case with a lowercase first letter. Internal words start with capital letters. Variable names should not start with underscore _ or dollar sign $ characters, even though both are allowed. </w:t>
            </w:r>
          </w:p>
          <w:p w:rsidR="00A313FF" w:rsidRPr="00B5550C" w:rsidRDefault="00A313FF" w:rsidP="0074133B">
            <w:pPr>
              <w:spacing w:before="100" w:beforeAutospacing="1" w:after="100" w:afterAutospacing="1"/>
            </w:pPr>
            <w:bookmarkStart w:id="53" w:name="15432"/>
            <w:bookmarkEnd w:id="53"/>
            <w:r w:rsidRPr="00B5550C">
              <w:t xml:space="preserve">Variable names should be short yet meaningful. The choice of a variable name should be mnemonic- that is, designed to indicate to the casual observer the intent of its use. One-character variable names should be avoided except for temporary "throwaway" variables. Common names for temporary variables are </w:t>
            </w:r>
            <w:proofErr w:type="spellStart"/>
            <w:r w:rsidRPr="00B5550C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B5550C">
              <w:t xml:space="preserve">, </w:t>
            </w:r>
            <w:r w:rsidRPr="00B5550C">
              <w:rPr>
                <w:rFonts w:ascii="Courier New" w:hAnsi="Courier New" w:cs="Courier New"/>
                <w:sz w:val="20"/>
              </w:rPr>
              <w:t>j</w:t>
            </w:r>
            <w:r w:rsidRPr="00B5550C">
              <w:t xml:space="preserve">, </w:t>
            </w:r>
            <w:r w:rsidRPr="00B5550C">
              <w:rPr>
                <w:rFonts w:ascii="Courier New" w:hAnsi="Courier New" w:cs="Courier New"/>
                <w:sz w:val="20"/>
              </w:rPr>
              <w:t>k</w:t>
            </w:r>
            <w:r w:rsidRPr="00B5550C">
              <w:t xml:space="preserve">, </w:t>
            </w:r>
            <w:r w:rsidRPr="00B5550C">
              <w:rPr>
                <w:rFonts w:ascii="Courier New" w:hAnsi="Courier New" w:cs="Courier New"/>
                <w:sz w:val="20"/>
              </w:rPr>
              <w:t>m</w:t>
            </w:r>
            <w:r w:rsidRPr="00B5550C">
              <w:t xml:space="preserve">, and </w:t>
            </w:r>
            <w:r w:rsidRPr="00B5550C">
              <w:rPr>
                <w:rFonts w:ascii="Courier New" w:hAnsi="Courier New" w:cs="Courier New"/>
                <w:sz w:val="20"/>
              </w:rPr>
              <w:t>n</w:t>
            </w:r>
            <w:r w:rsidRPr="00B5550C">
              <w:t xml:space="preserve"> for integers; </w:t>
            </w:r>
            <w:r w:rsidRPr="00B5550C">
              <w:rPr>
                <w:rFonts w:ascii="Courier New" w:hAnsi="Courier New" w:cs="Courier New"/>
                <w:sz w:val="20"/>
              </w:rPr>
              <w:t>c</w:t>
            </w:r>
            <w:r w:rsidRPr="00B5550C">
              <w:t xml:space="preserve">, </w:t>
            </w:r>
            <w:r w:rsidRPr="00B5550C">
              <w:rPr>
                <w:rFonts w:ascii="Courier New" w:hAnsi="Courier New" w:cs="Courier New"/>
                <w:sz w:val="20"/>
              </w:rPr>
              <w:t>d</w:t>
            </w:r>
            <w:r w:rsidRPr="00B5550C">
              <w:t xml:space="preserve">, and </w:t>
            </w:r>
            <w:r w:rsidRPr="00B5550C">
              <w:rPr>
                <w:rFonts w:ascii="Courier New" w:hAnsi="Courier New" w:cs="Courier New"/>
                <w:sz w:val="20"/>
              </w:rPr>
              <w:t>e</w:t>
            </w:r>
            <w:r w:rsidRPr="00B5550C">
              <w:t xml:space="preserve"> for characters. </w:t>
            </w:r>
          </w:p>
        </w:tc>
        <w:tc>
          <w:tcPr>
            <w:tcW w:w="3612" w:type="dxa"/>
          </w:tcPr>
          <w:p w:rsidR="00A313FF" w:rsidRPr="00B5550C" w:rsidRDefault="00A313FF" w:rsidP="007413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5550C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B5550C">
              <w:rPr>
                <w:rFonts w:ascii="Courier New" w:hAnsi="Courier New" w:cs="Courier New"/>
                <w:sz w:val="20"/>
              </w:rPr>
              <w:t>;</w:t>
            </w:r>
          </w:p>
          <w:p w:rsidR="00A313FF" w:rsidRPr="00B5550C" w:rsidRDefault="00A313FF" w:rsidP="007413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char </w:t>
            </w:r>
            <w:r w:rsidRPr="00B5550C">
              <w:rPr>
                <w:rFonts w:ascii="Courier New" w:hAnsi="Courier New" w:cs="Courier New"/>
                <w:sz w:val="20"/>
              </w:rPr>
              <w:t>c;</w:t>
            </w:r>
          </w:p>
          <w:p w:rsidR="00A313FF" w:rsidRPr="00B5550C" w:rsidRDefault="00A313FF" w:rsidP="007413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float </w:t>
            </w:r>
            <w:proofErr w:type="spellStart"/>
            <w:r w:rsidRPr="00B5550C">
              <w:rPr>
                <w:rFonts w:ascii="Courier New" w:hAnsi="Courier New" w:cs="Courier New"/>
                <w:sz w:val="20"/>
              </w:rPr>
              <w:t>myWidth</w:t>
            </w:r>
            <w:proofErr w:type="spellEnd"/>
            <w:r w:rsidRPr="00B5550C">
              <w:rPr>
                <w:rFonts w:ascii="Courier New" w:hAnsi="Courier New" w:cs="Courier New"/>
                <w:sz w:val="20"/>
              </w:rPr>
              <w:t>;</w:t>
            </w:r>
          </w:p>
          <w:p w:rsidR="00A313FF" w:rsidRDefault="00A313FF" w:rsidP="0074133B">
            <w:pPr>
              <w:pStyle w:val="NormalIndent"/>
            </w:pPr>
          </w:p>
        </w:tc>
      </w:tr>
      <w:tr w:rsidR="00A313FF" w:rsidTr="0074133B">
        <w:tc>
          <w:tcPr>
            <w:tcW w:w="1908" w:type="dxa"/>
          </w:tcPr>
          <w:p w:rsidR="00A313FF" w:rsidRPr="00B5550C" w:rsidRDefault="00A313FF" w:rsidP="0074133B">
            <w:pPr>
              <w:spacing w:before="100" w:beforeAutospacing="1" w:after="100" w:afterAutospacing="1"/>
            </w:pPr>
            <w:bookmarkStart w:id="54" w:name="15436"/>
            <w:bookmarkEnd w:id="54"/>
            <w:r w:rsidRPr="00B5550C">
              <w:t xml:space="preserve">Constants </w:t>
            </w:r>
          </w:p>
        </w:tc>
        <w:tc>
          <w:tcPr>
            <w:tcW w:w="5316" w:type="dxa"/>
          </w:tcPr>
          <w:p w:rsidR="00A313FF" w:rsidRPr="00B5550C" w:rsidRDefault="00A313FF" w:rsidP="0074133B">
            <w:pPr>
              <w:spacing w:before="100" w:beforeAutospacing="1" w:after="100" w:afterAutospacing="1"/>
            </w:pPr>
            <w:bookmarkStart w:id="55" w:name="15438"/>
            <w:bookmarkEnd w:id="55"/>
            <w:r w:rsidRPr="00B5550C">
              <w:t xml:space="preserve">The names of variables declared class constants and of ANSI constants should be all uppercase with words separated by underscores ("_"). (ANSI constants should be avoided, for ease of debugging.) </w:t>
            </w:r>
          </w:p>
        </w:tc>
        <w:tc>
          <w:tcPr>
            <w:tcW w:w="3612" w:type="dxa"/>
          </w:tcPr>
          <w:p w:rsidR="00A313FF" w:rsidRPr="00B5550C" w:rsidRDefault="00A313FF" w:rsidP="0074133B">
            <w:pPr>
              <w:spacing w:before="100" w:beforeAutospacing="1" w:after="100" w:afterAutospacing="1"/>
            </w:pPr>
            <w:bookmarkStart w:id="56" w:name="15440"/>
            <w:bookmarkEnd w:id="56"/>
            <w:r w:rsidRPr="00B5550C">
              <w:t xml:space="preserve">static final </w:t>
            </w:r>
            <w:proofErr w:type="spellStart"/>
            <w:r w:rsidRPr="00B5550C">
              <w:t>int</w:t>
            </w:r>
            <w:proofErr w:type="spellEnd"/>
            <w:r w:rsidRPr="00B5550C">
              <w:t xml:space="preserve"> MIN_WIDTH = 4; </w:t>
            </w:r>
          </w:p>
          <w:p w:rsidR="00A313FF" w:rsidRPr="00B5550C" w:rsidRDefault="00A313FF" w:rsidP="0074133B">
            <w:pPr>
              <w:spacing w:before="100" w:beforeAutospacing="1" w:after="100" w:afterAutospacing="1"/>
            </w:pPr>
            <w:bookmarkStart w:id="57" w:name="18753"/>
            <w:bookmarkEnd w:id="57"/>
            <w:r w:rsidRPr="00B5550C">
              <w:t xml:space="preserve">static final </w:t>
            </w:r>
            <w:proofErr w:type="spellStart"/>
            <w:r w:rsidRPr="00B5550C">
              <w:t>int</w:t>
            </w:r>
            <w:proofErr w:type="spellEnd"/>
            <w:r w:rsidRPr="00B5550C">
              <w:t xml:space="preserve"> MAX_WIDTH = 999; </w:t>
            </w:r>
          </w:p>
          <w:p w:rsidR="00A313FF" w:rsidRPr="00B5550C" w:rsidRDefault="00A313FF" w:rsidP="0074133B">
            <w:pPr>
              <w:keepNext/>
              <w:spacing w:before="100" w:beforeAutospacing="1" w:after="100" w:afterAutospacing="1"/>
            </w:pPr>
            <w:bookmarkStart w:id="58" w:name="33897"/>
            <w:bookmarkEnd w:id="58"/>
            <w:r w:rsidRPr="00B5550C">
              <w:t xml:space="preserve">static final </w:t>
            </w:r>
            <w:proofErr w:type="spellStart"/>
            <w:r w:rsidRPr="00B5550C">
              <w:t>int</w:t>
            </w:r>
            <w:proofErr w:type="spellEnd"/>
            <w:r w:rsidRPr="00B5550C">
              <w:t xml:space="preserve"> GET_THE_CPU = 1; </w:t>
            </w:r>
          </w:p>
        </w:tc>
      </w:tr>
    </w:tbl>
    <w:p w:rsidR="00A313FF" w:rsidRPr="008E4803" w:rsidRDefault="00A313FF" w:rsidP="008E4803">
      <w:pPr>
        <w:pStyle w:val="Caption"/>
        <w:jc w:val="center"/>
        <w:rPr>
          <w:b w:val="0"/>
          <w:bCs w:val="0"/>
          <w:sz w:val="24"/>
        </w:rPr>
      </w:pPr>
      <w:bookmarkStart w:id="59" w:name="_Toc191826320"/>
      <w:bookmarkStart w:id="60" w:name="_Toc387911413"/>
      <w:r w:rsidRPr="008E4803">
        <w:rPr>
          <w:sz w:val="24"/>
        </w:rPr>
        <w:t xml:space="preserve">Table </w:t>
      </w:r>
      <w:r w:rsidR="00185AFB">
        <w:rPr>
          <w:sz w:val="24"/>
        </w:rPr>
        <w:fldChar w:fldCharType="begin"/>
      </w:r>
      <w:r w:rsidR="00A744DE">
        <w:rPr>
          <w:sz w:val="24"/>
        </w:rPr>
        <w:instrText xml:space="preserve"> SEQ Table \* ARABIC </w:instrText>
      </w:r>
      <w:r w:rsidR="00185AFB">
        <w:rPr>
          <w:sz w:val="24"/>
        </w:rPr>
        <w:fldChar w:fldCharType="separate"/>
      </w:r>
      <w:r w:rsidR="00A744DE">
        <w:rPr>
          <w:noProof/>
          <w:sz w:val="24"/>
        </w:rPr>
        <w:t>1</w:t>
      </w:r>
      <w:r w:rsidR="00185AFB">
        <w:rPr>
          <w:sz w:val="24"/>
        </w:rPr>
        <w:fldChar w:fldCharType="end"/>
      </w:r>
      <w:r w:rsidRPr="008E4803">
        <w:rPr>
          <w:sz w:val="24"/>
        </w:rPr>
        <w:t xml:space="preserve"> Java naming conventions</w:t>
      </w:r>
      <w:bookmarkEnd w:id="59"/>
      <w:bookmarkEnd w:id="60"/>
    </w:p>
    <w:p w:rsidR="00A313FF" w:rsidRDefault="00ED6D3A" w:rsidP="00A313FF">
      <w:pPr>
        <w:pStyle w:val="Heading3"/>
      </w:pPr>
      <w:bookmarkStart w:id="61" w:name="_Toc387911391"/>
      <w:r>
        <w:t>Other</w:t>
      </w:r>
      <w:r w:rsidR="00A313FF">
        <w:t xml:space="preserve"> Naming Conventions</w:t>
      </w:r>
      <w:bookmarkEnd w:id="61"/>
    </w:p>
    <w:p w:rsidR="00A313FF" w:rsidRPr="00A313FF" w:rsidRDefault="00A313FF" w:rsidP="00A313FF">
      <w:pPr>
        <w:numPr>
          <w:ilvl w:val="0"/>
          <w:numId w:val="2"/>
        </w:numPr>
      </w:pPr>
      <w:r>
        <w:t>Directory names should be in all-</w:t>
      </w:r>
      <w:r w:rsidRPr="00D00EA4">
        <w:t>lowercase ASCII letters</w:t>
      </w:r>
    </w:p>
    <w:p w:rsidR="00A313FF" w:rsidRPr="00A313FF" w:rsidRDefault="00A313FF" w:rsidP="00A313FF">
      <w:pPr>
        <w:numPr>
          <w:ilvl w:val="0"/>
          <w:numId w:val="2"/>
        </w:numPr>
      </w:pPr>
      <w:r>
        <w:t xml:space="preserve">Except for Java classes, file names should in mixed case with a lowercase first letter. This rule applies to </w:t>
      </w:r>
      <w:proofErr w:type="spellStart"/>
      <w:r>
        <w:t>jsp</w:t>
      </w:r>
      <w:proofErr w:type="spellEnd"/>
      <w:r>
        <w:t xml:space="preserve"> files, </w:t>
      </w:r>
      <w:proofErr w:type="spellStart"/>
      <w:r>
        <w:t>javascript</w:t>
      </w:r>
      <w:proofErr w:type="spellEnd"/>
      <w:r>
        <w:t xml:space="preserve"> files, </w:t>
      </w:r>
      <w:proofErr w:type="spellStart"/>
      <w:r>
        <w:t>css</w:t>
      </w:r>
      <w:proofErr w:type="spellEnd"/>
      <w:r>
        <w:t xml:space="preserve"> files, etc.</w:t>
      </w:r>
    </w:p>
    <w:p w:rsidR="00A313FF" w:rsidRPr="00A313FF" w:rsidRDefault="00A313FF" w:rsidP="00A313FF">
      <w:pPr>
        <w:numPr>
          <w:ilvl w:val="0"/>
          <w:numId w:val="2"/>
        </w:numPr>
      </w:pPr>
      <w:r>
        <w:rPr>
          <w:rFonts w:ascii="Arial" w:hAnsi="Arial" w:cs="Arial"/>
        </w:rPr>
        <w:t>JavaScript naming conventions should be similar to the Java naming conventions</w:t>
      </w:r>
    </w:p>
    <w:p w:rsidR="00F6482F" w:rsidRDefault="00F6482F" w:rsidP="004801CD"/>
    <w:p w:rsidR="00EB4CA9" w:rsidRDefault="00EB4CA9">
      <w:pPr>
        <w:rPr>
          <w:rFonts w:ascii="Arial" w:hAnsi="Arial"/>
          <w:b/>
          <w:snapToGrid w:val="0"/>
          <w:sz w:val="36"/>
          <w:szCs w:val="20"/>
        </w:rPr>
      </w:pPr>
      <w:r>
        <w:br w:type="page"/>
      </w:r>
    </w:p>
    <w:p w:rsidR="00EB4CA9" w:rsidRDefault="001B5C34" w:rsidP="00071553">
      <w:pPr>
        <w:pStyle w:val="Heading1"/>
      </w:pPr>
      <w:bookmarkStart w:id="62" w:name="_Toc387911392"/>
      <w:r>
        <w:lastRenderedPageBreak/>
        <w:t xml:space="preserve">Source Code </w:t>
      </w:r>
      <w:r w:rsidR="00A45194">
        <w:t>Hierarchy</w:t>
      </w:r>
      <w:bookmarkEnd w:id="62"/>
    </w:p>
    <w:p w:rsidR="00D54E66" w:rsidRDefault="00B0760A" w:rsidP="00B0760A">
      <w:pPr>
        <w:pStyle w:val="NormalIndent"/>
      </w:pPr>
      <w:r>
        <w:t xml:space="preserve">The source code </w:t>
      </w:r>
      <w:r w:rsidR="001B5C34">
        <w:t xml:space="preserve">directories are </w:t>
      </w:r>
      <w:r>
        <w:t>as follows:</w:t>
      </w:r>
    </w:p>
    <w:p w:rsidR="00B0760A" w:rsidRDefault="00B0760A" w:rsidP="00B0760A">
      <w:pPr>
        <w:pStyle w:val="NormalIndent"/>
        <w:numPr>
          <w:ilvl w:val="0"/>
          <w:numId w:val="22"/>
        </w:numPr>
      </w:pPr>
      <w:r>
        <w:t>hope (Eclipse project name)</w:t>
      </w:r>
    </w:p>
    <w:p w:rsidR="00B0760A" w:rsidRDefault="00B0760A" w:rsidP="00B0760A">
      <w:pPr>
        <w:pStyle w:val="NormalIndent"/>
        <w:numPr>
          <w:ilvl w:val="1"/>
          <w:numId w:val="22"/>
        </w:numPr>
      </w:pPr>
      <w:r>
        <w:t>dist (war file)</w:t>
      </w:r>
    </w:p>
    <w:p w:rsidR="00B0760A" w:rsidRDefault="00B0760A" w:rsidP="00B0760A">
      <w:pPr>
        <w:pStyle w:val="NormalIndent"/>
        <w:numPr>
          <w:ilvl w:val="1"/>
          <w:numId w:val="22"/>
        </w:numPr>
      </w:pPr>
      <w:r>
        <w:t>doc (documentation)</w:t>
      </w:r>
    </w:p>
    <w:p w:rsidR="00B0760A" w:rsidRDefault="00B0760A" w:rsidP="00B0760A">
      <w:pPr>
        <w:pStyle w:val="NormalIndent"/>
        <w:numPr>
          <w:ilvl w:val="1"/>
          <w:numId w:val="22"/>
        </w:numPr>
      </w:pPr>
      <w:proofErr w:type="spellStart"/>
      <w:r>
        <w:t>src</w:t>
      </w:r>
      <w:proofErr w:type="spellEnd"/>
      <w:r>
        <w:t xml:space="preserve"> (Java source code)</w:t>
      </w:r>
    </w:p>
    <w:p w:rsidR="00B0760A" w:rsidRDefault="00F32AB2" w:rsidP="00B0760A">
      <w:pPr>
        <w:pStyle w:val="NormalIndent"/>
        <w:numPr>
          <w:ilvl w:val="2"/>
          <w:numId w:val="22"/>
        </w:numPr>
      </w:pPr>
      <w:proofErr w:type="spellStart"/>
      <w:r>
        <w:t>com.</w:t>
      </w:r>
      <w:r w:rsidR="00B0760A">
        <w:t>lanking.hope.common</w:t>
      </w:r>
      <w:proofErr w:type="spellEnd"/>
      <w:r w:rsidR="00B0760A">
        <w:t xml:space="preserve"> (common classes shared by Servlet and </w:t>
      </w:r>
      <w:proofErr w:type="spellStart"/>
      <w:r w:rsidR="00B0760A">
        <w:t>RESTful</w:t>
      </w:r>
      <w:proofErr w:type="spellEnd"/>
      <w:r w:rsidR="00B0760A">
        <w:t>)</w:t>
      </w:r>
    </w:p>
    <w:p w:rsidR="00B0760A" w:rsidRDefault="00F32AB2" w:rsidP="00B0760A">
      <w:pPr>
        <w:pStyle w:val="NormalIndent"/>
        <w:numPr>
          <w:ilvl w:val="2"/>
          <w:numId w:val="22"/>
        </w:numPr>
      </w:pPr>
      <w:proofErr w:type="spellStart"/>
      <w:r>
        <w:t>com.</w:t>
      </w:r>
      <w:r w:rsidR="00B0760A">
        <w:t>lanking.hope.data</w:t>
      </w:r>
      <w:proofErr w:type="spellEnd"/>
      <w:r w:rsidR="00B0760A">
        <w:t xml:space="preserve"> (data classes)</w:t>
      </w:r>
    </w:p>
    <w:p w:rsidR="007B2FEB" w:rsidRDefault="007B2FEB" w:rsidP="00B0760A">
      <w:pPr>
        <w:pStyle w:val="NormalIndent"/>
        <w:numPr>
          <w:ilvl w:val="2"/>
          <w:numId w:val="22"/>
        </w:numPr>
      </w:pPr>
      <w:proofErr w:type="spellStart"/>
      <w:r>
        <w:t>com.lanking.hope.db</w:t>
      </w:r>
      <w:proofErr w:type="spellEnd"/>
      <w:r>
        <w:t xml:space="preserve"> (DB helper classes)</w:t>
      </w:r>
    </w:p>
    <w:p w:rsidR="00B0760A" w:rsidRDefault="00B0760A" w:rsidP="00B0760A">
      <w:pPr>
        <w:pStyle w:val="NormalIndent"/>
        <w:numPr>
          <w:ilvl w:val="2"/>
          <w:numId w:val="22"/>
        </w:numPr>
      </w:pPr>
      <w:proofErr w:type="spellStart"/>
      <w:r>
        <w:t>com.lanking.hope.rest</w:t>
      </w:r>
      <w:proofErr w:type="spellEnd"/>
      <w:r>
        <w:t xml:space="preserve"> (</w:t>
      </w:r>
      <w:proofErr w:type="spellStart"/>
      <w:r>
        <w:t>RESTful</w:t>
      </w:r>
      <w:proofErr w:type="spellEnd"/>
      <w:r>
        <w:t xml:space="preserve"> classes)</w:t>
      </w:r>
    </w:p>
    <w:p w:rsidR="007B2FEB" w:rsidRDefault="007B2FEB" w:rsidP="00B0760A">
      <w:pPr>
        <w:pStyle w:val="NormalIndent"/>
        <w:numPr>
          <w:ilvl w:val="2"/>
          <w:numId w:val="22"/>
        </w:numPr>
      </w:pPr>
      <w:proofErr w:type="spellStart"/>
      <w:r>
        <w:t>com.lanking.hope.service</w:t>
      </w:r>
      <w:proofErr w:type="spellEnd"/>
      <w:r>
        <w:t xml:space="preserve"> (services, usually run in new threads)</w:t>
      </w:r>
    </w:p>
    <w:p w:rsidR="00B0760A" w:rsidRDefault="00B0760A" w:rsidP="00B0760A">
      <w:pPr>
        <w:pStyle w:val="NormalIndent"/>
        <w:numPr>
          <w:ilvl w:val="2"/>
          <w:numId w:val="22"/>
        </w:numPr>
      </w:pPr>
      <w:proofErr w:type="spellStart"/>
      <w:r>
        <w:t>com.lanking.hope.servlet</w:t>
      </w:r>
      <w:proofErr w:type="spellEnd"/>
      <w:r>
        <w:t xml:space="preserve"> (Servlets)</w:t>
      </w:r>
    </w:p>
    <w:p w:rsidR="00B0760A" w:rsidRDefault="00B0760A" w:rsidP="00B0760A">
      <w:pPr>
        <w:pStyle w:val="NormalIndent"/>
        <w:numPr>
          <w:ilvl w:val="2"/>
          <w:numId w:val="22"/>
        </w:numPr>
      </w:pPr>
      <w:proofErr w:type="spellStart"/>
      <w:r>
        <w:t>com.lanking.hope.util</w:t>
      </w:r>
      <w:proofErr w:type="spellEnd"/>
      <w:r>
        <w:t xml:space="preserve"> (utility classes)</w:t>
      </w:r>
    </w:p>
    <w:p w:rsidR="00B0760A" w:rsidRDefault="00B0760A" w:rsidP="00B0760A">
      <w:pPr>
        <w:pStyle w:val="NormalIndent"/>
        <w:numPr>
          <w:ilvl w:val="1"/>
          <w:numId w:val="22"/>
        </w:numPr>
      </w:pPr>
      <w:r>
        <w:t>web (web pages including JSP, HTML, JavaScript, CSS and images)</w:t>
      </w:r>
    </w:p>
    <w:p w:rsidR="007B2FEB" w:rsidRDefault="007B2FEB" w:rsidP="007B2FEB">
      <w:pPr>
        <w:pStyle w:val="NormalIndent"/>
        <w:numPr>
          <w:ilvl w:val="2"/>
          <w:numId w:val="22"/>
        </w:numPr>
      </w:pPr>
      <w:r>
        <w:t>images</w:t>
      </w:r>
    </w:p>
    <w:p w:rsidR="007B2FEB" w:rsidRDefault="007B2FEB" w:rsidP="007B2FEB">
      <w:pPr>
        <w:pStyle w:val="NormalIndent"/>
        <w:numPr>
          <w:ilvl w:val="2"/>
          <w:numId w:val="22"/>
        </w:numPr>
      </w:pPr>
      <w:r>
        <w:t>includes</w:t>
      </w:r>
    </w:p>
    <w:p w:rsidR="007B2FEB" w:rsidRDefault="007B2FEB" w:rsidP="007B2FEB">
      <w:pPr>
        <w:pStyle w:val="NormalIndent"/>
        <w:numPr>
          <w:ilvl w:val="3"/>
          <w:numId w:val="22"/>
        </w:numPr>
      </w:pPr>
      <w:proofErr w:type="spellStart"/>
      <w:r>
        <w:t>js</w:t>
      </w:r>
      <w:proofErr w:type="spellEnd"/>
    </w:p>
    <w:p w:rsidR="007B2FEB" w:rsidRDefault="007B2FEB" w:rsidP="007B2FEB">
      <w:pPr>
        <w:pStyle w:val="NormalIndent"/>
        <w:numPr>
          <w:ilvl w:val="3"/>
          <w:numId w:val="22"/>
        </w:numPr>
      </w:pPr>
      <w:proofErr w:type="spellStart"/>
      <w:r>
        <w:t>css</w:t>
      </w:r>
      <w:proofErr w:type="spellEnd"/>
    </w:p>
    <w:p w:rsidR="007B2FEB" w:rsidRDefault="007B2FEB" w:rsidP="007B2FEB">
      <w:pPr>
        <w:pStyle w:val="NormalIndent"/>
        <w:numPr>
          <w:ilvl w:val="2"/>
          <w:numId w:val="22"/>
        </w:numPr>
      </w:pPr>
      <w:r>
        <w:t>WEB-INF</w:t>
      </w:r>
    </w:p>
    <w:p w:rsidR="007B2FEB" w:rsidRDefault="007B2FEB" w:rsidP="007B2FEB">
      <w:pPr>
        <w:pStyle w:val="NormalIndent"/>
        <w:numPr>
          <w:ilvl w:val="3"/>
          <w:numId w:val="22"/>
        </w:numPr>
      </w:pPr>
      <w:r>
        <w:t>lib</w:t>
      </w:r>
    </w:p>
    <w:p w:rsidR="007B2FEB" w:rsidRDefault="007B2FEB" w:rsidP="007B2FEB">
      <w:pPr>
        <w:pStyle w:val="NormalIndent"/>
        <w:numPr>
          <w:ilvl w:val="3"/>
          <w:numId w:val="22"/>
        </w:numPr>
      </w:pPr>
      <w:r>
        <w:t>classes</w:t>
      </w:r>
    </w:p>
    <w:p w:rsidR="00CE0D7D" w:rsidRPr="00CE0D7D" w:rsidRDefault="007B2FEB" w:rsidP="00C42F93">
      <w:pPr>
        <w:pStyle w:val="NormalIndent"/>
        <w:numPr>
          <w:ilvl w:val="2"/>
          <w:numId w:val="22"/>
        </w:numPr>
      </w:pPr>
      <w:r>
        <w:t>Other directories</w:t>
      </w:r>
    </w:p>
    <w:p w:rsidR="009D7080" w:rsidRDefault="004E77F7" w:rsidP="00021497">
      <w:pPr>
        <w:pStyle w:val="Heading1"/>
        <w:numPr>
          <w:ilvl w:val="0"/>
          <w:numId w:val="0"/>
        </w:numPr>
        <w:ind w:left="432"/>
        <w:rPr>
          <w:b w:val="0"/>
          <w:bCs/>
        </w:rPr>
      </w:pPr>
      <w:r>
        <w:br w:type="page"/>
      </w:r>
      <w:r w:rsidR="00021497">
        <w:rPr>
          <w:bCs/>
        </w:rPr>
        <w:lastRenderedPageBreak/>
        <w:t xml:space="preserve"> </w:t>
      </w:r>
      <w:r w:rsidR="009D7080">
        <w:rPr>
          <w:bCs/>
        </w:rPr>
        <w:br w:type="page"/>
      </w:r>
    </w:p>
    <w:p w:rsidR="00621F47" w:rsidRDefault="00594259" w:rsidP="009D7080">
      <w:pPr>
        <w:pStyle w:val="Heading1"/>
        <w:ind w:left="0" w:firstLine="0"/>
        <w:rPr>
          <w:bCs/>
        </w:rPr>
      </w:pPr>
      <w:bookmarkStart w:id="63" w:name="_Toc387911407"/>
      <w:r>
        <w:rPr>
          <w:bCs/>
        </w:rPr>
        <w:lastRenderedPageBreak/>
        <w:t>Services</w:t>
      </w:r>
      <w:bookmarkEnd w:id="63"/>
    </w:p>
    <w:p w:rsidR="00BC5351" w:rsidRPr="00BC5351" w:rsidRDefault="00BC5351" w:rsidP="00BC5351">
      <w:pPr>
        <w:pStyle w:val="NormalIndent"/>
      </w:pPr>
    </w:p>
    <w:p w:rsidR="000F16A5" w:rsidRPr="000F16A5" w:rsidRDefault="000F16A5" w:rsidP="000F16A5">
      <w:pPr>
        <w:pStyle w:val="PlainText"/>
        <w:rPr>
          <w:rFonts w:ascii="Courier New" w:hAnsi="Courier New" w:cs="Courier New"/>
          <w:b/>
        </w:rPr>
      </w:pPr>
      <w:r w:rsidRPr="000F16A5">
        <w:rPr>
          <w:rFonts w:ascii="Courier New" w:hAnsi="Courier New" w:cs="Courier New"/>
          <w:b/>
        </w:rPr>
        <w:t>5.1</w:t>
      </w:r>
      <w:r w:rsidRPr="000F16A5">
        <w:rPr>
          <w:rFonts w:ascii="Courier New" w:hAnsi="Courier New" w:cs="Courier New"/>
          <w:b/>
        </w:rPr>
        <w:t xml:space="preserve"> Question Pool Functions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List&lt;</w:t>
      </w:r>
      <w:proofErr w:type="spellStart"/>
      <w:r w:rsidRPr="00680940">
        <w:rPr>
          <w:rFonts w:ascii="Courier New" w:hAnsi="Courier New" w:cs="Courier New"/>
        </w:rPr>
        <w:t>Tap_Point</w:t>
      </w:r>
      <w:proofErr w:type="spellEnd"/>
      <w:r w:rsidRPr="00680940">
        <w:rPr>
          <w:rFonts w:ascii="Courier New" w:hAnsi="Courier New" w:cs="Courier New"/>
        </w:rPr>
        <w:t xml:space="preserve">&gt; </w:t>
      </w:r>
      <w:proofErr w:type="spellStart"/>
      <w:r w:rsidRPr="00680940">
        <w:rPr>
          <w:rFonts w:ascii="Courier New" w:hAnsi="Courier New" w:cs="Courier New"/>
        </w:rPr>
        <w:t>listTapPoints</w:t>
      </w:r>
      <w:proofErr w:type="spellEnd"/>
      <w:r w:rsidRPr="00680940">
        <w:rPr>
          <w:rFonts w:ascii="Courier New" w:hAnsi="Courier New" w:cs="Courier New"/>
        </w:rPr>
        <w:t xml:space="preserve">(String catalog)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List&lt;</w:t>
      </w:r>
      <w:proofErr w:type="spellStart"/>
      <w:r w:rsidRPr="00680940">
        <w:rPr>
          <w:rFonts w:ascii="Courier New" w:hAnsi="Courier New" w:cs="Courier New"/>
        </w:rPr>
        <w:t>Tap_Point</w:t>
      </w:r>
      <w:proofErr w:type="spellEnd"/>
      <w:r w:rsidRPr="00680940">
        <w:rPr>
          <w:rFonts w:ascii="Courier New" w:hAnsi="Courier New" w:cs="Courier New"/>
        </w:rPr>
        <w:t xml:space="preserve">&gt; </w:t>
      </w:r>
      <w:proofErr w:type="spellStart"/>
      <w:r w:rsidRPr="00680940">
        <w:rPr>
          <w:rFonts w:ascii="Courier New" w:hAnsi="Courier New" w:cs="Courier New"/>
        </w:rPr>
        <w:t>listTapPoints</w:t>
      </w:r>
      <w:proofErr w:type="spellEnd"/>
      <w:r w:rsidRPr="00680940">
        <w:rPr>
          <w:rFonts w:ascii="Courier New" w:hAnsi="Courier New" w:cs="Courier New"/>
        </w:rPr>
        <w:t xml:space="preserve">()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List&lt;Grade&gt; </w:t>
      </w:r>
      <w:proofErr w:type="spellStart"/>
      <w:r w:rsidRPr="00680940">
        <w:rPr>
          <w:rFonts w:ascii="Courier New" w:hAnsi="Courier New" w:cs="Courier New"/>
        </w:rPr>
        <w:t>listGrades</w:t>
      </w:r>
      <w:proofErr w:type="spellEnd"/>
      <w:r w:rsidRPr="00680940">
        <w:rPr>
          <w:rFonts w:ascii="Courier New" w:hAnsi="Courier New" w:cs="Courier New"/>
        </w:rPr>
        <w:t xml:space="preserve">()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List&lt;Catalog&gt; </w:t>
      </w:r>
      <w:proofErr w:type="spellStart"/>
      <w:r w:rsidRPr="00680940">
        <w:rPr>
          <w:rFonts w:ascii="Courier New" w:hAnsi="Courier New" w:cs="Courier New"/>
        </w:rPr>
        <w:t>listCatalogs</w:t>
      </w:r>
      <w:proofErr w:type="spellEnd"/>
      <w:r w:rsidRPr="00680940">
        <w:rPr>
          <w:rFonts w:ascii="Courier New" w:hAnsi="Courier New" w:cs="Courier New"/>
        </w:rPr>
        <w:t xml:space="preserve">()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List&lt;</w:t>
      </w:r>
      <w:proofErr w:type="spellStart"/>
      <w:r w:rsidRPr="00680940">
        <w:rPr>
          <w:rFonts w:ascii="Courier New" w:hAnsi="Courier New" w:cs="Courier New"/>
        </w:rPr>
        <w:t>Q_Type</w:t>
      </w:r>
      <w:proofErr w:type="spellEnd"/>
      <w:r w:rsidRPr="00680940">
        <w:rPr>
          <w:rFonts w:ascii="Courier New" w:hAnsi="Courier New" w:cs="Courier New"/>
        </w:rPr>
        <w:t xml:space="preserve">&gt; </w:t>
      </w:r>
      <w:proofErr w:type="spellStart"/>
      <w:r w:rsidRPr="00680940">
        <w:rPr>
          <w:rFonts w:ascii="Courier New" w:hAnsi="Courier New" w:cs="Courier New"/>
        </w:rPr>
        <w:t>listQTypes</w:t>
      </w:r>
      <w:proofErr w:type="spellEnd"/>
      <w:r w:rsidRPr="00680940">
        <w:rPr>
          <w:rFonts w:ascii="Courier New" w:hAnsi="Courier New" w:cs="Courier New"/>
        </w:rPr>
        <w:t xml:space="preserve">()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Question </w:t>
      </w:r>
      <w:proofErr w:type="spellStart"/>
      <w:r w:rsidRPr="00680940">
        <w:rPr>
          <w:rFonts w:ascii="Courier New" w:hAnsi="Courier New" w:cs="Courier New"/>
        </w:rPr>
        <w:t>getQuestion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qId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copyQuestion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qId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addQuestion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Question question)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submitQuestion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qId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rejectQuestion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qId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acceptQuestion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qId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publishQuestion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qId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unpublishQuestion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qId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dropQuestion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qId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Q_Group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getQGroup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groupId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addQGroup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Q_Group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qGroup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dropQGroup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groupId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List&lt;String&gt; </w:t>
      </w:r>
      <w:proofErr w:type="spellStart"/>
      <w:r w:rsidRPr="00680940">
        <w:rPr>
          <w:rFonts w:ascii="Courier New" w:hAnsi="Courier New" w:cs="Courier New"/>
        </w:rPr>
        <w:t>findQGroups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String name)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List&lt;String&gt; </w:t>
      </w:r>
      <w:proofErr w:type="spellStart"/>
      <w:r w:rsidRPr="00680940">
        <w:rPr>
          <w:rFonts w:ascii="Courier New" w:hAnsi="Courier New" w:cs="Courier New"/>
        </w:rPr>
        <w:t>findQuestions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Q_Search</w:t>
      </w:r>
      <w:proofErr w:type="spellEnd"/>
      <w:r w:rsidRPr="00680940">
        <w:rPr>
          <w:rFonts w:ascii="Courier New" w:hAnsi="Courier New" w:cs="Courier New"/>
        </w:rPr>
        <w:t xml:space="preserve"> search)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addSchool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School school)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List&lt;School&gt; </w:t>
      </w:r>
      <w:proofErr w:type="spellStart"/>
      <w:r w:rsidRPr="00680940">
        <w:rPr>
          <w:rFonts w:ascii="Courier New" w:hAnsi="Courier New" w:cs="Courier New"/>
        </w:rPr>
        <w:t>listSchools</w:t>
      </w:r>
      <w:proofErr w:type="spellEnd"/>
      <w:r w:rsidRPr="00680940">
        <w:rPr>
          <w:rFonts w:ascii="Courier New" w:hAnsi="Courier New" w:cs="Courier New"/>
        </w:rPr>
        <w:t xml:space="preserve">()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List&lt;</w:t>
      </w:r>
      <w:proofErr w:type="spellStart"/>
      <w:r w:rsidRPr="00680940">
        <w:rPr>
          <w:rFonts w:ascii="Courier New" w:hAnsi="Courier New" w:cs="Courier New"/>
        </w:rPr>
        <w:t>S_Class</w:t>
      </w:r>
      <w:proofErr w:type="spellEnd"/>
      <w:r w:rsidRPr="00680940">
        <w:rPr>
          <w:rFonts w:ascii="Courier New" w:hAnsi="Courier New" w:cs="Courier New"/>
        </w:rPr>
        <w:t xml:space="preserve">&gt; </w:t>
      </w:r>
      <w:proofErr w:type="spellStart"/>
      <w:r w:rsidRPr="00680940">
        <w:rPr>
          <w:rFonts w:ascii="Courier New" w:hAnsi="Courier New" w:cs="Courier New"/>
        </w:rPr>
        <w:t>listSClasses</w:t>
      </w:r>
      <w:proofErr w:type="spellEnd"/>
      <w:r w:rsidRPr="00680940">
        <w:rPr>
          <w:rFonts w:ascii="Courier New" w:hAnsi="Courier New" w:cs="Courier New"/>
        </w:rPr>
        <w:t xml:space="preserve">(String school)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List&lt;</w:t>
      </w:r>
      <w:proofErr w:type="spellStart"/>
      <w:r w:rsidRPr="00680940">
        <w:rPr>
          <w:rFonts w:ascii="Courier New" w:hAnsi="Courier New" w:cs="Courier New"/>
        </w:rPr>
        <w:t>S_Class</w:t>
      </w:r>
      <w:proofErr w:type="spellEnd"/>
      <w:r w:rsidRPr="00680940">
        <w:rPr>
          <w:rFonts w:ascii="Courier New" w:hAnsi="Courier New" w:cs="Courier New"/>
        </w:rPr>
        <w:t xml:space="preserve">&gt; </w:t>
      </w:r>
      <w:proofErr w:type="spellStart"/>
      <w:r w:rsidRPr="00680940">
        <w:rPr>
          <w:rFonts w:ascii="Courier New" w:hAnsi="Courier New" w:cs="Courier New"/>
        </w:rPr>
        <w:t>listSClasses</w:t>
      </w:r>
      <w:proofErr w:type="spellEnd"/>
      <w:r w:rsidRPr="00680940">
        <w:rPr>
          <w:rFonts w:ascii="Courier New" w:hAnsi="Courier New" w:cs="Courier New"/>
        </w:rPr>
        <w:t xml:space="preserve">()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addSClass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S_Class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sClass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</w:p>
    <w:p w:rsidR="000F16A5" w:rsidRPr="000F16A5" w:rsidRDefault="000F16A5" w:rsidP="000F16A5">
      <w:pPr>
        <w:pStyle w:val="PlainText"/>
        <w:rPr>
          <w:rFonts w:ascii="Courier New" w:hAnsi="Courier New" w:cs="Courier New"/>
          <w:b/>
        </w:rPr>
      </w:pPr>
      <w:proofErr w:type="gramStart"/>
      <w:r w:rsidRPr="000F16A5">
        <w:rPr>
          <w:rFonts w:ascii="Courier New" w:hAnsi="Courier New" w:cs="Courier New"/>
          <w:b/>
        </w:rPr>
        <w:t xml:space="preserve">5.2 </w:t>
      </w:r>
      <w:r w:rsidRPr="000F16A5">
        <w:rPr>
          <w:rFonts w:ascii="Courier New" w:hAnsi="Courier New" w:cs="Courier New"/>
          <w:b/>
        </w:rPr>
        <w:t xml:space="preserve"> Account</w:t>
      </w:r>
      <w:proofErr w:type="gramEnd"/>
      <w:r w:rsidRPr="000F16A5">
        <w:rPr>
          <w:rFonts w:ascii="Courier New" w:hAnsi="Courier New" w:cs="Courier New"/>
          <w:b/>
        </w:rPr>
        <w:t xml:space="preserve"> Management Functions</w:t>
      </w:r>
    </w:p>
    <w:p w:rsidR="000F16A5" w:rsidRDefault="000F16A5" w:rsidP="000F16A5">
      <w:pPr>
        <w:pStyle w:val="PlainText"/>
        <w:rPr>
          <w:rFonts w:ascii="Courier New" w:hAnsi="Courier New" w:cs="Courier New"/>
        </w:rPr>
      </w:pP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String </w:t>
      </w:r>
      <w:proofErr w:type="spellStart"/>
      <w:r w:rsidRPr="00680940">
        <w:rPr>
          <w:rFonts w:ascii="Courier New" w:hAnsi="Courier New" w:cs="Courier New"/>
        </w:rPr>
        <w:t>addInspector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Inspector inspector)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String </w:t>
      </w:r>
      <w:proofErr w:type="spellStart"/>
      <w:r w:rsidRPr="00680940">
        <w:rPr>
          <w:rFonts w:ascii="Courier New" w:hAnsi="Courier New" w:cs="Courier New"/>
        </w:rPr>
        <w:t>addBuilder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Builder builder)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String </w:t>
      </w:r>
      <w:proofErr w:type="spellStart"/>
      <w:r w:rsidRPr="00680940">
        <w:rPr>
          <w:rFonts w:ascii="Courier New" w:hAnsi="Courier New" w:cs="Courier New"/>
        </w:rPr>
        <w:t>addAdmin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Admin admin)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String </w:t>
      </w:r>
      <w:proofErr w:type="spellStart"/>
      <w:r w:rsidRPr="00680940">
        <w:rPr>
          <w:rFonts w:ascii="Courier New" w:hAnsi="Courier New" w:cs="Courier New"/>
        </w:rPr>
        <w:t>addGuardian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Guardian guardian)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String </w:t>
      </w:r>
      <w:proofErr w:type="spellStart"/>
      <w:r w:rsidRPr="00680940">
        <w:rPr>
          <w:rFonts w:ascii="Courier New" w:hAnsi="Courier New" w:cs="Courier New"/>
        </w:rPr>
        <w:t>addStudent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Student student)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lastRenderedPageBreak/>
        <w:t>public</w:t>
      </w:r>
      <w:proofErr w:type="gramEnd"/>
      <w:r w:rsidRPr="00680940">
        <w:rPr>
          <w:rFonts w:ascii="Courier New" w:hAnsi="Courier New" w:cs="Courier New"/>
        </w:rPr>
        <w:t xml:space="preserve"> String </w:t>
      </w:r>
      <w:proofErr w:type="spellStart"/>
      <w:r w:rsidRPr="00680940">
        <w:rPr>
          <w:rFonts w:ascii="Courier New" w:hAnsi="Courier New" w:cs="Courier New"/>
        </w:rPr>
        <w:t>addTeacher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Teacher teacher)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String </w:t>
      </w:r>
      <w:proofErr w:type="spellStart"/>
      <w:r w:rsidRPr="00680940">
        <w:rPr>
          <w:rFonts w:ascii="Courier New" w:hAnsi="Courier New" w:cs="Courier New"/>
        </w:rPr>
        <w:t>addLocalAdmin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LocalAdmin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localAdmin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5.3</w:t>
      </w:r>
      <w:r w:rsidRPr="00680940">
        <w:rPr>
          <w:rFonts w:ascii="Courier New" w:hAnsi="Courier New" w:cs="Courier New"/>
        </w:rPr>
        <w:t xml:space="preserve"> Teacher's Planning Functions</w:t>
      </w:r>
    </w:p>
    <w:p w:rsidR="000F16A5" w:rsidRDefault="000F16A5" w:rsidP="000F16A5">
      <w:pPr>
        <w:pStyle w:val="PlainText"/>
        <w:rPr>
          <w:rFonts w:ascii="Courier New" w:hAnsi="Courier New" w:cs="Courier New"/>
        </w:rPr>
      </w:pP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addQSet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Q_Set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qSet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List&lt;</w:t>
      </w:r>
      <w:proofErr w:type="spellStart"/>
      <w:r w:rsidRPr="00680940">
        <w:rPr>
          <w:rFonts w:ascii="Courier New" w:hAnsi="Courier New" w:cs="Courier New"/>
        </w:rPr>
        <w:t>Q_Set</w:t>
      </w:r>
      <w:proofErr w:type="spellEnd"/>
      <w:r w:rsidRPr="00680940">
        <w:rPr>
          <w:rFonts w:ascii="Courier New" w:hAnsi="Courier New" w:cs="Courier New"/>
        </w:rPr>
        <w:t xml:space="preserve">&gt; </w:t>
      </w:r>
      <w:proofErr w:type="spellStart"/>
      <w:r w:rsidRPr="00680940">
        <w:rPr>
          <w:rFonts w:ascii="Courier New" w:hAnsi="Courier New" w:cs="Courier New"/>
        </w:rPr>
        <w:t>findMyQSets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String type, String name)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dropMyQSet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qSetId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Q_Set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getMyQSet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qSetId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addQSetToMyTopic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topicId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qSetId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dropQSetFromMyTopic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topicId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qSetId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List&lt;</w:t>
      </w:r>
      <w:proofErr w:type="spellStart"/>
      <w:r w:rsidRPr="00680940">
        <w:rPr>
          <w:rFonts w:ascii="Courier New" w:hAnsi="Courier New" w:cs="Courier New"/>
        </w:rPr>
        <w:t>Q_Set</w:t>
      </w:r>
      <w:proofErr w:type="spellEnd"/>
      <w:r w:rsidRPr="00680940">
        <w:rPr>
          <w:rFonts w:ascii="Courier New" w:hAnsi="Courier New" w:cs="Courier New"/>
        </w:rPr>
        <w:t xml:space="preserve">&gt; </w:t>
      </w:r>
      <w:proofErr w:type="spellStart"/>
      <w:r w:rsidRPr="00680940">
        <w:rPr>
          <w:rFonts w:ascii="Courier New" w:hAnsi="Courier New" w:cs="Courier New"/>
        </w:rPr>
        <w:t>findQSetsInMyTopic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topicId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addPlan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Plan plan)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List&lt;Plan&gt; </w:t>
      </w:r>
      <w:proofErr w:type="spellStart"/>
      <w:r w:rsidRPr="00680940">
        <w:rPr>
          <w:rFonts w:ascii="Courier New" w:hAnsi="Courier New" w:cs="Courier New"/>
        </w:rPr>
        <w:t>listMyPlans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dropMyPlan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planId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getMyPlan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planId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addTopicToMyPlan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planId</w:t>
      </w:r>
      <w:proofErr w:type="spellEnd"/>
      <w:r w:rsidRPr="00680940">
        <w:rPr>
          <w:rFonts w:ascii="Courier New" w:hAnsi="Courier New" w:cs="Courier New"/>
        </w:rPr>
        <w:t xml:space="preserve">, Topic topic)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dropTopicFromMyPlan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planId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topicId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List&lt;Topic&gt; </w:t>
      </w:r>
      <w:proofErr w:type="spellStart"/>
      <w:r w:rsidRPr="00680940">
        <w:rPr>
          <w:rFonts w:ascii="Courier New" w:hAnsi="Courier New" w:cs="Courier New"/>
        </w:rPr>
        <w:t>listTopicsInMyPlan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planId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  <w:proofErr w:type="gramStart"/>
      <w:r w:rsidRPr="00680940">
        <w:rPr>
          <w:rFonts w:ascii="Courier New" w:hAnsi="Courier New" w:cs="Courier New"/>
        </w:rPr>
        <w:t>public</w:t>
      </w:r>
      <w:proofErr w:type="gramEnd"/>
      <w:r w:rsidRPr="00680940">
        <w:rPr>
          <w:rFonts w:ascii="Courier New" w:hAnsi="Courier New" w:cs="Courier New"/>
        </w:rPr>
        <w:t xml:space="preserve"> Topic </w:t>
      </w:r>
      <w:proofErr w:type="spellStart"/>
      <w:r w:rsidRPr="00680940">
        <w:rPr>
          <w:rFonts w:ascii="Courier New" w:hAnsi="Courier New" w:cs="Courier New"/>
        </w:rPr>
        <w:t>getMyTopic</w:t>
      </w:r>
      <w:proofErr w:type="spellEnd"/>
      <w:r w:rsidRPr="00680940">
        <w:rPr>
          <w:rFonts w:ascii="Courier New" w:hAnsi="Courier New" w:cs="Courier New"/>
        </w:rPr>
        <w:t xml:space="preserve">(String </w:t>
      </w:r>
      <w:proofErr w:type="spellStart"/>
      <w:r w:rsidRPr="00680940">
        <w:rPr>
          <w:rFonts w:ascii="Courier New" w:hAnsi="Courier New" w:cs="Courier New"/>
        </w:rPr>
        <w:t>userId</w:t>
      </w:r>
      <w:proofErr w:type="spellEnd"/>
      <w:r w:rsidRPr="00680940">
        <w:rPr>
          <w:rFonts w:ascii="Courier New" w:hAnsi="Courier New" w:cs="Courier New"/>
        </w:rPr>
        <w:t xml:space="preserve">, </w:t>
      </w:r>
      <w:proofErr w:type="spellStart"/>
      <w:r w:rsidRPr="00680940">
        <w:rPr>
          <w:rFonts w:ascii="Courier New" w:hAnsi="Courier New" w:cs="Courier New"/>
        </w:rPr>
        <w:t>int</w:t>
      </w:r>
      <w:proofErr w:type="spellEnd"/>
      <w:r w:rsidRPr="00680940">
        <w:rPr>
          <w:rFonts w:ascii="Courier New" w:hAnsi="Courier New" w:cs="Courier New"/>
        </w:rPr>
        <w:t xml:space="preserve"> </w:t>
      </w:r>
      <w:proofErr w:type="spellStart"/>
      <w:r w:rsidRPr="00680940">
        <w:rPr>
          <w:rFonts w:ascii="Courier New" w:hAnsi="Courier New" w:cs="Courier New"/>
        </w:rPr>
        <w:t>topicId</w:t>
      </w:r>
      <w:proofErr w:type="spellEnd"/>
      <w:r w:rsidRPr="00680940">
        <w:rPr>
          <w:rFonts w:ascii="Courier New" w:hAnsi="Courier New" w:cs="Courier New"/>
        </w:rPr>
        <w:t xml:space="preserve">) throws </w:t>
      </w:r>
      <w:proofErr w:type="spellStart"/>
      <w:r w:rsidRPr="00680940">
        <w:rPr>
          <w:rFonts w:ascii="Courier New" w:hAnsi="Courier New" w:cs="Courier New"/>
        </w:rPr>
        <w:t>SQLException</w:t>
      </w:r>
      <w:proofErr w:type="spellEnd"/>
      <w:r w:rsidRPr="00680940">
        <w:rPr>
          <w:rFonts w:ascii="Courier New" w:hAnsi="Courier New" w:cs="Courier New"/>
        </w:rPr>
        <w:t>;</w:t>
      </w: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</w:p>
    <w:p w:rsidR="000F16A5" w:rsidRPr="00680940" w:rsidRDefault="000F16A5" w:rsidP="000F16A5">
      <w:pPr>
        <w:pStyle w:val="PlainText"/>
        <w:rPr>
          <w:rFonts w:ascii="Courier New" w:hAnsi="Courier New" w:cs="Courier New"/>
        </w:rPr>
      </w:pPr>
    </w:p>
    <w:p w:rsidR="00B0664A" w:rsidRDefault="00B0664A">
      <w:pPr>
        <w:rPr>
          <w:rFonts w:ascii="Arial" w:hAnsi="Arial"/>
          <w:b/>
          <w:bCs/>
          <w:snapToGrid w:val="0"/>
          <w:sz w:val="36"/>
          <w:szCs w:val="20"/>
        </w:rPr>
      </w:pPr>
    </w:p>
    <w:p w:rsidR="00B0664A" w:rsidRDefault="00594259" w:rsidP="00B0664A">
      <w:pPr>
        <w:pStyle w:val="Heading1"/>
        <w:ind w:left="0" w:firstLine="0"/>
        <w:rPr>
          <w:bCs/>
        </w:rPr>
      </w:pPr>
      <w:bookmarkStart w:id="64" w:name="_Toc387911412"/>
      <w:r w:rsidRPr="00594259">
        <w:rPr>
          <w:bCs/>
        </w:rPr>
        <w:t>Appendix A: Definitions, Acronyms and Abbreviations</w:t>
      </w:r>
      <w:bookmarkEnd w:id="64"/>
    </w:p>
    <w:p w:rsidR="009F1C27" w:rsidRDefault="009F1C27" w:rsidP="00594259">
      <w:pPr>
        <w:pStyle w:val="Heading2"/>
        <w:numPr>
          <w:ilvl w:val="0"/>
          <w:numId w:val="0"/>
        </w:num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95"/>
        <w:gridCol w:w="4770"/>
      </w:tblGrid>
      <w:tr w:rsidR="00A313FF" w:rsidRPr="00D84F2B" w:rsidTr="0074133B">
        <w:trPr>
          <w:trHeight w:val="413"/>
          <w:jc w:val="center"/>
        </w:trPr>
        <w:tc>
          <w:tcPr>
            <w:tcW w:w="209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A313FF" w:rsidRPr="00D84F2B" w:rsidRDefault="00A313FF" w:rsidP="0074133B">
            <w:pPr>
              <w:pStyle w:val="BodyText3"/>
              <w:jc w:val="center"/>
              <w:rPr>
                <w:rFonts w:ascii="Arial" w:hAnsi="Arial" w:cs="Arial"/>
                <w:b/>
                <w:bCs/>
                <w:sz w:val="26"/>
                <w:szCs w:val="28"/>
              </w:rPr>
            </w:pPr>
            <w:r w:rsidRPr="00D84F2B">
              <w:rPr>
                <w:rFonts w:ascii="Arial" w:hAnsi="Arial" w:cs="Arial"/>
                <w:b/>
                <w:bCs/>
                <w:sz w:val="26"/>
                <w:szCs w:val="28"/>
              </w:rPr>
              <w:t>Acronym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A313FF" w:rsidRPr="00D84F2B" w:rsidRDefault="00A313FF" w:rsidP="0074133B">
            <w:pPr>
              <w:pStyle w:val="BodyText3"/>
              <w:jc w:val="center"/>
              <w:rPr>
                <w:rFonts w:ascii="Arial" w:hAnsi="Arial" w:cs="Arial"/>
                <w:b/>
                <w:bCs/>
                <w:sz w:val="26"/>
                <w:szCs w:val="28"/>
              </w:rPr>
            </w:pPr>
            <w:r w:rsidRPr="00D84F2B">
              <w:rPr>
                <w:rFonts w:ascii="Arial" w:hAnsi="Arial" w:cs="Arial"/>
                <w:b/>
                <w:bCs/>
                <w:sz w:val="26"/>
                <w:szCs w:val="28"/>
              </w:rPr>
              <w:t>Definition</w:t>
            </w:r>
          </w:p>
        </w:tc>
      </w:tr>
      <w:tr w:rsidR="00AA7501" w:rsidRPr="00D84F2B" w:rsidTr="002411CC">
        <w:trPr>
          <w:trHeight w:val="260"/>
          <w:jc w:val="center"/>
        </w:trPr>
        <w:tc>
          <w:tcPr>
            <w:tcW w:w="209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7501" w:rsidRPr="00D84F2B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7501" w:rsidRPr="00D84F2B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7501" w:rsidRPr="00D84F2B" w:rsidTr="002411CC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Pr="00D84F2B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Pr="00D84F2B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7501" w:rsidRPr="00D84F2B" w:rsidTr="002411CC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7501" w:rsidRPr="00D84F2B" w:rsidTr="002411CC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Pr="00D84F2B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Pr="00D84F2B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7501" w:rsidRPr="00D84F2B" w:rsidTr="002411CC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Pr="00D84F2B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Pr="00D84F2B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7501" w:rsidRPr="00D84F2B" w:rsidTr="002411CC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7501" w:rsidRPr="00D84F2B" w:rsidTr="002411CC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7501" w:rsidRPr="00D84F2B" w:rsidTr="002411CC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7501" w:rsidRPr="00D84F2B" w:rsidTr="002411CC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7501" w:rsidRPr="00D84F2B" w:rsidTr="002411CC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7501" w:rsidRPr="00D84F2B" w:rsidTr="002411CC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7501" w:rsidRPr="00D84F2B" w:rsidTr="002411CC">
        <w:trPr>
          <w:jc w:val="center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7501" w:rsidRDefault="00AA7501" w:rsidP="002411CC">
            <w:pPr>
              <w:pStyle w:val="BodyText3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10CE7" w:rsidRPr="00A313FF" w:rsidRDefault="00A313FF" w:rsidP="00A313FF">
      <w:pPr>
        <w:pStyle w:val="Caption"/>
        <w:jc w:val="center"/>
        <w:rPr>
          <w:sz w:val="24"/>
          <w:szCs w:val="24"/>
        </w:rPr>
      </w:pPr>
      <w:bookmarkStart w:id="65" w:name="_Toc387911414"/>
      <w:r w:rsidRPr="00A313FF">
        <w:rPr>
          <w:sz w:val="24"/>
          <w:szCs w:val="24"/>
        </w:rPr>
        <w:t xml:space="preserve">Table </w:t>
      </w:r>
      <w:r w:rsidR="00185AFB">
        <w:rPr>
          <w:sz w:val="24"/>
          <w:szCs w:val="24"/>
        </w:rPr>
        <w:fldChar w:fldCharType="begin"/>
      </w:r>
      <w:r w:rsidR="00A744DE">
        <w:rPr>
          <w:sz w:val="24"/>
          <w:szCs w:val="24"/>
        </w:rPr>
        <w:instrText xml:space="preserve"> SEQ Table \* ARABIC </w:instrText>
      </w:r>
      <w:r w:rsidR="00185AFB">
        <w:rPr>
          <w:sz w:val="24"/>
          <w:szCs w:val="24"/>
        </w:rPr>
        <w:fldChar w:fldCharType="separate"/>
      </w:r>
      <w:r w:rsidR="00856997">
        <w:rPr>
          <w:noProof/>
          <w:sz w:val="24"/>
          <w:szCs w:val="24"/>
        </w:rPr>
        <w:t>2</w:t>
      </w:r>
      <w:r w:rsidR="00185AFB">
        <w:rPr>
          <w:sz w:val="24"/>
          <w:szCs w:val="24"/>
        </w:rPr>
        <w:fldChar w:fldCharType="end"/>
      </w:r>
      <w:r w:rsidRPr="00A313FF">
        <w:rPr>
          <w:sz w:val="24"/>
          <w:szCs w:val="24"/>
        </w:rPr>
        <w:t xml:space="preserve"> Acronyms and abbreviations</w:t>
      </w:r>
      <w:bookmarkEnd w:id="65"/>
    </w:p>
    <w:p w:rsidR="00F60F2C" w:rsidRPr="002908AC" w:rsidRDefault="00F60F2C" w:rsidP="00F60F2C"/>
    <w:sectPr w:rsidR="00F60F2C" w:rsidRPr="002908AC" w:rsidSect="00904C44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A14" w:rsidRDefault="009B6A14">
      <w:r>
        <w:separator/>
      </w:r>
    </w:p>
  </w:endnote>
  <w:endnote w:type="continuationSeparator" w:id="0">
    <w:p w:rsidR="009B6A14" w:rsidRDefault="009B6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0A5" w:rsidRDefault="00DA10A5">
    <w:pPr>
      <w:pStyle w:val="Footer"/>
      <w:tabs>
        <w:tab w:val="clear" w:pos="8640"/>
        <w:tab w:val="right" w:pos="9360"/>
      </w:tabs>
      <w:rPr>
        <w:rStyle w:val="PageNumber"/>
      </w:rPr>
    </w:pPr>
    <w:r>
      <w:t xml:space="preserve">                                                                 </w:t>
    </w:r>
    <w:r>
      <w:tab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56"/>
      <w:gridCol w:w="3456"/>
      <w:gridCol w:w="3456"/>
    </w:tblGrid>
    <w:tr w:rsidR="00DA10A5">
      <w:tc>
        <w:tcPr>
          <w:tcW w:w="3456" w:type="dxa"/>
          <w:tcBorders>
            <w:top w:val="single" w:sz="4" w:space="0" w:color="auto"/>
          </w:tcBorders>
        </w:tcPr>
        <w:p w:rsidR="00DA10A5" w:rsidRPr="00F34699" w:rsidRDefault="00DA10A5">
          <w:pPr>
            <w:pStyle w:val="Footer"/>
            <w:tabs>
              <w:tab w:val="clear" w:pos="8640"/>
              <w:tab w:val="right" w:pos="9360"/>
            </w:tabs>
            <w:rPr>
              <w:rStyle w:val="PageNumber"/>
              <w:sz w:val="18"/>
            </w:rPr>
          </w:pPr>
          <w:r>
            <w:rPr>
              <w:rStyle w:val="PageNumber"/>
              <w:sz w:val="18"/>
            </w:rPr>
            <w:t>HOPE_Design.</w:t>
          </w:r>
          <w:r w:rsidRPr="00F34699">
            <w:rPr>
              <w:rStyle w:val="PageNumber"/>
              <w:sz w:val="18"/>
            </w:rPr>
            <w:t>doc</w:t>
          </w:r>
          <w:r>
            <w:rPr>
              <w:rStyle w:val="PageNumber"/>
              <w:sz w:val="18"/>
            </w:rPr>
            <w:t>x</w:t>
          </w:r>
        </w:p>
      </w:tc>
      <w:tc>
        <w:tcPr>
          <w:tcW w:w="3456" w:type="dxa"/>
          <w:tcBorders>
            <w:top w:val="single" w:sz="4" w:space="0" w:color="auto"/>
          </w:tcBorders>
        </w:tcPr>
        <w:p w:rsidR="00DA10A5" w:rsidRDefault="00DA10A5">
          <w:pPr>
            <w:pStyle w:val="Footer"/>
            <w:tabs>
              <w:tab w:val="clear" w:pos="8640"/>
              <w:tab w:val="right" w:pos="9360"/>
            </w:tabs>
            <w:jc w:val="center"/>
            <w:rPr>
              <w:rStyle w:val="PageNumber"/>
            </w:rPr>
          </w:pPr>
        </w:p>
      </w:tc>
      <w:tc>
        <w:tcPr>
          <w:tcW w:w="3456" w:type="dxa"/>
          <w:tcBorders>
            <w:top w:val="single" w:sz="4" w:space="0" w:color="auto"/>
          </w:tcBorders>
        </w:tcPr>
        <w:p w:rsidR="00DA10A5" w:rsidRDefault="00DA10A5" w:rsidP="000F1366">
          <w:pPr>
            <w:pStyle w:val="Footer"/>
            <w:tabs>
              <w:tab w:val="clear" w:pos="8640"/>
              <w:tab w:val="right" w:pos="9360"/>
            </w:tabs>
            <w:jc w:val="right"/>
            <w:rPr>
              <w:rStyle w:val="PageNumber"/>
            </w:rPr>
          </w:pPr>
          <w:r>
            <w:t>Create Date: 5/15/2014</w:t>
          </w:r>
          <w:r>
            <w:rPr>
              <w:rStyle w:val="PageNumber"/>
            </w:rPr>
            <w:t xml:space="preserve"> </w:t>
          </w:r>
        </w:p>
      </w:tc>
    </w:tr>
    <w:tr w:rsidR="00DA10A5">
      <w:tc>
        <w:tcPr>
          <w:tcW w:w="3456" w:type="dxa"/>
        </w:tcPr>
        <w:p w:rsidR="00DA10A5" w:rsidRDefault="0032778E">
          <w:pPr>
            <w:pStyle w:val="Footer"/>
            <w:tabs>
              <w:tab w:val="clear" w:pos="8640"/>
              <w:tab w:val="right" w:pos="9360"/>
            </w:tabs>
            <w:rPr>
              <w:rStyle w:val="PageNumber"/>
            </w:rPr>
          </w:pPr>
          <w:r>
            <w:t>Author: HOPE Dev Team</w:t>
          </w:r>
        </w:p>
      </w:tc>
      <w:tc>
        <w:tcPr>
          <w:tcW w:w="3456" w:type="dxa"/>
        </w:tcPr>
        <w:p w:rsidR="00DA10A5" w:rsidRDefault="00DA10A5">
          <w:pPr>
            <w:pStyle w:val="Footer"/>
            <w:tabs>
              <w:tab w:val="clear" w:pos="8640"/>
              <w:tab w:val="right" w:pos="9360"/>
            </w:tabs>
            <w:jc w:val="center"/>
            <w:rPr>
              <w:rStyle w:val="PageNumber"/>
            </w:rPr>
          </w:pPr>
        </w:p>
      </w:tc>
      <w:tc>
        <w:tcPr>
          <w:tcW w:w="3456" w:type="dxa"/>
        </w:tcPr>
        <w:p w:rsidR="00DA10A5" w:rsidRDefault="00DA10A5">
          <w:pPr>
            <w:pStyle w:val="Footer"/>
            <w:tabs>
              <w:tab w:val="clear" w:pos="8640"/>
              <w:tab w:val="right" w:pos="9360"/>
            </w:tabs>
            <w:jc w:val="right"/>
            <w:rPr>
              <w:rStyle w:val="PageNumber"/>
            </w:rPr>
          </w:pPr>
          <w:r>
            <w:rPr>
              <w:rStyle w:val="PageNumber"/>
            </w:rPr>
            <w:t xml:space="preserve">Last Saved: </w:t>
          </w:r>
          <w:fldSimple w:instr=" DATE  \* MERGEFORMAT ">
            <w:r w:rsidR="000F16A5" w:rsidRPr="000F16A5">
              <w:rPr>
                <w:rStyle w:val="PageNumber"/>
                <w:noProof/>
              </w:rPr>
              <w:t>5/29/2014</w:t>
            </w:r>
          </w:fldSimple>
        </w:p>
      </w:tc>
    </w:tr>
    <w:tr w:rsidR="00DA10A5">
      <w:tc>
        <w:tcPr>
          <w:tcW w:w="3456" w:type="dxa"/>
        </w:tcPr>
        <w:p w:rsidR="00DA10A5" w:rsidRDefault="00DA10A5" w:rsidP="000F16A5">
          <w:pPr>
            <w:pStyle w:val="Footer"/>
            <w:tabs>
              <w:tab w:val="clear" w:pos="8640"/>
              <w:tab w:val="right" w:pos="9360"/>
            </w:tabs>
            <w:rPr>
              <w:rStyle w:val="PageNumber"/>
            </w:rPr>
          </w:pPr>
          <w:r>
            <w:rPr>
              <w:rStyle w:val="PageNumber"/>
            </w:rPr>
            <w:t>Version: 1.</w:t>
          </w:r>
          <w:r w:rsidR="000F16A5">
            <w:rPr>
              <w:rStyle w:val="PageNumber"/>
            </w:rPr>
            <w:t>1</w:t>
          </w:r>
        </w:p>
      </w:tc>
      <w:tc>
        <w:tcPr>
          <w:tcW w:w="3456" w:type="dxa"/>
        </w:tcPr>
        <w:p w:rsidR="00DA10A5" w:rsidRDefault="00DA10A5">
          <w:pPr>
            <w:pStyle w:val="Footer"/>
            <w:tabs>
              <w:tab w:val="clear" w:pos="8640"/>
              <w:tab w:val="right" w:pos="9360"/>
            </w:tabs>
            <w:jc w:val="center"/>
            <w:rPr>
              <w:rStyle w:val="PageNumber"/>
            </w:rPr>
          </w:pPr>
          <w:r>
            <w:rPr>
              <w:rStyle w:val="PageNumber"/>
            </w:rPr>
            <w:t xml:space="preserve">Page </w:t>
          </w:r>
          <w:r w:rsidR="00185AF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85AFB">
            <w:rPr>
              <w:rStyle w:val="PageNumber"/>
            </w:rPr>
            <w:fldChar w:fldCharType="separate"/>
          </w:r>
          <w:r w:rsidR="00021497">
            <w:rPr>
              <w:rStyle w:val="PageNumber"/>
              <w:noProof/>
            </w:rPr>
            <w:t>14</w:t>
          </w:r>
          <w:r w:rsidR="00185AFB">
            <w:rPr>
              <w:rStyle w:val="PageNumber"/>
            </w:rPr>
            <w:fldChar w:fldCharType="end"/>
          </w:r>
        </w:p>
      </w:tc>
      <w:tc>
        <w:tcPr>
          <w:tcW w:w="3456" w:type="dxa"/>
        </w:tcPr>
        <w:p w:rsidR="00DA10A5" w:rsidRDefault="00DA10A5">
          <w:pPr>
            <w:pStyle w:val="Footer"/>
            <w:tabs>
              <w:tab w:val="clear" w:pos="8640"/>
              <w:tab w:val="right" w:pos="9360"/>
            </w:tabs>
            <w:jc w:val="right"/>
            <w:rPr>
              <w:rStyle w:val="PageNumber"/>
            </w:rPr>
          </w:pPr>
        </w:p>
      </w:tc>
    </w:tr>
  </w:tbl>
  <w:p w:rsidR="00DA10A5" w:rsidRDefault="00DA10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A14" w:rsidRDefault="009B6A14">
      <w:r>
        <w:separator/>
      </w:r>
    </w:p>
  </w:footnote>
  <w:footnote w:type="continuationSeparator" w:id="0">
    <w:p w:rsidR="009B6A14" w:rsidRDefault="009B6A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0A5" w:rsidRDefault="00DA10A5" w:rsidP="006A3A2D">
    <w:pPr>
      <w:pStyle w:val="Header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 xml:space="preserve">HOPE </w:t>
    </w:r>
    <w:r w:rsidR="000F16A5">
      <w:rPr>
        <w:rFonts w:ascii="Arial" w:hAnsi="Arial" w:cs="Arial"/>
        <w:b/>
        <w:bCs/>
      </w:rPr>
      <w:t>System</w:t>
    </w:r>
    <w:r w:rsidR="00660E46">
      <w:rPr>
        <w:rFonts w:ascii="Arial" w:hAnsi="Arial" w:cs="Arial"/>
        <w:b/>
        <w:bCs/>
      </w:rPr>
      <w:t xml:space="preserve"> </w:t>
    </w:r>
    <w:r>
      <w:rPr>
        <w:rFonts w:ascii="Arial" w:hAnsi="Arial" w:cs="Arial"/>
        <w:b/>
        <w:bCs/>
      </w:rPr>
      <w:t>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C636D"/>
    <w:multiLevelType w:val="multilevel"/>
    <w:tmpl w:val="23E446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7CA6387"/>
    <w:multiLevelType w:val="hybridMultilevel"/>
    <w:tmpl w:val="776C07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9086EC1"/>
    <w:multiLevelType w:val="hybridMultilevel"/>
    <w:tmpl w:val="5C40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E3674"/>
    <w:multiLevelType w:val="hybridMultilevel"/>
    <w:tmpl w:val="6FBA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24AD7"/>
    <w:multiLevelType w:val="hybridMultilevel"/>
    <w:tmpl w:val="C3B2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83782"/>
    <w:multiLevelType w:val="hybridMultilevel"/>
    <w:tmpl w:val="8F7A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41364"/>
    <w:multiLevelType w:val="hybridMultilevel"/>
    <w:tmpl w:val="27F2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244821"/>
    <w:multiLevelType w:val="hybridMultilevel"/>
    <w:tmpl w:val="AB12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50A7B"/>
    <w:multiLevelType w:val="hybridMultilevel"/>
    <w:tmpl w:val="929E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42880"/>
    <w:multiLevelType w:val="hybridMultilevel"/>
    <w:tmpl w:val="EC201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E82D6C"/>
    <w:multiLevelType w:val="hybridMultilevel"/>
    <w:tmpl w:val="A366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7E7C8C"/>
    <w:multiLevelType w:val="hybridMultilevel"/>
    <w:tmpl w:val="B1F0F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AF4311"/>
    <w:multiLevelType w:val="hybridMultilevel"/>
    <w:tmpl w:val="384C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022223"/>
    <w:multiLevelType w:val="hybridMultilevel"/>
    <w:tmpl w:val="96165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3D1F12"/>
    <w:multiLevelType w:val="hybridMultilevel"/>
    <w:tmpl w:val="479A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C715E"/>
    <w:multiLevelType w:val="hybridMultilevel"/>
    <w:tmpl w:val="E47E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F36656"/>
    <w:multiLevelType w:val="hybridMultilevel"/>
    <w:tmpl w:val="73CA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257341"/>
    <w:multiLevelType w:val="hybridMultilevel"/>
    <w:tmpl w:val="1492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5E4B0B"/>
    <w:multiLevelType w:val="hybridMultilevel"/>
    <w:tmpl w:val="5F42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21894"/>
    <w:multiLevelType w:val="hybridMultilevel"/>
    <w:tmpl w:val="D75C9D3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790D286B"/>
    <w:multiLevelType w:val="hybridMultilevel"/>
    <w:tmpl w:val="94E6C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270B45"/>
    <w:multiLevelType w:val="hybridMultilevel"/>
    <w:tmpl w:val="F59E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20"/>
  </w:num>
  <w:num w:numId="5">
    <w:abstractNumId w:val="3"/>
  </w:num>
  <w:num w:numId="6">
    <w:abstractNumId w:val="13"/>
  </w:num>
  <w:num w:numId="7">
    <w:abstractNumId w:val="8"/>
  </w:num>
  <w:num w:numId="8">
    <w:abstractNumId w:val="16"/>
  </w:num>
  <w:num w:numId="9">
    <w:abstractNumId w:val="21"/>
  </w:num>
  <w:num w:numId="10">
    <w:abstractNumId w:val="15"/>
  </w:num>
  <w:num w:numId="11">
    <w:abstractNumId w:val="14"/>
  </w:num>
  <w:num w:numId="12">
    <w:abstractNumId w:val="10"/>
  </w:num>
  <w:num w:numId="13">
    <w:abstractNumId w:val="4"/>
  </w:num>
  <w:num w:numId="14">
    <w:abstractNumId w:val="11"/>
  </w:num>
  <w:num w:numId="15">
    <w:abstractNumId w:val="17"/>
  </w:num>
  <w:num w:numId="16">
    <w:abstractNumId w:val="12"/>
  </w:num>
  <w:num w:numId="17">
    <w:abstractNumId w:val="6"/>
  </w:num>
  <w:num w:numId="18">
    <w:abstractNumId w:val="1"/>
  </w:num>
  <w:num w:numId="19">
    <w:abstractNumId w:val="7"/>
  </w:num>
  <w:num w:numId="20">
    <w:abstractNumId w:val="19"/>
  </w:num>
  <w:num w:numId="21">
    <w:abstractNumId w:val="18"/>
  </w:num>
  <w:num w:numId="22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F0"/>
    <w:rsid w:val="0000156E"/>
    <w:rsid w:val="000027B3"/>
    <w:rsid w:val="00002E76"/>
    <w:rsid w:val="00002F93"/>
    <w:rsid w:val="00003BA7"/>
    <w:rsid w:val="00004328"/>
    <w:rsid w:val="00004C8E"/>
    <w:rsid w:val="00005464"/>
    <w:rsid w:val="000057D6"/>
    <w:rsid w:val="0000661F"/>
    <w:rsid w:val="000106C4"/>
    <w:rsid w:val="00012792"/>
    <w:rsid w:val="00013BB0"/>
    <w:rsid w:val="00013EEB"/>
    <w:rsid w:val="000149D0"/>
    <w:rsid w:val="000162A8"/>
    <w:rsid w:val="000168F1"/>
    <w:rsid w:val="00020400"/>
    <w:rsid w:val="00020444"/>
    <w:rsid w:val="000208FD"/>
    <w:rsid w:val="00020D5E"/>
    <w:rsid w:val="000211F5"/>
    <w:rsid w:val="00021497"/>
    <w:rsid w:val="00023890"/>
    <w:rsid w:val="000239F9"/>
    <w:rsid w:val="00023C4F"/>
    <w:rsid w:val="000309BA"/>
    <w:rsid w:val="00034858"/>
    <w:rsid w:val="00034BC7"/>
    <w:rsid w:val="00034DB0"/>
    <w:rsid w:val="0003622B"/>
    <w:rsid w:val="000403F3"/>
    <w:rsid w:val="0004319C"/>
    <w:rsid w:val="00043E38"/>
    <w:rsid w:val="000441D9"/>
    <w:rsid w:val="00044ADF"/>
    <w:rsid w:val="00044B08"/>
    <w:rsid w:val="00046E8A"/>
    <w:rsid w:val="00050C35"/>
    <w:rsid w:val="00050EC5"/>
    <w:rsid w:val="00051D0C"/>
    <w:rsid w:val="00053124"/>
    <w:rsid w:val="00054706"/>
    <w:rsid w:val="00055E30"/>
    <w:rsid w:val="00055E6B"/>
    <w:rsid w:val="00056D65"/>
    <w:rsid w:val="00057455"/>
    <w:rsid w:val="00061469"/>
    <w:rsid w:val="00061564"/>
    <w:rsid w:val="0006362F"/>
    <w:rsid w:val="00064B54"/>
    <w:rsid w:val="00064BEB"/>
    <w:rsid w:val="00065AFC"/>
    <w:rsid w:val="00070046"/>
    <w:rsid w:val="00071553"/>
    <w:rsid w:val="00071CB1"/>
    <w:rsid w:val="00072CAC"/>
    <w:rsid w:val="00073F9D"/>
    <w:rsid w:val="000754FE"/>
    <w:rsid w:val="000759CA"/>
    <w:rsid w:val="00075CFC"/>
    <w:rsid w:val="000806F0"/>
    <w:rsid w:val="00080F5A"/>
    <w:rsid w:val="000815AA"/>
    <w:rsid w:val="00081B6A"/>
    <w:rsid w:val="0008337F"/>
    <w:rsid w:val="000833AD"/>
    <w:rsid w:val="0008379D"/>
    <w:rsid w:val="000843DD"/>
    <w:rsid w:val="000844DA"/>
    <w:rsid w:val="000845C5"/>
    <w:rsid w:val="000853EF"/>
    <w:rsid w:val="0008683C"/>
    <w:rsid w:val="00087EF7"/>
    <w:rsid w:val="000906C4"/>
    <w:rsid w:val="000950B8"/>
    <w:rsid w:val="00095721"/>
    <w:rsid w:val="00095A9C"/>
    <w:rsid w:val="00096C00"/>
    <w:rsid w:val="000A10C2"/>
    <w:rsid w:val="000A1AFC"/>
    <w:rsid w:val="000A2CA6"/>
    <w:rsid w:val="000A368C"/>
    <w:rsid w:val="000A478A"/>
    <w:rsid w:val="000A5534"/>
    <w:rsid w:val="000A5684"/>
    <w:rsid w:val="000A6E4F"/>
    <w:rsid w:val="000B1962"/>
    <w:rsid w:val="000B3692"/>
    <w:rsid w:val="000B7696"/>
    <w:rsid w:val="000C30DD"/>
    <w:rsid w:val="000C53DC"/>
    <w:rsid w:val="000C5BBF"/>
    <w:rsid w:val="000C703B"/>
    <w:rsid w:val="000D0C60"/>
    <w:rsid w:val="000D1B58"/>
    <w:rsid w:val="000D2215"/>
    <w:rsid w:val="000D4093"/>
    <w:rsid w:val="000D457D"/>
    <w:rsid w:val="000D4A29"/>
    <w:rsid w:val="000E06CD"/>
    <w:rsid w:val="000E0794"/>
    <w:rsid w:val="000E08B1"/>
    <w:rsid w:val="000E0EF5"/>
    <w:rsid w:val="000E2BA7"/>
    <w:rsid w:val="000E3386"/>
    <w:rsid w:val="000E5D0A"/>
    <w:rsid w:val="000E60F2"/>
    <w:rsid w:val="000E669D"/>
    <w:rsid w:val="000E7BDB"/>
    <w:rsid w:val="000F0148"/>
    <w:rsid w:val="000F1366"/>
    <w:rsid w:val="000F16A5"/>
    <w:rsid w:val="000F3763"/>
    <w:rsid w:val="000F5A0B"/>
    <w:rsid w:val="000F67C3"/>
    <w:rsid w:val="000F694E"/>
    <w:rsid w:val="000F7069"/>
    <w:rsid w:val="000F7EC3"/>
    <w:rsid w:val="00101808"/>
    <w:rsid w:val="00104A7B"/>
    <w:rsid w:val="00105B11"/>
    <w:rsid w:val="00110710"/>
    <w:rsid w:val="001107C7"/>
    <w:rsid w:val="00113B72"/>
    <w:rsid w:val="00114665"/>
    <w:rsid w:val="0011588D"/>
    <w:rsid w:val="00116368"/>
    <w:rsid w:val="0012374D"/>
    <w:rsid w:val="00125305"/>
    <w:rsid w:val="001271F9"/>
    <w:rsid w:val="0013215B"/>
    <w:rsid w:val="00133793"/>
    <w:rsid w:val="00134514"/>
    <w:rsid w:val="0013573A"/>
    <w:rsid w:val="00135ED2"/>
    <w:rsid w:val="00141206"/>
    <w:rsid w:val="00141692"/>
    <w:rsid w:val="00144180"/>
    <w:rsid w:val="001464BE"/>
    <w:rsid w:val="001475DD"/>
    <w:rsid w:val="00150C7B"/>
    <w:rsid w:val="001515B4"/>
    <w:rsid w:val="00153A14"/>
    <w:rsid w:val="00153DA2"/>
    <w:rsid w:val="001541C6"/>
    <w:rsid w:val="00154E03"/>
    <w:rsid w:val="00155012"/>
    <w:rsid w:val="00155AFA"/>
    <w:rsid w:val="00156763"/>
    <w:rsid w:val="00157803"/>
    <w:rsid w:val="0015791C"/>
    <w:rsid w:val="00162D8F"/>
    <w:rsid w:val="00163805"/>
    <w:rsid w:val="00163982"/>
    <w:rsid w:val="00164902"/>
    <w:rsid w:val="0016576D"/>
    <w:rsid w:val="0016581C"/>
    <w:rsid w:val="0016623A"/>
    <w:rsid w:val="00167D7B"/>
    <w:rsid w:val="00172219"/>
    <w:rsid w:val="001763F7"/>
    <w:rsid w:val="00176F93"/>
    <w:rsid w:val="001775C5"/>
    <w:rsid w:val="00180D08"/>
    <w:rsid w:val="0018100D"/>
    <w:rsid w:val="0018138E"/>
    <w:rsid w:val="00182BC2"/>
    <w:rsid w:val="00184CE2"/>
    <w:rsid w:val="001853E6"/>
    <w:rsid w:val="00185A6D"/>
    <w:rsid w:val="00185AFB"/>
    <w:rsid w:val="00187DB6"/>
    <w:rsid w:val="00190B2C"/>
    <w:rsid w:val="0019120B"/>
    <w:rsid w:val="0019193D"/>
    <w:rsid w:val="001921BF"/>
    <w:rsid w:val="00193BA0"/>
    <w:rsid w:val="00194156"/>
    <w:rsid w:val="001944D7"/>
    <w:rsid w:val="001959EA"/>
    <w:rsid w:val="00196F78"/>
    <w:rsid w:val="001A0007"/>
    <w:rsid w:val="001A0CC1"/>
    <w:rsid w:val="001A1096"/>
    <w:rsid w:val="001A29A9"/>
    <w:rsid w:val="001A6D21"/>
    <w:rsid w:val="001B5C34"/>
    <w:rsid w:val="001B6A39"/>
    <w:rsid w:val="001C392C"/>
    <w:rsid w:val="001C4219"/>
    <w:rsid w:val="001C4AF9"/>
    <w:rsid w:val="001C4B6F"/>
    <w:rsid w:val="001C6418"/>
    <w:rsid w:val="001D0EFC"/>
    <w:rsid w:val="001D13DA"/>
    <w:rsid w:val="001D1F09"/>
    <w:rsid w:val="001D64C5"/>
    <w:rsid w:val="001D6A02"/>
    <w:rsid w:val="001D7AF3"/>
    <w:rsid w:val="001E0D8F"/>
    <w:rsid w:val="001E16A7"/>
    <w:rsid w:val="001E2F91"/>
    <w:rsid w:val="001E3B40"/>
    <w:rsid w:val="001E4E96"/>
    <w:rsid w:val="001E5056"/>
    <w:rsid w:val="001E607B"/>
    <w:rsid w:val="001E7100"/>
    <w:rsid w:val="001E78F0"/>
    <w:rsid w:val="001F26A1"/>
    <w:rsid w:val="001F35FA"/>
    <w:rsid w:val="001F46EA"/>
    <w:rsid w:val="001F552C"/>
    <w:rsid w:val="001F6A87"/>
    <w:rsid w:val="001F793B"/>
    <w:rsid w:val="001F7F67"/>
    <w:rsid w:val="0020036C"/>
    <w:rsid w:val="0020311C"/>
    <w:rsid w:val="002034F0"/>
    <w:rsid w:val="0020372B"/>
    <w:rsid w:val="00203AFE"/>
    <w:rsid w:val="00204C1C"/>
    <w:rsid w:val="0020654C"/>
    <w:rsid w:val="00206EF6"/>
    <w:rsid w:val="00210141"/>
    <w:rsid w:val="002107F5"/>
    <w:rsid w:val="0021087B"/>
    <w:rsid w:val="00211F30"/>
    <w:rsid w:val="002121C1"/>
    <w:rsid w:val="00213C26"/>
    <w:rsid w:val="00213F2F"/>
    <w:rsid w:val="0021706D"/>
    <w:rsid w:val="0021778C"/>
    <w:rsid w:val="002205A9"/>
    <w:rsid w:val="00223234"/>
    <w:rsid w:val="00224537"/>
    <w:rsid w:val="00224D57"/>
    <w:rsid w:val="002320C4"/>
    <w:rsid w:val="00232A3A"/>
    <w:rsid w:val="002354E2"/>
    <w:rsid w:val="002408CD"/>
    <w:rsid w:val="002411CC"/>
    <w:rsid w:val="00242287"/>
    <w:rsid w:val="002423ED"/>
    <w:rsid w:val="0024343F"/>
    <w:rsid w:val="0024357F"/>
    <w:rsid w:val="0024651A"/>
    <w:rsid w:val="002470D2"/>
    <w:rsid w:val="002476BA"/>
    <w:rsid w:val="002503A0"/>
    <w:rsid w:val="00250907"/>
    <w:rsid w:val="002532CA"/>
    <w:rsid w:val="00255A95"/>
    <w:rsid w:val="00256AB6"/>
    <w:rsid w:val="002605D0"/>
    <w:rsid w:val="00260B6D"/>
    <w:rsid w:val="002613D9"/>
    <w:rsid w:val="0026152F"/>
    <w:rsid w:val="002638AE"/>
    <w:rsid w:val="00264D9F"/>
    <w:rsid w:val="00267574"/>
    <w:rsid w:val="00267F06"/>
    <w:rsid w:val="00270AAA"/>
    <w:rsid w:val="00272706"/>
    <w:rsid w:val="00276D44"/>
    <w:rsid w:val="00281D0B"/>
    <w:rsid w:val="00282B42"/>
    <w:rsid w:val="00284E4E"/>
    <w:rsid w:val="002854D2"/>
    <w:rsid w:val="0029007C"/>
    <w:rsid w:val="00290518"/>
    <w:rsid w:val="002908AC"/>
    <w:rsid w:val="00291876"/>
    <w:rsid w:val="0029213A"/>
    <w:rsid w:val="00297376"/>
    <w:rsid w:val="002A0B23"/>
    <w:rsid w:val="002A0C47"/>
    <w:rsid w:val="002A1018"/>
    <w:rsid w:val="002A316A"/>
    <w:rsid w:val="002A3D15"/>
    <w:rsid w:val="002A3D97"/>
    <w:rsid w:val="002A7CB8"/>
    <w:rsid w:val="002B01A9"/>
    <w:rsid w:val="002B030F"/>
    <w:rsid w:val="002B0414"/>
    <w:rsid w:val="002B058D"/>
    <w:rsid w:val="002B1767"/>
    <w:rsid w:val="002B2909"/>
    <w:rsid w:val="002B5350"/>
    <w:rsid w:val="002B624E"/>
    <w:rsid w:val="002B6F1A"/>
    <w:rsid w:val="002C4B65"/>
    <w:rsid w:val="002C78B4"/>
    <w:rsid w:val="002D0AD3"/>
    <w:rsid w:val="002D0F18"/>
    <w:rsid w:val="002D1C47"/>
    <w:rsid w:val="002D2C5F"/>
    <w:rsid w:val="002D33F6"/>
    <w:rsid w:val="002D4BF0"/>
    <w:rsid w:val="002D6092"/>
    <w:rsid w:val="002D799B"/>
    <w:rsid w:val="002E2177"/>
    <w:rsid w:val="002E3443"/>
    <w:rsid w:val="002E37AB"/>
    <w:rsid w:val="002E555D"/>
    <w:rsid w:val="002E7B3D"/>
    <w:rsid w:val="002F044F"/>
    <w:rsid w:val="002F0835"/>
    <w:rsid w:val="002F2A93"/>
    <w:rsid w:val="002F2D3C"/>
    <w:rsid w:val="002F51ED"/>
    <w:rsid w:val="002F551F"/>
    <w:rsid w:val="002F6722"/>
    <w:rsid w:val="003016B9"/>
    <w:rsid w:val="00304D16"/>
    <w:rsid w:val="00305013"/>
    <w:rsid w:val="00305066"/>
    <w:rsid w:val="00306F8D"/>
    <w:rsid w:val="00307B75"/>
    <w:rsid w:val="00310FD9"/>
    <w:rsid w:val="003139E5"/>
    <w:rsid w:val="00316096"/>
    <w:rsid w:val="0032007D"/>
    <w:rsid w:val="0032045D"/>
    <w:rsid w:val="003205F2"/>
    <w:rsid w:val="00321DC5"/>
    <w:rsid w:val="00325368"/>
    <w:rsid w:val="0032778E"/>
    <w:rsid w:val="0033118A"/>
    <w:rsid w:val="00331A43"/>
    <w:rsid w:val="00343A7B"/>
    <w:rsid w:val="00345198"/>
    <w:rsid w:val="003456E6"/>
    <w:rsid w:val="0034576D"/>
    <w:rsid w:val="00345801"/>
    <w:rsid w:val="003458A2"/>
    <w:rsid w:val="00346475"/>
    <w:rsid w:val="003466B8"/>
    <w:rsid w:val="003469FB"/>
    <w:rsid w:val="003510F4"/>
    <w:rsid w:val="00353CF7"/>
    <w:rsid w:val="003543A4"/>
    <w:rsid w:val="00355158"/>
    <w:rsid w:val="00355913"/>
    <w:rsid w:val="00355F85"/>
    <w:rsid w:val="00357C11"/>
    <w:rsid w:val="003603E4"/>
    <w:rsid w:val="003620D8"/>
    <w:rsid w:val="003623EE"/>
    <w:rsid w:val="00362DFD"/>
    <w:rsid w:val="00363393"/>
    <w:rsid w:val="0037004C"/>
    <w:rsid w:val="0037026A"/>
    <w:rsid w:val="00370978"/>
    <w:rsid w:val="00370B08"/>
    <w:rsid w:val="003719E3"/>
    <w:rsid w:val="00377EC2"/>
    <w:rsid w:val="00377FD6"/>
    <w:rsid w:val="003807E6"/>
    <w:rsid w:val="00380BE3"/>
    <w:rsid w:val="00381121"/>
    <w:rsid w:val="00381F7E"/>
    <w:rsid w:val="003843F2"/>
    <w:rsid w:val="003845DA"/>
    <w:rsid w:val="00384B29"/>
    <w:rsid w:val="00387031"/>
    <w:rsid w:val="0038765B"/>
    <w:rsid w:val="00390D44"/>
    <w:rsid w:val="003919EE"/>
    <w:rsid w:val="00391BA0"/>
    <w:rsid w:val="0039283E"/>
    <w:rsid w:val="003968C7"/>
    <w:rsid w:val="00396E44"/>
    <w:rsid w:val="003A0D91"/>
    <w:rsid w:val="003A3877"/>
    <w:rsid w:val="003A3DF9"/>
    <w:rsid w:val="003A76E6"/>
    <w:rsid w:val="003B0EFE"/>
    <w:rsid w:val="003B2537"/>
    <w:rsid w:val="003B2EF8"/>
    <w:rsid w:val="003B5FF4"/>
    <w:rsid w:val="003C0291"/>
    <w:rsid w:val="003C0EE8"/>
    <w:rsid w:val="003C233A"/>
    <w:rsid w:val="003C4799"/>
    <w:rsid w:val="003C51CB"/>
    <w:rsid w:val="003C574D"/>
    <w:rsid w:val="003C6FC8"/>
    <w:rsid w:val="003C6FED"/>
    <w:rsid w:val="003C73CC"/>
    <w:rsid w:val="003C78D8"/>
    <w:rsid w:val="003D05C4"/>
    <w:rsid w:val="003D0667"/>
    <w:rsid w:val="003D0AED"/>
    <w:rsid w:val="003D0E8B"/>
    <w:rsid w:val="003D2026"/>
    <w:rsid w:val="003D2BFC"/>
    <w:rsid w:val="003D3CB7"/>
    <w:rsid w:val="003D3E41"/>
    <w:rsid w:val="003D4016"/>
    <w:rsid w:val="003D4463"/>
    <w:rsid w:val="003D60B5"/>
    <w:rsid w:val="003E1C1C"/>
    <w:rsid w:val="003E34A4"/>
    <w:rsid w:val="003E3E81"/>
    <w:rsid w:val="003E5092"/>
    <w:rsid w:val="003F22CE"/>
    <w:rsid w:val="003F3A34"/>
    <w:rsid w:val="003F6C08"/>
    <w:rsid w:val="003F7164"/>
    <w:rsid w:val="003F7305"/>
    <w:rsid w:val="003F7A3E"/>
    <w:rsid w:val="003F7CFD"/>
    <w:rsid w:val="003F7D57"/>
    <w:rsid w:val="0040008C"/>
    <w:rsid w:val="00400809"/>
    <w:rsid w:val="00400A6E"/>
    <w:rsid w:val="004017D6"/>
    <w:rsid w:val="00402971"/>
    <w:rsid w:val="00403212"/>
    <w:rsid w:val="0040447D"/>
    <w:rsid w:val="004049A5"/>
    <w:rsid w:val="00404FF6"/>
    <w:rsid w:val="004074C1"/>
    <w:rsid w:val="0041195E"/>
    <w:rsid w:val="00411D4D"/>
    <w:rsid w:val="00413982"/>
    <w:rsid w:val="00415A4A"/>
    <w:rsid w:val="00416419"/>
    <w:rsid w:val="00420730"/>
    <w:rsid w:val="00423492"/>
    <w:rsid w:val="00423F5A"/>
    <w:rsid w:val="004244CC"/>
    <w:rsid w:val="004247DD"/>
    <w:rsid w:val="004314EA"/>
    <w:rsid w:val="0043350B"/>
    <w:rsid w:val="004349F1"/>
    <w:rsid w:val="00435BD9"/>
    <w:rsid w:val="0043684F"/>
    <w:rsid w:val="00436904"/>
    <w:rsid w:val="004430DC"/>
    <w:rsid w:val="00444398"/>
    <w:rsid w:val="004447C6"/>
    <w:rsid w:val="00445878"/>
    <w:rsid w:val="00446F09"/>
    <w:rsid w:val="00447C28"/>
    <w:rsid w:val="00456AAA"/>
    <w:rsid w:val="00456AAF"/>
    <w:rsid w:val="00457E80"/>
    <w:rsid w:val="004605A4"/>
    <w:rsid w:val="004607DE"/>
    <w:rsid w:val="00460F9D"/>
    <w:rsid w:val="0046168A"/>
    <w:rsid w:val="00461E6E"/>
    <w:rsid w:val="004631E1"/>
    <w:rsid w:val="00463239"/>
    <w:rsid w:val="00463D6E"/>
    <w:rsid w:val="004644A1"/>
    <w:rsid w:val="004648F2"/>
    <w:rsid w:val="00465B54"/>
    <w:rsid w:val="00470590"/>
    <w:rsid w:val="00471152"/>
    <w:rsid w:val="00471610"/>
    <w:rsid w:val="0047166E"/>
    <w:rsid w:val="00472854"/>
    <w:rsid w:val="004801CD"/>
    <w:rsid w:val="00480DF9"/>
    <w:rsid w:val="00482AE5"/>
    <w:rsid w:val="00482B14"/>
    <w:rsid w:val="00484F20"/>
    <w:rsid w:val="004853FA"/>
    <w:rsid w:val="004876E5"/>
    <w:rsid w:val="00487850"/>
    <w:rsid w:val="00487C25"/>
    <w:rsid w:val="004902AD"/>
    <w:rsid w:val="004907E2"/>
    <w:rsid w:val="00491FAF"/>
    <w:rsid w:val="00493D78"/>
    <w:rsid w:val="004A3E62"/>
    <w:rsid w:val="004A46B2"/>
    <w:rsid w:val="004A4B84"/>
    <w:rsid w:val="004A50DA"/>
    <w:rsid w:val="004A748D"/>
    <w:rsid w:val="004B09E8"/>
    <w:rsid w:val="004B0FF1"/>
    <w:rsid w:val="004B2701"/>
    <w:rsid w:val="004B420F"/>
    <w:rsid w:val="004B5AD0"/>
    <w:rsid w:val="004B7610"/>
    <w:rsid w:val="004C06D1"/>
    <w:rsid w:val="004C099C"/>
    <w:rsid w:val="004C28E7"/>
    <w:rsid w:val="004C33F4"/>
    <w:rsid w:val="004C469C"/>
    <w:rsid w:val="004C5DA7"/>
    <w:rsid w:val="004C65DD"/>
    <w:rsid w:val="004D0384"/>
    <w:rsid w:val="004D1A91"/>
    <w:rsid w:val="004D4365"/>
    <w:rsid w:val="004D5D1B"/>
    <w:rsid w:val="004D7540"/>
    <w:rsid w:val="004E0483"/>
    <w:rsid w:val="004E0A20"/>
    <w:rsid w:val="004E2348"/>
    <w:rsid w:val="004E4B5E"/>
    <w:rsid w:val="004E61C6"/>
    <w:rsid w:val="004E67CC"/>
    <w:rsid w:val="004E6E5E"/>
    <w:rsid w:val="004E77F7"/>
    <w:rsid w:val="004E7BBA"/>
    <w:rsid w:val="004F1986"/>
    <w:rsid w:val="004F1BB1"/>
    <w:rsid w:val="004F208A"/>
    <w:rsid w:val="004F3465"/>
    <w:rsid w:val="004F551C"/>
    <w:rsid w:val="004F617A"/>
    <w:rsid w:val="004F6C5E"/>
    <w:rsid w:val="004F77FB"/>
    <w:rsid w:val="004F7B03"/>
    <w:rsid w:val="00503370"/>
    <w:rsid w:val="00505E77"/>
    <w:rsid w:val="00507A1D"/>
    <w:rsid w:val="00507C58"/>
    <w:rsid w:val="00510584"/>
    <w:rsid w:val="00511C6A"/>
    <w:rsid w:val="005121A7"/>
    <w:rsid w:val="00514447"/>
    <w:rsid w:val="005164D5"/>
    <w:rsid w:val="00517F13"/>
    <w:rsid w:val="00521FAF"/>
    <w:rsid w:val="005249C4"/>
    <w:rsid w:val="00524E6A"/>
    <w:rsid w:val="00525F91"/>
    <w:rsid w:val="00526C3D"/>
    <w:rsid w:val="00526FA8"/>
    <w:rsid w:val="005303EA"/>
    <w:rsid w:val="00530690"/>
    <w:rsid w:val="00531D08"/>
    <w:rsid w:val="005320F0"/>
    <w:rsid w:val="00532E88"/>
    <w:rsid w:val="0053398C"/>
    <w:rsid w:val="00533B8E"/>
    <w:rsid w:val="00535249"/>
    <w:rsid w:val="005359BB"/>
    <w:rsid w:val="00535CDE"/>
    <w:rsid w:val="00535CFD"/>
    <w:rsid w:val="0053618D"/>
    <w:rsid w:val="00537FCF"/>
    <w:rsid w:val="00540247"/>
    <w:rsid w:val="005405E9"/>
    <w:rsid w:val="00540958"/>
    <w:rsid w:val="00540E79"/>
    <w:rsid w:val="00544A1F"/>
    <w:rsid w:val="0054564C"/>
    <w:rsid w:val="0054704F"/>
    <w:rsid w:val="005471FD"/>
    <w:rsid w:val="00550FEE"/>
    <w:rsid w:val="005512CD"/>
    <w:rsid w:val="00552A7F"/>
    <w:rsid w:val="005536B4"/>
    <w:rsid w:val="005551BC"/>
    <w:rsid w:val="00556BA1"/>
    <w:rsid w:val="005577FA"/>
    <w:rsid w:val="00560348"/>
    <w:rsid w:val="005618AA"/>
    <w:rsid w:val="00561C3E"/>
    <w:rsid w:val="00562CD2"/>
    <w:rsid w:val="00563A66"/>
    <w:rsid w:val="00563F9F"/>
    <w:rsid w:val="00566216"/>
    <w:rsid w:val="00566FBD"/>
    <w:rsid w:val="00566FCC"/>
    <w:rsid w:val="005749BC"/>
    <w:rsid w:val="00574CC0"/>
    <w:rsid w:val="005765E0"/>
    <w:rsid w:val="00577ABE"/>
    <w:rsid w:val="00581B19"/>
    <w:rsid w:val="00584732"/>
    <w:rsid w:val="00587CB3"/>
    <w:rsid w:val="00591A72"/>
    <w:rsid w:val="00592B80"/>
    <w:rsid w:val="005930F9"/>
    <w:rsid w:val="00594259"/>
    <w:rsid w:val="00594285"/>
    <w:rsid w:val="0059432A"/>
    <w:rsid w:val="005A0182"/>
    <w:rsid w:val="005A3642"/>
    <w:rsid w:val="005A44D4"/>
    <w:rsid w:val="005A5006"/>
    <w:rsid w:val="005A5746"/>
    <w:rsid w:val="005A5C2F"/>
    <w:rsid w:val="005A62EA"/>
    <w:rsid w:val="005A7356"/>
    <w:rsid w:val="005A742B"/>
    <w:rsid w:val="005B19F3"/>
    <w:rsid w:val="005B1B86"/>
    <w:rsid w:val="005B6F98"/>
    <w:rsid w:val="005B7E62"/>
    <w:rsid w:val="005C0413"/>
    <w:rsid w:val="005C08F5"/>
    <w:rsid w:val="005C1832"/>
    <w:rsid w:val="005C30AB"/>
    <w:rsid w:val="005C4725"/>
    <w:rsid w:val="005C4746"/>
    <w:rsid w:val="005D01F5"/>
    <w:rsid w:val="005D0685"/>
    <w:rsid w:val="005D4336"/>
    <w:rsid w:val="005D5DB8"/>
    <w:rsid w:val="005D76B6"/>
    <w:rsid w:val="005D7768"/>
    <w:rsid w:val="005E0FA7"/>
    <w:rsid w:val="005E117C"/>
    <w:rsid w:val="005E3B35"/>
    <w:rsid w:val="005E4EF7"/>
    <w:rsid w:val="005E5927"/>
    <w:rsid w:val="005E5FA6"/>
    <w:rsid w:val="005E6003"/>
    <w:rsid w:val="005E6EFE"/>
    <w:rsid w:val="005F0188"/>
    <w:rsid w:val="005F0E0A"/>
    <w:rsid w:val="005F123E"/>
    <w:rsid w:val="005F12E4"/>
    <w:rsid w:val="005F1FC7"/>
    <w:rsid w:val="005F269F"/>
    <w:rsid w:val="005F2971"/>
    <w:rsid w:val="005F396D"/>
    <w:rsid w:val="005F5611"/>
    <w:rsid w:val="005F5658"/>
    <w:rsid w:val="00600F5E"/>
    <w:rsid w:val="00601E5A"/>
    <w:rsid w:val="006023D7"/>
    <w:rsid w:val="00602E69"/>
    <w:rsid w:val="0060363B"/>
    <w:rsid w:val="00603D17"/>
    <w:rsid w:val="00603EA7"/>
    <w:rsid w:val="006043D8"/>
    <w:rsid w:val="00604F2E"/>
    <w:rsid w:val="00605FAF"/>
    <w:rsid w:val="00610515"/>
    <w:rsid w:val="00610754"/>
    <w:rsid w:val="00610930"/>
    <w:rsid w:val="00611027"/>
    <w:rsid w:val="006143FA"/>
    <w:rsid w:val="006213C0"/>
    <w:rsid w:val="00621F47"/>
    <w:rsid w:val="00622B0A"/>
    <w:rsid w:val="00624BFF"/>
    <w:rsid w:val="00624E2D"/>
    <w:rsid w:val="00625DF5"/>
    <w:rsid w:val="0062618D"/>
    <w:rsid w:val="00626AA9"/>
    <w:rsid w:val="00626E4A"/>
    <w:rsid w:val="0063006C"/>
    <w:rsid w:val="006305EE"/>
    <w:rsid w:val="0063107E"/>
    <w:rsid w:val="006314DC"/>
    <w:rsid w:val="006326F8"/>
    <w:rsid w:val="006327BD"/>
    <w:rsid w:val="006339D3"/>
    <w:rsid w:val="006342C2"/>
    <w:rsid w:val="006364C2"/>
    <w:rsid w:val="006438A0"/>
    <w:rsid w:val="006439D0"/>
    <w:rsid w:val="00645250"/>
    <w:rsid w:val="00651A36"/>
    <w:rsid w:val="00652EA6"/>
    <w:rsid w:val="00654259"/>
    <w:rsid w:val="0065626D"/>
    <w:rsid w:val="0065709B"/>
    <w:rsid w:val="006607F9"/>
    <w:rsid w:val="00660E46"/>
    <w:rsid w:val="00662172"/>
    <w:rsid w:val="00662C2F"/>
    <w:rsid w:val="00662CC7"/>
    <w:rsid w:val="006657DD"/>
    <w:rsid w:val="006664E0"/>
    <w:rsid w:val="00666FDA"/>
    <w:rsid w:val="00670ABB"/>
    <w:rsid w:val="00671C9B"/>
    <w:rsid w:val="00673D3D"/>
    <w:rsid w:val="00674DC4"/>
    <w:rsid w:val="0067764A"/>
    <w:rsid w:val="0067798B"/>
    <w:rsid w:val="00677CD2"/>
    <w:rsid w:val="00682AAF"/>
    <w:rsid w:val="006919CA"/>
    <w:rsid w:val="00691DF7"/>
    <w:rsid w:val="0069267E"/>
    <w:rsid w:val="00696B92"/>
    <w:rsid w:val="00697260"/>
    <w:rsid w:val="006A0171"/>
    <w:rsid w:val="006A041B"/>
    <w:rsid w:val="006A19BC"/>
    <w:rsid w:val="006A3A2D"/>
    <w:rsid w:val="006A40A3"/>
    <w:rsid w:val="006A5658"/>
    <w:rsid w:val="006A5E1D"/>
    <w:rsid w:val="006A767D"/>
    <w:rsid w:val="006B03C7"/>
    <w:rsid w:val="006B17A3"/>
    <w:rsid w:val="006B1D29"/>
    <w:rsid w:val="006B1EA3"/>
    <w:rsid w:val="006B480D"/>
    <w:rsid w:val="006B4D9C"/>
    <w:rsid w:val="006B63F5"/>
    <w:rsid w:val="006B6E72"/>
    <w:rsid w:val="006B7E9B"/>
    <w:rsid w:val="006C1EBA"/>
    <w:rsid w:val="006C4FA0"/>
    <w:rsid w:val="006C5A19"/>
    <w:rsid w:val="006C5AA8"/>
    <w:rsid w:val="006C7A69"/>
    <w:rsid w:val="006D07D9"/>
    <w:rsid w:val="006D1FB4"/>
    <w:rsid w:val="006D471A"/>
    <w:rsid w:val="006D52E3"/>
    <w:rsid w:val="006E0BDB"/>
    <w:rsid w:val="006E0E33"/>
    <w:rsid w:val="006E13F1"/>
    <w:rsid w:val="006E2EBD"/>
    <w:rsid w:val="006E40EE"/>
    <w:rsid w:val="006E4DC8"/>
    <w:rsid w:val="006E6979"/>
    <w:rsid w:val="006E7025"/>
    <w:rsid w:val="006F05C4"/>
    <w:rsid w:val="006F186E"/>
    <w:rsid w:val="006F1AC0"/>
    <w:rsid w:val="006F1C2C"/>
    <w:rsid w:val="006F2452"/>
    <w:rsid w:val="006F282E"/>
    <w:rsid w:val="006F466F"/>
    <w:rsid w:val="006F5AF9"/>
    <w:rsid w:val="006F7225"/>
    <w:rsid w:val="006F7A3A"/>
    <w:rsid w:val="0070168D"/>
    <w:rsid w:val="00703615"/>
    <w:rsid w:val="007042DB"/>
    <w:rsid w:val="00705100"/>
    <w:rsid w:val="007066A7"/>
    <w:rsid w:val="0070672B"/>
    <w:rsid w:val="007073AD"/>
    <w:rsid w:val="00707D4D"/>
    <w:rsid w:val="00711405"/>
    <w:rsid w:val="00711BCD"/>
    <w:rsid w:val="0071311D"/>
    <w:rsid w:val="007152C9"/>
    <w:rsid w:val="007161FD"/>
    <w:rsid w:val="00716E13"/>
    <w:rsid w:val="007267F9"/>
    <w:rsid w:val="007304AD"/>
    <w:rsid w:val="007319AE"/>
    <w:rsid w:val="007323CE"/>
    <w:rsid w:val="00732E4C"/>
    <w:rsid w:val="0073303D"/>
    <w:rsid w:val="00733C5B"/>
    <w:rsid w:val="00735FB8"/>
    <w:rsid w:val="00736E2F"/>
    <w:rsid w:val="00737176"/>
    <w:rsid w:val="0074133B"/>
    <w:rsid w:val="00741FB7"/>
    <w:rsid w:val="007425FC"/>
    <w:rsid w:val="007439D5"/>
    <w:rsid w:val="00746196"/>
    <w:rsid w:val="0074641D"/>
    <w:rsid w:val="00751251"/>
    <w:rsid w:val="007525EF"/>
    <w:rsid w:val="00752865"/>
    <w:rsid w:val="00753626"/>
    <w:rsid w:val="007557C2"/>
    <w:rsid w:val="00757D39"/>
    <w:rsid w:val="00761C9F"/>
    <w:rsid w:val="00762047"/>
    <w:rsid w:val="007629E4"/>
    <w:rsid w:val="007656BC"/>
    <w:rsid w:val="00770D75"/>
    <w:rsid w:val="007739D4"/>
    <w:rsid w:val="007775BE"/>
    <w:rsid w:val="00790590"/>
    <w:rsid w:val="00790F1E"/>
    <w:rsid w:val="00791711"/>
    <w:rsid w:val="00791A5F"/>
    <w:rsid w:val="00792A68"/>
    <w:rsid w:val="00796911"/>
    <w:rsid w:val="00796E6B"/>
    <w:rsid w:val="007A154D"/>
    <w:rsid w:val="007A6D83"/>
    <w:rsid w:val="007A7697"/>
    <w:rsid w:val="007A7C78"/>
    <w:rsid w:val="007A7DD1"/>
    <w:rsid w:val="007B085C"/>
    <w:rsid w:val="007B2FEB"/>
    <w:rsid w:val="007B4112"/>
    <w:rsid w:val="007B42A1"/>
    <w:rsid w:val="007B601F"/>
    <w:rsid w:val="007B6664"/>
    <w:rsid w:val="007C1D7E"/>
    <w:rsid w:val="007C2B1A"/>
    <w:rsid w:val="007C2BBB"/>
    <w:rsid w:val="007C3EAA"/>
    <w:rsid w:val="007C59C0"/>
    <w:rsid w:val="007C614C"/>
    <w:rsid w:val="007C644E"/>
    <w:rsid w:val="007C7BB0"/>
    <w:rsid w:val="007C7FF9"/>
    <w:rsid w:val="007D036E"/>
    <w:rsid w:val="007E005B"/>
    <w:rsid w:val="007E2695"/>
    <w:rsid w:val="007E3295"/>
    <w:rsid w:val="007E553A"/>
    <w:rsid w:val="007E63A2"/>
    <w:rsid w:val="007F054B"/>
    <w:rsid w:val="007F131A"/>
    <w:rsid w:val="007F3A28"/>
    <w:rsid w:val="007F4B04"/>
    <w:rsid w:val="007F5D9A"/>
    <w:rsid w:val="007F6326"/>
    <w:rsid w:val="007F745F"/>
    <w:rsid w:val="008004B1"/>
    <w:rsid w:val="00800533"/>
    <w:rsid w:val="00800772"/>
    <w:rsid w:val="00801D17"/>
    <w:rsid w:val="008021E0"/>
    <w:rsid w:val="008025EF"/>
    <w:rsid w:val="0080474F"/>
    <w:rsid w:val="00805469"/>
    <w:rsid w:val="00807246"/>
    <w:rsid w:val="00807661"/>
    <w:rsid w:val="00807EBF"/>
    <w:rsid w:val="0081015F"/>
    <w:rsid w:val="00810CE7"/>
    <w:rsid w:val="00810E4E"/>
    <w:rsid w:val="00810F04"/>
    <w:rsid w:val="00811004"/>
    <w:rsid w:val="00811C10"/>
    <w:rsid w:val="0082183A"/>
    <w:rsid w:val="008221A4"/>
    <w:rsid w:val="00826B6B"/>
    <w:rsid w:val="008271C7"/>
    <w:rsid w:val="00830F28"/>
    <w:rsid w:val="00831672"/>
    <w:rsid w:val="00831B0D"/>
    <w:rsid w:val="00831C8E"/>
    <w:rsid w:val="00836D6F"/>
    <w:rsid w:val="00840062"/>
    <w:rsid w:val="008406DE"/>
    <w:rsid w:val="00843657"/>
    <w:rsid w:val="00844C80"/>
    <w:rsid w:val="008464FC"/>
    <w:rsid w:val="00846A52"/>
    <w:rsid w:val="00851640"/>
    <w:rsid w:val="00851967"/>
    <w:rsid w:val="00851B8C"/>
    <w:rsid w:val="00851DFA"/>
    <w:rsid w:val="0085586A"/>
    <w:rsid w:val="00855BA7"/>
    <w:rsid w:val="00856997"/>
    <w:rsid w:val="0086282C"/>
    <w:rsid w:val="0086635E"/>
    <w:rsid w:val="008671D4"/>
    <w:rsid w:val="00872690"/>
    <w:rsid w:val="00872FC4"/>
    <w:rsid w:val="008730C4"/>
    <w:rsid w:val="0087583A"/>
    <w:rsid w:val="008762E8"/>
    <w:rsid w:val="00876645"/>
    <w:rsid w:val="008768E5"/>
    <w:rsid w:val="008772FF"/>
    <w:rsid w:val="008810E0"/>
    <w:rsid w:val="008845BA"/>
    <w:rsid w:val="00885B29"/>
    <w:rsid w:val="00886789"/>
    <w:rsid w:val="00891166"/>
    <w:rsid w:val="008923EB"/>
    <w:rsid w:val="00892809"/>
    <w:rsid w:val="00894DDD"/>
    <w:rsid w:val="008966E3"/>
    <w:rsid w:val="008A0687"/>
    <w:rsid w:val="008A09C5"/>
    <w:rsid w:val="008A3131"/>
    <w:rsid w:val="008A40B5"/>
    <w:rsid w:val="008A5537"/>
    <w:rsid w:val="008A5E1E"/>
    <w:rsid w:val="008A7F22"/>
    <w:rsid w:val="008B2C2A"/>
    <w:rsid w:val="008B3A9E"/>
    <w:rsid w:val="008B3CF8"/>
    <w:rsid w:val="008B4242"/>
    <w:rsid w:val="008B493A"/>
    <w:rsid w:val="008B6E3F"/>
    <w:rsid w:val="008B7463"/>
    <w:rsid w:val="008B7648"/>
    <w:rsid w:val="008C1833"/>
    <w:rsid w:val="008C30DC"/>
    <w:rsid w:val="008C65F6"/>
    <w:rsid w:val="008D1FD1"/>
    <w:rsid w:val="008D24B7"/>
    <w:rsid w:val="008D4592"/>
    <w:rsid w:val="008D5D18"/>
    <w:rsid w:val="008D5E94"/>
    <w:rsid w:val="008E1D14"/>
    <w:rsid w:val="008E2229"/>
    <w:rsid w:val="008E39AA"/>
    <w:rsid w:val="008E3C36"/>
    <w:rsid w:val="008E4803"/>
    <w:rsid w:val="008E4E0E"/>
    <w:rsid w:val="008E5DAC"/>
    <w:rsid w:val="008E783C"/>
    <w:rsid w:val="008F0D88"/>
    <w:rsid w:val="008F22B6"/>
    <w:rsid w:val="008F325B"/>
    <w:rsid w:val="008F5865"/>
    <w:rsid w:val="008F753C"/>
    <w:rsid w:val="009026A1"/>
    <w:rsid w:val="009035DB"/>
    <w:rsid w:val="00904249"/>
    <w:rsid w:val="00904C44"/>
    <w:rsid w:val="00906D02"/>
    <w:rsid w:val="00907C6B"/>
    <w:rsid w:val="0091094F"/>
    <w:rsid w:val="0091127B"/>
    <w:rsid w:val="00912178"/>
    <w:rsid w:val="00912F42"/>
    <w:rsid w:val="00914388"/>
    <w:rsid w:val="00914934"/>
    <w:rsid w:val="00914EA5"/>
    <w:rsid w:val="00916E30"/>
    <w:rsid w:val="009173AC"/>
    <w:rsid w:val="009174E8"/>
    <w:rsid w:val="00921CF6"/>
    <w:rsid w:val="00922829"/>
    <w:rsid w:val="00922865"/>
    <w:rsid w:val="00926807"/>
    <w:rsid w:val="00926F58"/>
    <w:rsid w:val="00927547"/>
    <w:rsid w:val="00927C48"/>
    <w:rsid w:val="00933C7F"/>
    <w:rsid w:val="00934FD6"/>
    <w:rsid w:val="00935C67"/>
    <w:rsid w:val="00937DB6"/>
    <w:rsid w:val="00937E1F"/>
    <w:rsid w:val="00941436"/>
    <w:rsid w:val="009451B6"/>
    <w:rsid w:val="009454C3"/>
    <w:rsid w:val="009458D9"/>
    <w:rsid w:val="00952B8D"/>
    <w:rsid w:val="00960B8C"/>
    <w:rsid w:val="00960BCD"/>
    <w:rsid w:val="009620BC"/>
    <w:rsid w:val="00962FE2"/>
    <w:rsid w:val="009636F6"/>
    <w:rsid w:val="009638C9"/>
    <w:rsid w:val="0096397A"/>
    <w:rsid w:val="00964BC5"/>
    <w:rsid w:val="00964EE7"/>
    <w:rsid w:val="0096509B"/>
    <w:rsid w:val="00966CC1"/>
    <w:rsid w:val="00967173"/>
    <w:rsid w:val="00970466"/>
    <w:rsid w:val="00972C8C"/>
    <w:rsid w:val="00972CCF"/>
    <w:rsid w:val="009730EC"/>
    <w:rsid w:val="0097756C"/>
    <w:rsid w:val="0097764D"/>
    <w:rsid w:val="00977BC1"/>
    <w:rsid w:val="00981B14"/>
    <w:rsid w:val="00981EF7"/>
    <w:rsid w:val="009840B4"/>
    <w:rsid w:val="009920D7"/>
    <w:rsid w:val="00992137"/>
    <w:rsid w:val="009924F9"/>
    <w:rsid w:val="009933CD"/>
    <w:rsid w:val="009934E2"/>
    <w:rsid w:val="00993C3A"/>
    <w:rsid w:val="00994017"/>
    <w:rsid w:val="009A0C4F"/>
    <w:rsid w:val="009A2AB5"/>
    <w:rsid w:val="009A3028"/>
    <w:rsid w:val="009A4157"/>
    <w:rsid w:val="009A72FB"/>
    <w:rsid w:val="009A7F55"/>
    <w:rsid w:val="009A7F87"/>
    <w:rsid w:val="009B17F0"/>
    <w:rsid w:val="009B2BAE"/>
    <w:rsid w:val="009B367C"/>
    <w:rsid w:val="009B39FA"/>
    <w:rsid w:val="009B3C3B"/>
    <w:rsid w:val="009B5082"/>
    <w:rsid w:val="009B5FFF"/>
    <w:rsid w:val="009B6A14"/>
    <w:rsid w:val="009B6A75"/>
    <w:rsid w:val="009C1CBB"/>
    <w:rsid w:val="009C1CDC"/>
    <w:rsid w:val="009C23E6"/>
    <w:rsid w:val="009C4124"/>
    <w:rsid w:val="009C6641"/>
    <w:rsid w:val="009D17F8"/>
    <w:rsid w:val="009D253C"/>
    <w:rsid w:val="009D2B4B"/>
    <w:rsid w:val="009D5E6F"/>
    <w:rsid w:val="009D7080"/>
    <w:rsid w:val="009D7D91"/>
    <w:rsid w:val="009E2E5F"/>
    <w:rsid w:val="009E3C89"/>
    <w:rsid w:val="009E4F59"/>
    <w:rsid w:val="009E5907"/>
    <w:rsid w:val="009E6046"/>
    <w:rsid w:val="009E774B"/>
    <w:rsid w:val="009E7E39"/>
    <w:rsid w:val="009F189B"/>
    <w:rsid w:val="009F1C27"/>
    <w:rsid w:val="009F69D6"/>
    <w:rsid w:val="009F6A7C"/>
    <w:rsid w:val="009F7DD4"/>
    <w:rsid w:val="00A03744"/>
    <w:rsid w:val="00A04569"/>
    <w:rsid w:val="00A047D3"/>
    <w:rsid w:val="00A04EFD"/>
    <w:rsid w:val="00A109F5"/>
    <w:rsid w:val="00A11854"/>
    <w:rsid w:val="00A1422E"/>
    <w:rsid w:val="00A153FE"/>
    <w:rsid w:val="00A15BB2"/>
    <w:rsid w:val="00A16EB0"/>
    <w:rsid w:val="00A17FAA"/>
    <w:rsid w:val="00A2362A"/>
    <w:rsid w:val="00A248CF"/>
    <w:rsid w:val="00A25336"/>
    <w:rsid w:val="00A25ACA"/>
    <w:rsid w:val="00A26136"/>
    <w:rsid w:val="00A26183"/>
    <w:rsid w:val="00A2650D"/>
    <w:rsid w:val="00A27252"/>
    <w:rsid w:val="00A313FF"/>
    <w:rsid w:val="00A31915"/>
    <w:rsid w:val="00A32A9A"/>
    <w:rsid w:val="00A334C9"/>
    <w:rsid w:val="00A361C3"/>
    <w:rsid w:val="00A37E7B"/>
    <w:rsid w:val="00A416DC"/>
    <w:rsid w:val="00A42B6D"/>
    <w:rsid w:val="00A43242"/>
    <w:rsid w:val="00A45194"/>
    <w:rsid w:val="00A479EA"/>
    <w:rsid w:val="00A50556"/>
    <w:rsid w:val="00A51600"/>
    <w:rsid w:val="00A520AB"/>
    <w:rsid w:val="00A52A82"/>
    <w:rsid w:val="00A53166"/>
    <w:rsid w:val="00A533D1"/>
    <w:rsid w:val="00A5639E"/>
    <w:rsid w:val="00A60077"/>
    <w:rsid w:val="00A623B8"/>
    <w:rsid w:val="00A728F2"/>
    <w:rsid w:val="00A743AE"/>
    <w:rsid w:val="00A744DE"/>
    <w:rsid w:val="00A75BF8"/>
    <w:rsid w:val="00A81E2B"/>
    <w:rsid w:val="00A82B5A"/>
    <w:rsid w:val="00A834AA"/>
    <w:rsid w:val="00A836B1"/>
    <w:rsid w:val="00A838E1"/>
    <w:rsid w:val="00A83D92"/>
    <w:rsid w:val="00A84295"/>
    <w:rsid w:val="00A86FFA"/>
    <w:rsid w:val="00A90B1F"/>
    <w:rsid w:val="00A9124A"/>
    <w:rsid w:val="00A91585"/>
    <w:rsid w:val="00A933A8"/>
    <w:rsid w:val="00A94BC1"/>
    <w:rsid w:val="00A97581"/>
    <w:rsid w:val="00AA00DE"/>
    <w:rsid w:val="00AA0CE7"/>
    <w:rsid w:val="00AA0F57"/>
    <w:rsid w:val="00AA1DE9"/>
    <w:rsid w:val="00AA22E3"/>
    <w:rsid w:val="00AA35B3"/>
    <w:rsid w:val="00AA49EF"/>
    <w:rsid w:val="00AA4B9C"/>
    <w:rsid w:val="00AA7501"/>
    <w:rsid w:val="00AB00C7"/>
    <w:rsid w:val="00AB22B8"/>
    <w:rsid w:val="00AB5CFB"/>
    <w:rsid w:val="00AB68A0"/>
    <w:rsid w:val="00AC3D43"/>
    <w:rsid w:val="00AC3FD1"/>
    <w:rsid w:val="00AC49F7"/>
    <w:rsid w:val="00AC5D21"/>
    <w:rsid w:val="00AD0941"/>
    <w:rsid w:val="00AD12EE"/>
    <w:rsid w:val="00AD1D29"/>
    <w:rsid w:val="00AD2256"/>
    <w:rsid w:val="00AD2FCA"/>
    <w:rsid w:val="00AD311C"/>
    <w:rsid w:val="00AD3981"/>
    <w:rsid w:val="00AD4C5E"/>
    <w:rsid w:val="00AD7715"/>
    <w:rsid w:val="00AE1D28"/>
    <w:rsid w:val="00AE3720"/>
    <w:rsid w:val="00AE4036"/>
    <w:rsid w:val="00AE52A4"/>
    <w:rsid w:val="00AE5FF4"/>
    <w:rsid w:val="00AF1003"/>
    <w:rsid w:val="00AF25A7"/>
    <w:rsid w:val="00AF4D8D"/>
    <w:rsid w:val="00AF5227"/>
    <w:rsid w:val="00AF5BB7"/>
    <w:rsid w:val="00B00BE7"/>
    <w:rsid w:val="00B01279"/>
    <w:rsid w:val="00B02720"/>
    <w:rsid w:val="00B039B0"/>
    <w:rsid w:val="00B04508"/>
    <w:rsid w:val="00B0450E"/>
    <w:rsid w:val="00B04D40"/>
    <w:rsid w:val="00B05B5F"/>
    <w:rsid w:val="00B0664A"/>
    <w:rsid w:val="00B06CFF"/>
    <w:rsid w:val="00B0760A"/>
    <w:rsid w:val="00B10978"/>
    <w:rsid w:val="00B10980"/>
    <w:rsid w:val="00B11926"/>
    <w:rsid w:val="00B13445"/>
    <w:rsid w:val="00B13483"/>
    <w:rsid w:val="00B13BF7"/>
    <w:rsid w:val="00B14252"/>
    <w:rsid w:val="00B144D9"/>
    <w:rsid w:val="00B14900"/>
    <w:rsid w:val="00B15025"/>
    <w:rsid w:val="00B169E8"/>
    <w:rsid w:val="00B1715D"/>
    <w:rsid w:val="00B21D41"/>
    <w:rsid w:val="00B22E29"/>
    <w:rsid w:val="00B31A04"/>
    <w:rsid w:val="00B31F78"/>
    <w:rsid w:val="00B329B7"/>
    <w:rsid w:val="00B333AF"/>
    <w:rsid w:val="00B36648"/>
    <w:rsid w:val="00B41BC9"/>
    <w:rsid w:val="00B432A1"/>
    <w:rsid w:val="00B433A7"/>
    <w:rsid w:val="00B478D7"/>
    <w:rsid w:val="00B50716"/>
    <w:rsid w:val="00B50EA5"/>
    <w:rsid w:val="00B518D0"/>
    <w:rsid w:val="00B52AA5"/>
    <w:rsid w:val="00B54C53"/>
    <w:rsid w:val="00B55560"/>
    <w:rsid w:val="00B56442"/>
    <w:rsid w:val="00B569F2"/>
    <w:rsid w:val="00B61260"/>
    <w:rsid w:val="00B627E9"/>
    <w:rsid w:val="00B63A78"/>
    <w:rsid w:val="00B63F92"/>
    <w:rsid w:val="00B647ED"/>
    <w:rsid w:val="00B6529D"/>
    <w:rsid w:val="00B65333"/>
    <w:rsid w:val="00B70132"/>
    <w:rsid w:val="00B70504"/>
    <w:rsid w:val="00B71CC0"/>
    <w:rsid w:val="00B72B3C"/>
    <w:rsid w:val="00B73C57"/>
    <w:rsid w:val="00B74E51"/>
    <w:rsid w:val="00B8094E"/>
    <w:rsid w:val="00B82BF0"/>
    <w:rsid w:val="00B834E7"/>
    <w:rsid w:val="00B86BE4"/>
    <w:rsid w:val="00B90FF6"/>
    <w:rsid w:val="00B91FF4"/>
    <w:rsid w:val="00B9204B"/>
    <w:rsid w:val="00B92097"/>
    <w:rsid w:val="00B93003"/>
    <w:rsid w:val="00B94EC1"/>
    <w:rsid w:val="00B966DA"/>
    <w:rsid w:val="00B9670E"/>
    <w:rsid w:val="00B96849"/>
    <w:rsid w:val="00B97263"/>
    <w:rsid w:val="00BA131A"/>
    <w:rsid w:val="00BA4D31"/>
    <w:rsid w:val="00BA6281"/>
    <w:rsid w:val="00BA62CB"/>
    <w:rsid w:val="00BA6608"/>
    <w:rsid w:val="00BA69BB"/>
    <w:rsid w:val="00BA74BA"/>
    <w:rsid w:val="00BB01D2"/>
    <w:rsid w:val="00BB035B"/>
    <w:rsid w:val="00BB0436"/>
    <w:rsid w:val="00BB2D8B"/>
    <w:rsid w:val="00BB2ED0"/>
    <w:rsid w:val="00BB4CB0"/>
    <w:rsid w:val="00BB6146"/>
    <w:rsid w:val="00BC12B2"/>
    <w:rsid w:val="00BC220C"/>
    <w:rsid w:val="00BC27F3"/>
    <w:rsid w:val="00BC5351"/>
    <w:rsid w:val="00BC58E1"/>
    <w:rsid w:val="00BC62C4"/>
    <w:rsid w:val="00BC6D71"/>
    <w:rsid w:val="00BC7E9A"/>
    <w:rsid w:val="00BD0096"/>
    <w:rsid w:val="00BD0DF5"/>
    <w:rsid w:val="00BD14E3"/>
    <w:rsid w:val="00BD238E"/>
    <w:rsid w:val="00BD2790"/>
    <w:rsid w:val="00BD3B5A"/>
    <w:rsid w:val="00BD4922"/>
    <w:rsid w:val="00BD59D7"/>
    <w:rsid w:val="00BE14EF"/>
    <w:rsid w:val="00BE2A78"/>
    <w:rsid w:val="00BE32A2"/>
    <w:rsid w:val="00BE76DE"/>
    <w:rsid w:val="00BF07A6"/>
    <w:rsid w:val="00BF4EDE"/>
    <w:rsid w:val="00BF570A"/>
    <w:rsid w:val="00BF6520"/>
    <w:rsid w:val="00C0157C"/>
    <w:rsid w:val="00C02832"/>
    <w:rsid w:val="00C03B72"/>
    <w:rsid w:val="00C03E53"/>
    <w:rsid w:val="00C041CE"/>
    <w:rsid w:val="00C05746"/>
    <w:rsid w:val="00C066F1"/>
    <w:rsid w:val="00C06FDC"/>
    <w:rsid w:val="00C115F2"/>
    <w:rsid w:val="00C11698"/>
    <w:rsid w:val="00C11BDB"/>
    <w:rsid w:val="00C11FE6"/>
    <w:rsid w:val="00C126B3"/>
    <w:rsid w:val="00C12D7A"/>
    <w:rsid w:val="00C169F4"/>
    <w:rsid w:val="00C17C3C"/>
    <w:rsid w:val="00C22EF9"/>
    <w:rsid w:val="00C24B27"/>
    <w:rsid w:val="00C24D65"/>
    <w:rsid w:val="00C26D9D"/>
    <w:rsid w:val="00C2722C"/>
    <w:rsid w:val="00C31A90"/>
    <w:rsid w:val="00C32D6C"/>
    <w:rsid w:val="00C32DAD"/>
    <w:rsid w:val="00C32F46"/>
    <w:rsid w:val="00C332A5"/>
    <w:rsid w:val="00C333FD"/>
    <w:rsid w:val="00C409E2"/>
    <w:rsid w:val="00C42F93"/>
    <w:rsid w:val="00C44579"/>
    <w:rsid w:val="00C4457F"/>
    <w:rsid w:val="00C44977"/>
    <w:rsid w:val="00C44C16"/>
    <w:rsid w:val="00C458B9"/>
    <w:rsid w:val="00C4690F"/>
    <w:rsid w:val="00C46D44"/>
    <w:rsid w:val="00C507B3"/>
    <w:rsid w:val="00C50AA0"/>
    <w:rsid w:val="00C51C96"/>
    <w:rsid w:val="00C529C2"/>
    <w:rsid w:val="00C55AB8"/>
    <w:rsid w:val="00C61214"/>
    <w:rsid w:val="00C63F3E"/>
    <w:rsid w:val="00C64C3B"/>
    <w:rsid w:val="00C67629"/>
    <w:rsid w:val="00C709C4"/>
    <w:rsid w:val="00C719FB"/>
    <w:rsid w:val="00C71FE3"/>
    <w:rsid w:val="00C735EC"/>
    <w:rsid w:val="00C73F81"/>
    <w:rsid w:val="00C7500C"/>
    <w:rsid w:val="00C75663"/>
    <w:rsid w:val="00C76555"/>
    <w:rsid w:val="00C7673A"/>
    <w:rsid w:val="00C76EDA"/>
    <w:rsid w:val="00C777CC"/>
    <w:rsid w:val="00C77F62"/>
    <w:rsid w:val="00C82346"/>
    <w:rsid w:val="00C8264A"/>
    <w:rsid w:val="00C84194"/>
    <w:rsid w:val="00C85FFF"/>
    <w:rsid w:val="00C86D92"/>
    <w:rsid w:val="00C86EF7"/>
    <w:rsid w:val="00C922A1"/>
    <w:rsid w:val="00C961F5"/>
    <w:rsid w:val="00C96FCE"/>
    <w:rsid w:val="00CA051B"/>
    <w:rsid w:val="00CA0605"/>
    <w:rsid w:val="00CA1169"/>
    <w:rsid w:val="00CA2067"/>
    <w:rsid w:val="00CA2B98"/>
    <w:rsid w:val="00CA2EC5"/>
    <w:rsid w:val="00CA7B8E"/>
    <w:rsid w:val="00CB08C6"/>
    <w:rsid w:val="00CB32B3"/>
    <w:rsid w:val="00CB5A17"/>
    <w:rsid w:val="00CB6360"/>
    <w:rsid w:val="00CB709A"/>
    <w:rsid w:val="00CB77C5"/>
    <w:rsid w:val="00CB7FF3"/>
    <w:rsid w:val="00CC1D45"/>
    <w:rsid w:val="00CC2174"/>
    <w:rsid w:val="00CC2900"/>
    <w:rsid w:val="00CC3882"/>
    <w:rsid w:val="00CD0B1C"/>
    <w:rsid w:val="00CD1A54"/>
    <w:rsid w:val="00CD38A8"/>
    <w:rsid w:val="00CD475B"/>
    <w:rsid w:val="00CD6C32"/>
    <w:rsid w:val="00CE05F2"/>
    <w:rsid w:val="00CE0D7D"/>
    <w:rsid w:val="00CE33FC"/>
    <w:rsid w:val="00CE378F"/>
    <w:rsid w:val="00CE5B83"/>
    <w:rsid w:val="00CE6852"/>
    <w:rsid w:val="00CE7C98"/>
    <w:rsid w:val="00CF0D9B"/>
    <w:rsid w:val="00CF1688"/>
    <w:rsid w:val="00CF201A"/>
    <w:rsid w:val="00CF514E"/>
    <w:rsid w:val="00CF6C36"/>
    <w:rsid w:val="00D02EBB"/>
    <w:rsid w:val="00D049D6"/>
    <w:rsid w:val="00D05142"/>
    <w:rsid w:val="00D05912"/>
    <w:rsid w:val="00D06817"/>
    <w:rsid w:val="00D06A9D"/>
    <w:rsid w:val="00D07B2C"/>
    <w:rsid w:val="00D1059A"/>
    <w:rsid w:val="00D11734"/>
    <w:rsid w:val="00D1372D"/>
    <w:rsid w:val="00D13C16"/>
    <w:rsid w:val="00D151BD"/>
    <w:rsid w:val="00D1560E"/>
    <w:rsid w:val="00D16AFE"/>
    <w:rsid w:val="00D202D0"/>
    <w:rsid w:val="00D24C77"/>
    <w:rsid w:val="00D24F34"/>
    <w:rsid w:val="00D25B74"/>
    <w:rsid w:val="00D30056"/>
    <w:rsid w:val="00D30E67"/>
    <w:rsid w:val="00D318FE"/>
    <w:rsid w:val="00D31E87"/>
    <w:rsid w:val="00D33484"/>
    <w:rsid w:val="00D34083"/>
    <w:rsid w:val="00D34A07"/>
    <w:rsid w:val="00D34B98"/>
    <w:rsid w:val="00D41E43"/>
    <w:rsid w:val="00D45E79"/>
    <w:rsid w:val="00D46957"/>
    <w:rsid w:val="00D46CF5"/>
    <w:rsid w:val="00D47468"/>
    <w:rsid w:val="00D47F32"/>
    <w:rsid w:val="00D52926"/>
    <w:rsid w:val="00D534D1"/>
    <w:rsid w:val="00D53840"/>
    <w:rsid w:val="00D54E66"/>
    <w:rsid w:val="00D55E38"/>
    <w:rsid w:val="00D55ED3"/>
    <w:rsid w:val="00D57411"/>
    <w:rsid w:val="00D62D1A"/>
    <w:rsid w:val="00D63675"/>
    <w:rsid w:val="00D67775"/>
    <w:rsid w:val="00D70BC3"/>
    <w:rsid w:val="00D7122D"/>
    <w:rsid w:val="00D71D97"/>
    <w:rsid w:val="00D7316B"/>
    <w:rsid w:val="00D749A4"/>
    <w:rsid w:val="00D77CE8"/>
    <w:rsid w:val="00D801A8"/>
    <w:rsid w:val="00D82E9E"/>
    <w:rsid w:val="00D842FD"/>
    <w:rsid w:val="00D8559A"/>
    <w:rsid w:val="00D865CF"/>
    <w:rsid w:val="00D86F7D"/>
    <w:rsid w:val="00D90FAE"/>
    <w:rsid w:val="00D913C0"/>
    <w:rsid w:val="00D92D99"/>
    <w:rsid w:val="00D933CB"/>
    <w:rsid w:val="00D93585"/>
    <w:rsid w:val="00D961ED"/>
    <w:rsid w:val="00D9636C"/>
    <w:rsid w:val="00D96AF8"/>
    <w:rsid w:val="00DA0009"/>
    <w:rsid w:val="00DA0101"/>
    <w:rsid w:val="00DA0A5B"/>
    <w:rsid w:val="00DA0C69"/>
    <w:rsid w:val="00DA10A5"/>
    <w:rsid w:val="00DA1C1F"/>
    <w:rsid w:val="00DA3501"/>
    <w:rsid w:val="00DA37CD"/>
    <w:rsid w:val="00DA4681"/>
    <w:rsid w:val="00DA4EDB"/>
    <w:rsid w:val="00DA503C"/>
    <w:rsid w:val="00DA7466"/>
    <w:rsid w:val="00DA7B8A"/>
    <w:rsid w:val="00DA7D5D"/>
    <w:rsid w:val="00DB0468"/>
    <w:rsid w:val="00DB64C3"/>
    <w:rsid w:val="00DB72EE"/>
    <w:rsid w:val="00DB7511"/>
    <w:rsid w:val="00DC196B"/>
    <w:rsid w:val="00DC1DE5"/>
    <w:rsid w:val="00DC2693"/>
    <w:rsid w:val="00DC630B"/>
    <w:rsid w:val="00DD03AF"/>
    <w:rsid w:val="00DD155F"/>
    <w:rsid w:val="00DD1A14"/>
    <w:rsid w:val="00DD3AC0"/>
    <w:rsid w:val="00DD44C9"/>
    <w:rsid w:val="00DD55B8"/>
    <w:rsid w:val="00DD7FA4"/>
    <w:rsid w:val="00DE00EB"/>
    <w:rsid w:val="00DE2315"/>
    <w:rsid w:val="00DE3133"/>
    <w:rsid w:val="00DE3CDA"/>
    <w:rsid w:val="00DE43A2"/>
    <w:rsid w:val="00DE5766"/>
    <w:rsid w:val="00DE65AF"/>
    <w:rsid w:val="00DE7227"/>
    <w:rsid w:val="00DF4F1B"/>
    <w:rsid w:val="00DF5D5C"/>
    <w:rsid w:val="00DF668A"/>
    <w:rsid w:val="00DF6800"/>
    <w:rsid w:val="00DF690F"/>
    <w:rsid w:val="00DF7C70"/>
    <w:rsid w:val="00DF7D55"/>
    <w:rsid w:val="00E01F06"/>
    <w:rsid w:val="00E028DC"/>
    <w:rsid w:val="00E02A7A"/>
    <w:rsid w:val="00E04573"/>
    <w:rsid w:val="00E11B56"/>
    <w:rsid w:val="00E1309E"/>
    <w:rsid w:val="00E13E49"/>
    <w:rsid w:val="00E146BB"/>
    <w:rsid w:val="00E14E0C"/>
    <w:rsid w:val="00E15E3D"/>
    <w:rsid w:val="00E17927"/>
    <w:rsid w:val="00E208DF"/>
    <w:rsid w:val="00E20BD2"/>
    <w:rsid w:val="00E22120"/>
    <w:rsid w:val="00E22699"/>
    <w:rsid w:val="00E228C7"/>
    <w:rsid w:val="00E22949"/>
    <w:rsid w:val="00E24DFB"/>
    <w:rsid w:val="00E30B08"/>
    <w:rsid w:val="00E3183C"/>
    <w:rsid w:val="00E36521"/>
    <w:rsid w:val="00E368FD"/>
    <w:rsid w:val="00E37F1D"/>
    <w:rsid w:val="00E40BD5"/>
    <w:rsid w:val="00E42476"/>
    <w:rsid w:val="00E42E0E"/>
    <w:rsid w:val="00E42E85"/>
    <w:rsid w:val="00E4502D"/>
    <w:rsid w:val="00E47C88"/>
    <w:rsid w:val="00E47D70"/>
    <w:rsid w:val="00E47F75"/>
    <w:rsid w:val="00E50BC5"/>
    <w:rsid w:val="00E51805"/>
    <w:rsid w:val="00E51BD0"/>
    <w:rsid w:val="00E53804"/>
    <w:rsid w:val="00E53852"/>
    <w:rsid w:val="00E56B4D"/>
    <w:rsid w:val="00E61FFE"/>
    <w:rsid w:val="00E63312"/>
    <w:rsid w:val="00E645AB"/>
    <w:rsid w:val="00E66363"/>
    <w:rsid w:val="00E67155"/>
    <w:rsid w:val="00E700CF"/>
    <w:rsid w:val="00E70CE2"/>
    <w:rsid w:val="00E70E5C"/>
    <w:rsid w:val="00E71191"/>
    <w:rsid w:val="00E7195B"/>
    <w:rsid w:val="00E7280F"/>
    <w:rsid w:val="00E72EA5"/>
    <w:rsid w:val="00E7398A"/>
    <w:rsid w:val="00E74DCE"/>
    <w:rsid w:val="00E74E07"/>
    <w:rsid w:val="00E7660E"/>
    <w:rsid w:val="00E76868"/>
    <w:rsid w:val="00E76C3B"/>
    <w:rsid w:val="00E77B43"/>
    <w:rsid w:val="00E77ED0"/>
    <w:rsid w:val="00E81C4B"/>
    <w:rsid w:val="00E85415"/>
    <w:rsid w:val="00E8580A"/>
    <w:rsid w:val="00E91000"/>
    <w:rsid w:val="00E91FB8"/>
    <w:rsid w:val="00E924A9"/>
    <w:rsid w:val="00E925E4"/>
    <w:rsid w:val="00E93F05"/>
    <w:rsid w:val="00E94E30"/>
    <w:rsid w:val="00EA08DB"/>
    <w:rsid w:val="00EA5C47"/>
    <w:rsid w:val="00EA69AF"/>
    <w:rsid w:val="00EB4CA9"/>
    <w:rsid w:val="00EB5D77"/>
    <w:rsid w:val="00EB62FC"/>
    <w:rsid w:val="00EC3A8F"/>
    <w:rsid w:val="00EC4624"/>
    <w:rsid w:val="00EC4C84"/>
    <w:rsid w:val="00ED0650"/>
    <w:rsid w:val="00ED1110"/>
    <w:rsid w:val="00ED2E9A"/>
    <w:rsid w:val="00ED3E6E"/>
    <w:rsid w:val="00ED448A"/>
    <w:rsid w:val="00ED4C46"/>
    <w:rsid w:val="00ED6AAF"/>
    <w:rsid w:val="00ED6D3A"/>
    <w:rsid w:val="00EE12EF"/>
    <w:rsid w:val="00EF08FD"/>
    <w:rsid w:val="00EF09B0"/>
    <w:rsid w:val="00EF1F09"/>
    <w:rsid w:val="00EF212E"/>
    <w:rsid w:val="00EF46E3"/>
    <w:rsid w:val="00EF569A"/>
    <w:rsid w:val="00EF6C50"/>
    <w:rsid w:val="00F009B6"/>
    <w:rsid w:val="00F01FBE"/>
    <w:rsid w:val="00F02237"/>
    <w:rsid w:val="00F02A4A"/>
    <w:rsid w:val="00F06FAA"/>
    <w:rsid w:val="00F07F2B"/>
    <w:rsid w:val="00F1341B"/>
    <w:rsid w:val="00F1356E"/>
    <w:rsid w:val="00F2156F"/>
    <w:rsid w:val="00F249CB"/>
    <w:rsid w:val="00F24B97"/>
    <w:rsid w:val="00F30A5A"/>
    <w:rsid w:val="00F31E5D"/>
    <w:rsid w:val="00F3200E"/>
    <w:rsid w:val="00F32AB2"/>
    <w:rsid w:val="00F339B4"/>
    <w:rsid w:val="00F3463E"/>
    <w:rsid w:val="00F34699"/>
    <w:rsid w:val="00F354B0"/>
    <w:rsid w:val="00F35A63"/>
    <w:rsid w:val="00F44DC9"/>
    <w:rsid w:val="00F467F2"/>
    <w:rsid w:val="00F4681A"/>
    <w:rsid w:val="00F4694D"/>
    <w:rsid w:val="00F46BDC"/>
    <w:rsid w:val="00F4753E"/>
    <w:rsid w:val="00F50974"/>
    <w:rsid w:val="00F5466F"/>
    <w:rsid w:val="00F54C78"/>
    <w:rsid w:val="00F56679"/>
    <w:rsid w:val="00F567E8"/>
    <w:rsid w:val="00F56D48"/>
    <w:rsid w:val="00F571F4"/>
    <w:rsid w:val="00F57DFB"/>
    <w:rsid w:val="00F6094A"/>
    <w:rsid w:val="00F60F2C"/>
    <w:rsid w:val="00F61526"/>
    <w:rsid w:val="00F6368B"/>
    <w:rsid w:val="00F63B5D"/>
    <w:rsid w:val="00F63DE6"/>
    <w:rsid w:val="00F64737"/>
    <w:rsid w:val="00F6482F"/>
    <w:rsid w:val="00F6791F"/>
    <w:rsid w:val="00F7017F"/>
    <w:rsid w:val="00F72028"/>
    <w:rsid w:val="00F75600"/>
    <w:rsid w:val="00F807C5"/>
    <w:rsid w:val="00F81632"/>
    <w:rsid w:val="00F82968"/>
    <w:rsid w:val="00F83782"/>
    <w:rsid w:val="00F84005"/>
    <w:rsid w:val="00F84F73"/>
    <w:rsid w:val="00F86CEF"/>
    <w:rsid w:val="00F87EEB"/>
    <w:rsid w:val="00F90294"/>
    <w:rsid w:val="00F912A7"/>
    <w:rsid w:val="00F9248A"/>
    <w:rsid w:val="00F94BA5"/>
    <w:rsid w:val="00F94DAA"/>
    <w:rsid w:val="00F951E4"/>
    <w:rsid w:val="00F954E7"/>
    <w:rsid w:val="00F960AA"/>
    <w:rsid w:val="00F974B2"/>
    <w:rsid w:val="00FA1553"/>
    <w:rsid w:val="00FA4483"/>
    <w:rsid w:val="00FA69B1"/>
    <w:rsid w:val="00FA6FAB"/>
    <w:rsid w:val="00FB0653"/>
    <w:rsid w:val="00FB0662"/>
    <w:rsid w:val="00FB2120"/>
    <w:rsid w:val="00FB35F3"/>
    <w:rsid w:val="00FB4B9E"/>
    <w:rsid w:val="00FB50CA"/>
    <w:rsid w:val="00FB578B"/>
    <w:rsid w:val="00FB748B"/>
    <w:rsid w:val="00FC0F1B"/>
    <w:rsid w:val="00FC190D"/>
    <w:rsid w:val="00FC24CC"/>
    <w:rsid w:val="00FC41B5"/>
    <w:rsid w:val="00FC4DCE"/>
    <w:rsid w:val="00FC517F"/>
    <w:rsid w:val="00FC5A58"/>
    <w:rsid w:val="00FC75C5"/>
    <w:rsid w:val="00FC7AEF"/>
    <w:rsid w:val="00FD0A43"/>
    <w:rsid w:val="00FD1156"/>
    <w:rsid w:val="00FD1509"/>
    <w:rsid w:val="00FD160D"/>
    <w:rsid w:val="00FD2009"/>
    <w:rsid w:val="00FD34CC"/>
    <w:rsid w:val="00FD5FEE"/>
    <w:rsid w:val="00FD6A1E"/>
    <w:rsid w:val="00FE0B62"/>
    <w:rsid w:val="00FE2E1C"/>
    <w:rsid w:val="00FE324B"/>
    <w:rsid w:val="00FE373C"/>
    <w:rsid w:val="00FE55AF"/>
    <w:rsid w:val="00FE6CA3"/>
    <w:rsid w:val="00FF1802"/>
    <w:rsid w:val="00FF447B"/>
    <w:rsid w:val="00FF60DA"/>
    <w:rsid w:val="00FF6144"/>
    <w:rsid w:val="00FF77D8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28F2"/>
    <w:rPr>
      <w:sz w:val="24"/>
      <w:szCs w:val="24"/>
    </w:rPr>
  </w:style>
  <w:style w:type="paragraph" w:styleId="Heading1">
    <w:name w:val="heading 1"/>
    <w:aliases w:val="New Heading 1,h1"/>
    <w:basedOn w:val="Normal"/>
    <w:next w:val="NormalIndent"/>
    <w:qFormat/>
    <w:rsid w:val="00A728F2"/>
    <w:pPr>
      <w:widowControl w:val="0"/>
      <w:numPr>
        <w:numId w:val="1"/>
      </w:numPr>
      <w:pBdr>
        <w:bottom w:val="single" w:sz="4" w:space="1" w:color="auto"/>
      </w:pBdr>
      <w:spacing w:before="240" w:after="120"/>
      <w:outlineLvl w:val="0"/>
    </w:pPr>
    <w:rPr>
      <w:rFonts w:ascii="Arial" w:hAnsi="Arial"/>
      <w:b/>
      <w:snapToGrid w:val="0"/>
      <w:sz w:val="36"/>
      <w:szCs w:val="20"/>
    </w:rPr>
  </w:style>
  <w:style w:type="paragraph" w:styleId="Heading2">
    <w:name w:val="heading 2"/>
    <w:aliases w:val="h2"/>
    <w:basedOn w:val="Normal"/>
    <w:next w:val="Normal"/>
    <w:link w:val="Heading2Char"/>
    <w:qFormat/>
    <w:rsid w:val="00A728F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h3"/>
    <w:basedOn w:val="Normal"/>
    <w:next w:val="Normal"/>
    <w:qFormat/>
    <w:rsid w:val="00A728F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728F2"/>
    <w:pPr>
      <w:keepNext/>
      <w:numPr>
        <w:ilvl w:val="3"/>
        <w:numId w:val="1"/>
      </w:numPr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A728F2"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rsid w:val="003016B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016B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016B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016B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28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28F2"/>
    <w:pPr>
      <w:tabs>
        <w:tab w:val="center" w:pos="4320"/>
        <w:tab w:val="right" w:pos="8640"/>
      </w:tabs>
    </w:pPr>
  </w:style>
  <w:style w:type="paragraph" w:customStyle="1" w:styleId="OrganizationName">
    <w:name w:val="*Organization Name"/>
    <w:basedOn w:val="Normal"/>
    <w:rsid w:val="00A728F2"/>
    <w:pPr>
      <w:pBdr>
        <w:top w:val="single" w:sz="18" w:space="1" w:color="auto"/>
      </w:pBdr>
      <w:shd w:val="pct5" w:color="000000" w:fill="FFFFFF"/>
      <w:spacing w:before="360"/>
      <w:jc w:val="right"/>
    </w:pPr>
    <w:rPr>
      <w:rFonts w:ascii="Arial" w:hAnsi="Arial"/>
      <w:b/>
      <w:noProof/>
      <w:sz w:val="56"/>
      <w:szCs w:val="20"/>
    </w:rPr>
  </w:style>
  <w:style w:type="paragraph" w:styleId="Title">
    <w:name w:val="Title"/>
    <w:basedOn w:val="Normal"/>
    <w:qFormat/>
    <w:rsid w:val="00A728F2"/>
    <w:pPr>
      <w:shd w:val="pct5" w:color="000000" w:fill="FFFFFF"/>
      <w:jc w:val="right"/>
    </w:pPr>
    <w:rPr>
      <w:rFonts w:ascii="Arial" w:hAnsi="Arial"/>
      <w:b/>
      <w:noProof/>
      <w:sz w:val="56"/>
      <w:szCs w:val="20"/>
    </w:rPr>
  </w:style>
  <w:style w:type="paragraph" w:customStyle="1" w:styleId="ProjectName">
    <w:name w:val="*Project Name"/>
    <w:basedOn w:val="Title"/>
    <w:rsid w:val="00A728F2"/>
  </w:style>
  <w:style w:type="paragraph" w:customStyle="1" w:styleId="DocumentName">
    <w:name w:val="*Document Name"/>
    <w:basedOn w:val="Normal"/>
    <w:rsid w:val="00A728F2"/>
    <w:pPr>
      <w:pBdr>
        <w:bottom w:val="single" w:sz="18" w:space="1" w:color="auto"/>
      </w:pBdr>
      <w:shd w:val="pct5" w:color="000000" w:fill="FFFFFF"/>
      <w:jc w:val="right"/>
    </w:pPr>
    <w:rPr>
      <w:rFonts w:ascii="Arial" w:hAnsi="Arial"/>
      <w:b/>
      <w:noProof/>
      <w:sz w:val="56"/>
      <w:szCs w:val="20"/>
    </w:rPr>
  </w:style>
  <w:style w:type="paragraph" w:styleId="BodyText2">
    <w:name w:val="Body Text 2"/>
    <w:basedOn w:val="Normal"/>
    <w:rsid w:val="00A728F2"/>
    <w:rPr>
      <w:rFonts w:ascii="Arial" w:hAnsi="Arial"/>
      <w:b/>
      <w:i/>
      <w:szCs w:val="20"/>
    </w:rPr>
  </w:style>
  <w:style w:type="paragraph" w:customStyle="1" w:styleId="FrontPageInfo">
    <w:name w:val="Front Page Info"/>
    <w:basedOn w:val="Normal"/>
    <w:rsid w:val="00A728F2"/>
    <w:pPr>
      <w:tabs>
        <w:tab w:val="right" w:pos="5760"/>
        <w:tab w:val="left" w:pos="6480"/>
      </w:tabs>
      <w:jc w:val="both"/>
    </w:pPr>
    <w:rPr>
      <w:rFonts w:ascii="Arial" w:hAnsi="Arial"/>
      <w:szCs w:val="20"/>
    </w:rPr>
  </w:style>
  <w:style w:type="paragraph" w:customStyle="1" w:styleId="Author">
    <w:name w:val="*Author"/>
    <w:basedOn w:val="FrontPageInfo"/>
    <w:rsid w:val="00A728F2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A728F2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A728F2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A728F2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A728F2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character" w:styleId="PageNumber">
    <w:name w:val="page number"/>
    <w:basedOn w:val="DefaultParagraphFont"/>
    <w:rsid w:val="00A728F2"/>
  </w:style>
  <w:style w:type="paragraph" w:styleId="NormalIndent">
    <w:name w:val="Normal Indent"/>
    <w:basedOn w:val="Normal"/>
    <w:rsid w:val="00A728F2"/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rsid w:val="00A728F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A728F2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728F2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A728F2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728F2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728F2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728F2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728F2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728F2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A728F2"/>
    <w:rPr>
      <w:color w:val="0000FF"/>
      <w:u w:val="single"/>
    </w:rPr>
  </w:style>
  <w:style w:type="paragraph" w:styleId="BodyTextIndent">
    <w:name w:val="Body Text Indent"/>
    <w:basedOn w:val="Normal"/>
    <w:rsid w:val="00A728F2"/>
    <w:pPr>
      <w:ind w:left="1080"/>
    </w:pPr>
    <w:rPr>
      <w:rFonts w:ascii="Arial" w:hAnsi="Arial" w:cs="Arial"/>
    </w:rPr>
  </w:style>
  <w:style w:type="paragraph" w:styleId="BodyTextIndent2">
    <w:name w:val="Body Text Indent 2"/>
    <w:basedOn w:val="Normal"/>
    <w:rsid w:val="00A728F2"/>
    <w:pPr>
      <w:ind w:left="840"/>
    </w:pPr>
    <w:rPr>
      <w:rFonts w:ascii="Arial" w:hAnsi="Arial" w:cs="Arial"/>
    </w:rPr>
  </w:style>
  <w:style w:type="paragraph" w:styleId="Caption">
    <w:name w:val="caption"/>
    <w:basedOn w:val="Normal"/>
    <w:next w:val="Normal"/>
    <w:link w:val="CaptionChar"/>
    <w:qFormat/>
    <w:rsid w:val="00A728F2"/>
    <w:pPr>
      <w:spacing w:before="120" w:after="120"/>
    </w:pPr>
    <w:rPr>
      <w:b/>
      <w:bCs/>
      <w:sz w:val="20"/>
      <w:szCs w:val="20"/>
    </w:rPr>
  </w:style>
  <w:style w:type="paragraph" w:customStyle="1" w:styleId="TableCaption">
    <w:name w:val="*Table Caption"/>
    <w:basedOn w:val="Caption"/>
    <w:rsid w:val="00A728F2"/>
    <w:pPr>
      <w:jc w:val="center"/>
    </w:pPr>
    <w:rPr>
      <w:rFonts w:ascii="Arial" w:hAnsi="Arial"/>
    </w:rPr>
  </w:style>
  <w:style w:type="paragraph" w:styleId="BodyTextIndent3">
    <w:name w:val="Body Text Indent 3"/>
    <w:basedOn w:val="Normal"/>
    <w:rsid w:val="00A728F2"/>
    <w:pPr>
      <w:ind w:left="720"/>
    </w:pPr>
    <w:rPr>
      <w:rFonts w:ascii="Arial" w:hAnsi="Arial" w:cs="Arial"/>
    </w:rPr>
  </w:style>
  <w:style w:type="paragraph" w:styleId="NormalWeb">
    <w:name w:val="Normal (Web)"/>
    <w:basedOn w:val="Normal"/>
    <w:rsid w:val="00E645AB"/>
    <w:pPr>
      <w:spacing w:before="100" w:beforeAutospacing="1" w:after="100" w:afterAutospacing="1"/>
    </w:pPr>
    <w:rPr>
      <w:color w:val="000000"/>
    </w:rPr>
  </w:style>
  <w:style w:type="character" w:styleId="HTMLCode">
    <w:name w:val="HTML Code"/>
    <w:basedOn w:val="DefaultParagraphFont"/>
    <w:rsid w:val="00E645A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64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Left075">
    <w:name w:val="Normal + Left:  0.75&quot;"/>
    <w:basedOn w:val="Normal"/>
    <w:rsid w:val="0013215B"/>
    <w:pPr>
      <w:ind w:left="840"/>
    </w:pPr>
  </w:style>
  <w:style w:type="paragraph" w:styleId="TableofFigures">
    <w:name w:val="table of figures"/>
    <w:basedOn w:val="Normal"/>
    <w:next w:val="Normal"/>
    <w:uiPriority w:val="99"/>
    <w:rsid w:val="00A25ACA"/>
    <w:pPr>
      <w:ind w:left="480" w:hanging="480"/>
    </w:pPr>
  </w:style>
  <w:style w:type="character" w:styleId="FollowedHyperlink">
    <w:name w:val="FollowedHyperlink"/>
    <w:basedOn w:val="DefaultParagraphFont"/>
    <w:rsid w:val="00711405"/>
    <w:rPr>
      <w:color w:val="606420"/>
      <w:u w:val="single"/>
    </w:rPr>
  </w:style>
  <w:style w:type="paragraph" w:styleId="DocumentMap">
    <w:name w:val="Document Map"/>
    <w:basedOn w:val="Normal"/>
    <w:semiHidden/>
    <w:rsid w:val="00711405"/>
    <w:pPr>
      <w:shd w:val="clear" w:color="auto" w:fill="000080"/>
    </w:pPr>
    <w:rPr>
      <w:rFonts w:ascii="Tahoma" w:hAnsi="Tahoma" w:cs="Tahoma"/>
    </w:rPr>
  </w:style>
  <w:style w:type="character" w:customStyle="1" w:styleId="CaptionChar">
    <w:name w:val="Caption Char"/>
    <w:basedOn w:val="DefaultParagraphFont"/>
    <w:link w:val="Caption"/>
    <w:rsid w:val="00CB77C5"/>
    <w:rPr>
      <w:b/>
      <w:bCs/>
      <w:lang w:val="en-US" w:eastAsia="en-US" w:bidi="ar-SA"/>
    </w:rPr>
  </w:style>
  <w:style w:type="paragraph" w:customStyle="1" w:styleId="NormalWeb1">
    <w:name w:val="Normal (Web)1"/>
    <w:basedOn w:val="Normal"/>
    <w:rsid w:val="00603EA7"/>
    <w:rPr>
      <w:rFonts w:ascii="Arial" w:hAnsi="Arial" w:cs="Arial"/>
      <w:color w:val="000000"/>
      <w:sz w:val="20"/>
      <w:szCs w:val="20"/>
    </w:rPr>
  </w:style>
  <w:style w:type="paragraph" w:customStyle="1" w:styleId="para">
    <w:name w:val="para"/>
    <w:basedOn w:val="Normal"/>
    <w:rsid w:val="00603EA7"/>
    <w:pPr>
      <w:spacing w:before="150" w:after="150"/>
    </w:pPr>
    <w:rPr>
      <w:rFonts w:ascii="Arial" w:hAnsi="Arial" w:cs="Arial"/>
      <w:color w:val="000000"/>
      <w:sz w:val="20"/>
      <w:szCs w:val="20"/>
    </w:rPr>
  </w:style>
  <w:style w:type="character" w:styleId="Emphasis">
    <w:name w:val="Emphasis"/>
    <w:basedOn w:val="DefaultParagraphFont"/>
    <w:qFormat/>
    <w:rsid w:val="00B36648"/>
    <w:rPr>
      <w:i/>
      <w:iCs/>
    </w:rPr>
  </w:style>
  <w:style w:type="character" w:styleId="Strong">
    <w:name w:val="Strong"/>
    <w:basedOn w:val="DefaultParagraphFont"/>
    <w:qFormat/>
    <w:rsid w:val="00B36648"/>
    <w:rPr>
      <w:b/>
      <w:bCs/>
    </w:rPr>
  </w:style>
  <w:style w:type="character" w:styleId="HTMLSample">
    <w:name w:val="HTML Sample"/>
    <w:basedOn w:val="DefaultParagraphFont"/>
    <w:rsid w:val="008E5DAC"/>
    <w:rPr>
      <w:rFonts w:ascii="Courier New" w:eastAsia="Times New Roman" w:hAnsi="Courier New" w:cs="Courier New"/>
    </w:rPr>
  </w:style>
  <w:style w:type="paragraph" w:customStyle="1" w:styleId="xl23">
    <w:name w:val="xl23"/>
    <w:basedOn w:val="Normal"/>
    <w:rsid w:val="00061564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styleId="BalloonText">
    <w:name w:val="Balloon Text"/>
    <w:basedOn w:val="Normal"/>
    <w:semiHidden/>
    <w:rsid w:val="00061564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A313FF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33B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qFormat/>
    <w:rsid w:val="00533B8E"/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next w:val="Normal"/>
    <w:qFormat/>
    <w:rsid w:val="00C24D65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Heading2Char">
    <w:name w:val="Heading 2 Char"/>
    <w:aliases w:val="h2 Char"/>
    <w:basedOn w:val="DefaultParagraphFont"/>
    <w:link w:val="Heading2"/>
    <w:rsid w:val="00BC5351"/>
    <w:rPr>
      <w:rFonts w:ascii="Arial" w:hAnsi="Arial" w:cs="Arial"/>
      <w:b/>
      <w:bCs/>
      <w:i/>
      <w:iCs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0F16A5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0F16A5"/>
    <w:rPr>
      <w:rFonts w:ascii="Consolas" w:eastAsiaTheme="minorEastAsia" w:hAnsi="Consolas" w:cstheme="minorBidi"/>
      <w:sz w:val="21"/>
      <w:szCs w:val="21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28F2"/>
    <w:rPr>
      <w:sz w:val="24"/>
      <w:szCs w:val="24"/>
    </w:rPr>
  </w:style>
  <w:style w:type="paragraph" w:styleId="Heading1">
    <w:name w:val="heading 1"/>
    <w:aliases w:val="New Heading 1,h1"/>
    <w:basedOn w:val="Normal"/>
    <w:next w:val="NormalIndent"/>
    <w:qFormat/>
    <w:rsid w:val="00A728F2"/>
    <w:pPr>
      <w:widowControl w:val="0"/>
      <w:numPr>
        <w:numId w:val="1"/>
      </w:numPr>
      <w:pBdr>
        <w:bottom w:val="single" w:sz="4" w:space="1" w:color="auto"/>
      </w:pBdr>
      <w:spacing w:before="240" w:after="120"/>
      <w:outlineLvl w:val="0"/>
    </w:pPr>
    <w:rPr>
      <w:rFonts w:ascii="Arial" w:hAnsi="Arial"/>
      <w:b/>
      <w:snapToGrid w:val="0"/>
      <w:sz w:val="36"/>
      <w:szCs w:val="20"/>
    </w:rPr>
  </w:style>
  <w:style w:type="paragraph" w:styleId="Heading2">
    <w:name w:val="heading 2"/>
    <w:aliases w:val="h2"/>
    <w:basedOn w:val="Normal"/>
    <w:next w:val="Normal"/>
    <w:link w:val="Heading2Char"/>
    <w:qFormat/>
    <w:rsid w:val="00A728F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h3"/>
    <w:basedOn w:val="Normal"/>
    <w:next w:val="Normal"/>
    <w:qFormat/>
    <w:rsid w:val="00A728F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728F2"/>
    <w:pPr>
      <w:keepNext/>
      <w:numPr>
        <w:ilvl w:val="3"/>
        <w:numId w:val="1"/>
      </w:numPr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A728F2"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rsid w:val="003016B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016B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016B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016B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28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28F2"/>
    <w:pPr>
      <w:tabs>
        <w:tab w:val="center" w:pos="4320"/>
        <w:tab w:val="right" w:pos="8640"/>
      </w:tabs>
    </w:pPr>
  </w:style>
  <w:style w:type="paragraph" w:customStyle="1" w:styleId="OrganizationName">
    <w:name w:val="*Organization Name"/>
    <w:basedOn w:val="Normal"/>
    <w:rsid w:val="00A728F2"/>
    <w:pPr>
      <w:pBdr>
        <w:top w:val="single" w:sz="18" w:space="1" w:color="auto"/>
      </w:pBdr>
      <w:shd w:val="pct5" w:color="000000" w:fill="FFFFFF"/>
      <w:spacing w:before="360"/>
      <w:jc w:val="right"/>
    </w:pPr>
    <w:rPr>
      <w:rFonts w:ascii="Arial" w:hAnsi="Arial"/>
      <w:b/>
      <w:noProof/>
      <w:sz w:val="56"/>
      <w:szCs w:val="20"/>
    </w:rPr>
  </w:style>
  <w:style w:type="paragraph" w:styleId="Title">
    <w:name w:val="Title"/>
    <w:basedOn w:val="Normal"/>
    <w:qFormat/>
    <w:rsid w:val="00A728F2"/>
    <w:pPr>
      <w:shd w:val="pct5" w:color="000000" w:fill="FFFFFF"/>
      <w:jc w:val="right"/>
    </w:pPr>
    <w:rPr>
      <w:rFonts w:ascii="Arial" w:hAnsi="Arial"/>
      <w:b/>
      <w:noProof/>
      <w:sz w:val="56"/>
      <w:szCs w:val="20"/>
    </w:rPr>
  </w:style>
  <w:style w:type="paragraph" w:customStyle="1" w:styleId="ProjectName">
    <w:name w:val="*Project Name"/>
    <w:basedOn w:val="Title"/>
    <w:rsid w:val="00A728F2"/>
  </w:style>
  <w:style w:type="paragraph" w:customStyle="1" w:styleId="DocumentName">
    <w:name w:val="*Document Name"/>
    <w:basedOn w:val="Normal"/>
    <w:rsid w:val="00A728F2"/>
    <w:pPr>
      <w:pBdr>
        <w:bottom w:val="single" w:sz="18" w:space="1" w:color="auto"/>
      </w:pBdr>
      <w:shd w:val="pct5" w:color="000000" w:fill="FFFFFF"/>
      <w:jc w:val="right"/>
    </w:pPr>
    <w:rPr>
      <w:rFonts w:ascii="Arial" w:hAnsi="Arial"/>
      <w:b/>
      <w:noProof/>
      <w:sz w:val="56"/>
      <w:szCs w:val="20"/>
    </w:rPr>
  </w:style>
  <w:style w:type="paragraph" w:styleId="BodyText2">
    <w:name w:val="Body Text 2"/>
    <w:basedOn w:val="Normal"/>
    <w:rsid w:val="00A728F2"/>
    <w:rPr>
      <w:rFonts w:ascii="Arial" w:hAnsi="Arial"/>
      <w:b/>
      <w:i/>
      <w:szCs w:val="20"/>
    </w:rPr>
  </w:style>
  <w:style w:type="paragraph" w:customStyle="1" w:styleId="FrontPageInfo">
    <w:name w:val="Front Page Info"/>
    <w:basedOn w:val="Normal"/>
    <w:rsid w:val="00A728F2"/>
    <w:pPr>
      <w:tabs>
        <w:tab w:val="right" w:pos="5760"/>
        <w:tab w:val="left" w:pos="6480"/>
      </w:tabs>
      <w:jc w:val="both"/>
    </w:pPr>
    <w:rPr>
      <w:rFonts w:ascii="Arial" w:hAnsi="Arial"/>
      <w:szCs w:val="20"/>
    </w:rPr>
  </w:style>
  <w:style w:type="paragraph" w:customStyle="1" w:styleId="Author">
    <w:name w:val="*Author"/>
    <w:basedOn w:val="FrontPageInfo"/>
    <w:rsid w:val="00A728F2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A728F2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A728F2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A728F2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A728F2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character" w:styleId="PageNumber">
    <w:name w:val="page number"/>
    <w:basedOn w:val="DefaultParagraphFont"/>
    <w:rsid w:val="00A728F2"/>
  </w:style>
  <w:style w:type="paragraph" w:styleId="NormalIndent">
    <w:name w:val="Normal Indent"/>
    <w:basedOn w:val="Normal"/>
    <w:rsid w:val="00A728F2"/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rsid w:val="00A728F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A728F2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728F2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A728F2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728F2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728F2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728F2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728F2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728F2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A728F2"/>
    <w:rPr>
      <w:color w:val="0000FF"/>
      <w:u w:val="single"/>
    </w:rPr>
  </w:style>
  <w:style w:type="paragraph" w:styleId="BodyTextIndent">
    <w:name w:val="Body Text Indent"/>
    <w:basedOn w:val="Normal"/>
    <w:rsid w:val="00A728F2"/>
    <w:pPr>
      <w:ind w:left="1080"/>
    </w:pPr>
    <w:rPr>
      <w:rFonts w:ascii="Arial" w:hAnsi="Arial" w:cs="Arial"/>
    </w:rPr>
  </w:style>
  <w:style w:type="paragraph" w:styleId="BodyTextIndent2">
    <w:name w:val="Body Text Indent 2"/>
    <w:basedOn w:val="Normal"/>
    <w:rsid w:val="00A728F2"/>
    <w:pPr>
      <w:ind w:left="840"/>
    </w:pPr>
    <w:rPr>
      <w:rFonts w:ascii="Arial" w:hAnsi="Arial" w:cs="Arial"/>
    </w:rPr>
  </w:style>
  <w:style w:type="paragraph" w:styleId="Caption">
    <w:name w:val="caption"/>
    <w:basedOn w:val="Normal"/>
    <w:next w:val="Normal"/>
    <w:link w:val="CaptionChar"/>
    <w:qFormat/>
    <w:rsid w:val="00A728F2"/>
    <w:pPr>
      <w:spacing w:before="120" w:after="120"/>
    </w:pPr>
    <w:rPr>
      <w:b/>
      <w:bCs/>
      <w:sz w:val="20"/>
      <w:szCs w:val="20"/>
    </w:rPr>
  </w:style>
  <w:style w:type="paragraph" w:customStyle="1" w:styleId="TableCaption">
    <w:name w:val="*Table Caption"/>
    <w:basedOn w:val="Caption"/>
    <w:rsid w:val="00A728F2"/>
    <w:pPr>
      <w:jc w:val="center"/>
    </w:pPr>
    <w:rPr>
      <w:rFonts w:ascii="Arial" w:hAnsi="Arial"/>
    </w:rPr>
  </w:style>
  <w:style w:type="paragraph" w:styleId="BodyTextIndent3">
    <w:name w:val="Body Text Indent 3"/>
    <w:basedOn w:val="Normal"/>
    <w:rsid w:val="00A728F2"/>
    <w:pPr>
      <w:ind w:left="720"/>
    </w:pPr>
    <w:rPr>
      <w:rFonts w:ascii="Arial" w:hAnsi="Arial" w:cs="Arial"/>
    </w:rPr>
  </w:style>
  <w:style w:type="paragraph" w:styleId="NormalWeb">
    <w:name w:val="Normal (Web)"/>
    <w:basedOn w:val="Normal"/>
    <w:rsid w:val="00E645AB"/>
    <w:pPr>
      <w:spacing w:before="100" w:beforeAutospacing="1" w:after="100" w:afterAutospacing="1"/>
    </w:pPr>
    <w:rPr>
      <w:color w:val="000000"/>
    </w:rPr>
  </w:style>
  <w:style w:type="character" w:styleId="HTMLCode">
    <w:name w:val="HTML Code"/>
    <w:basedOn w:val="DefaultParagraphFont"/>
    <w:rsid w:val="00E645A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64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Left075">
    <w:name w:val="Normal + Left:  0.75&quot;"/>
    <w:basedOn w:val="Normal"/>
    <w:rsid w:val="0013215B"/>
    <w:pPr>
      <w:ind w:left="840"/>
    </w:pPr>
  </w:style>
  <w:style w:type="paragraph" w:styleId="TableofFigures">
    <w:name w:val="table of figures"/>
    <w:basedOn w:val="Normal"/>
    <w:next w:val="Normal"/>
    <w:uiPriority w:val="99"/>
    <w:rsid w:val="00A25ACA"/>
    <w:pPr>
      <w:ind w:left="480" w:hanging="480"/>
    </w:pPr>
  </w:style>
  <w:style w:type="character" w:styleId="FollowedHyperlink">
    <w:name w:val="FollowedHyperlink"/>
    <w:basedOn w:val="DefaultParagraphFont"/>
    <w:rsid w:val="00711405"/>
    <w:rPr>
      <w:color w:val="606420"/>
      <w:u w:val="single"/>
    </w:rPr>
  </w:style>
  <w:style w:type="paragraph" w:styleId="DocumentMap">
    <w:name w:val="Document Map"/>
    <w:basedOn w:val="Normal"/>
    <w:semiHidden/>
    <w:rsid w:val="00711405"/>
    <w:pPr>
      <w:shd w:val="clear" w:color="auto" w:fill="000080"/>
    </w:pPr>
    <w:rPr>
      <w:rFonts w:ascii="Tahoma" w:hAnsi="Tahoma" w:cs="Tahoma"/>
    </w:rPr>
  </w:style>
  <w:style w:type="character" w:customStyle="1" w:styleId="CaptionChar">
    <w:name w:val="Caption Char"/>
    <w:basedOn w:val="DefaultParagraphFont"/>
    <w:link w:val="Caption"/>
    <w:rsid w:val="00CB77C5"/>
    <w:rPr>
      <w:b/>
      <w:bCs/>
      <w:lang w:val="en-US" w:eastAsia="en-US" w:bidi="ar-SA"/>
    </w:rPr>
  </w:style>
  <w:style w:type="paragraph" w:customStyle="1" w:styleId="NormalWeb1">
    <w:name w:val="Normal (Web)1"/>
    <w:basedOn w:val="Normal"/>
    <w:rsid w:val="00603EA7"/>
    <w:rPr>
      <w:rFonts w:ascii="Arial" w:hAnsi="Arial" w:cs="Arial"/>
      <w:color w:val="000000"/>
      <w:sz w:val="20"/>
      <w:szCs w:val="20"/>
    </w:rPr>
  </w:style>
  <w:style w:type="paragraph" w:customStyle="1" w:styleId="para">
    <w:name w:val="para"/>
    <w:basedOn w:val="Normal"/>
    <w:rsid w:val="00603EA7"/>
    <w:pPr>
      <w:spacing w:before="150" w:after="150"/>
    </w:pPr>
    <w:rPr>
      <w:rFonts w:ascii="Arial" w:hAnsi="Arial" w:cs="Arial"/>
      <w:color w:val="000000"/>
      <w:sz w:val="20"/>
      <w:szCs w:val="20"/>
    </w:rPr>
  </w:style>
  <w:style w:type="character" w:styleId="Emphasis">
    <w:name w:val="Emphasis"/>
    <w:basedOn w:val="DefaultParagraphFont"/>
    <w:qFormat/>
    <w:rsid w:val="00B36648"/>
    <w:rPr>
      <w:i/>
      <w:iCs/>
    </w:rPr>
  </w:style>
  <w:style w:type="character" w:styleId="Strong">
    <w:name w:val="Strong"/>
    <w:basedOn w:val="DefaultParagraphFont"/>
    <w:qFormat/>
    <w:rsid w:val="00B36648"/>
    <w:rPr>
      <w:b/>
      <w:bCs/>
    </w:rPr>
  </w:style>
  <w:style w:type="character" w:styleId="HTMLSample">
    <w:name w:val="HTML Sample"/>
    <w:basedOn w:val="DefaultParagraphFont"/>
    <w:rsid w:val="008E5DAC"/>
    <w:rPr>
      <w:rFonts w:ascii="Courier New" w:eastAsia="Times New Roman" w:hAnsi="Courier New" w:cs="Courier New"/>
    </w:rPr>
  </w:style>
  <w:style w:type="paragraph" w:customStyle="1" w:styleId="xl23">
    <w:name w:val="xl23"/>
    <w:basedOn w:val="Normal"/>
    <w:rsid w:val="00061564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styleId="BalloonText">
    <w:name w:val="Balloon Text"/>
    <w:basedOn w:val="Normal"/>
    <w:semiHidden/>
    <w:rsid w:val="00061564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A313FF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33B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qFormat/>
    <w:rsid w:val="00533B8E"/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next w:val="Normal"/>
    <w:qFormat/>
    <w:rsid w:val="00C24D65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Heading2Char">
    <w:name w:val="Heading 2 Char"/>
    <w:aliases w:val="h2 Char"/>
    <w:basedOn w:val="DefaultParagraphFont"/>
    <w:link w:val="Heading2"/>
    <w:rsid w:val="00BC5351"/>
    <w:rPr>
      <w:rFonts w:ascii="Arial" w:hAnsi="Arial" w:cs="Arial"/>
      <w:b/>
      <w:bCs/>
      <w:i/>
      <w:iCs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0F16A5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0F16A5"/>
    <w:rPr>
      <w:rFonts w:ascii="Consolas" w:eastAsiaTheme="minorEastAsia" w:hAnsi="Consolas" w:cstheme="minorBidi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5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file:///C:\Users\z419731\Documents\My%20Projects\LanKing\HOPE_Design.docx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PPMT\PPMT_DB_Cleanup_Process_v1_0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8EDAD8-80ED-4C30-98E6-CC5C2468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PPMT_DB_Cleanup_Process_v1_0</Template>
  <TotalTime>2801</TotalTime>
  <Pages>14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Delivery</vt:lpstr>
    </vt:vector>
  </TitlesOfParts>
  <Company>Verizon</Company>
  <LinksUpToDate>false</LinksUpToDate>
  <CharactersWithSpaces>11655</CharactersWithSpaces>
  <SharedDoc>false</SharedDoc>
  <HLinks>
    <vt:vector size="270" baseType="variant">
      <vt:variant>
        <vt:i4>1572927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_Toc266882332</vt:lpwstr>
      </vt:variant>
      <vt:variant>
        <vt:i4>1572927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_Toc266882331</vt:lpwstr>
      </vt:variant>
      <vt:variant>
        <vt:i4>1572927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_Toc266882330</vt:lpwstr>
      </vt:variant>
      <vt:variant>
        <vt:i4>1638463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_Toc266882329</vt:lpwstr>
      </vt:variant>
      <vt:variant>
        <vt:i4>1638463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_Toc266882328</vt:lpwstr>
      </vt:variant>
      <vt:variant>
        <vt:i4>1638463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_Toc266882327</vt:lpwstr>
      </vt:variant>
      <vt:variant>
        <vt:i4>1638463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_Toc266882326</vt:lpwstr>
      </vt:variant>
      <vt:variant>
        <vt:i4>1638463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_Toc266882325</vt:lpwstr>
      </vt:variant>
      <vt:variant>
        <vt:i4>1638463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_Toc266882324</vt:lpwstr>
      </vt:variant>
      <vt:variant>
        <vt:i4>1638463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_Toc266882323</vt:lpwstr>
      </vt:variant>
      <vt:variant>
        <vt:i4>1638463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_Toc266882322</vt:lpwstr>
      </vt:variant>
      <vt:variant>
        <vt:i4>1638463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_Toc266882321</vt:lpwstr>
      </vt:variant>
      <vt:variant>
        <vt:i4>1638463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_Toc266882320</vt:lpwstr>
      </vt:variant>
      <vt:variant>
        <vt:i4>1703999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_Toc266882319</vt:lpwstr>
      </vt:variant>
      <vt:variant>
        <vt:i4>1703999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_Toc266882318</vt:lpwstr>
      </vt:variant>
      <vt:variant>
        <vt:i4>1703999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_Toc266882317</vt:lpwstr>
      </vt:variant>
      <vt:variant>
        <vt:i4>1703999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_Toc266882316</vt:lpwstr>
      </vt:variant>
      <vt:variant>
        <vt:i4>1703999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_Toc266882315</vt:lpwstr>
      </vt:variant>
      <vt:variant>
        <vt:i4>1703999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_Toc266882314</vt:lpwstr>
      </vt:variant>
      <vt:variant>
        <vt:i4>1703999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_Toc266882313</vt:lpwstr>
      </vt:variant>
      <vt:variant>
        <vt:i4>1703999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_Toc266882312</vt:lpwstr>
      </vt:variant>
      <vt:variant>
        <vt:i4>1703999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_Toc266882311</vt:lpwstr>
      </vt:variant>
      <vt:variant>
        <vt:i4>1703999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_Toc266882310</vt:lpwstr>
      </vt:variant>
      <vt:variant>
        <vt:i4>1769535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_Toc266882309</vt:lpwstr>
      </vt:variant>
      <vt:variant>
        <vt:i4>1769535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_Toc266882308</vt:lpwstr>
      </vt:variant>
      <vt:variant>
        <vt:i4>1769535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_Toc266882307</vt:lpwstr>
      </vt:variant>
      <vt:variant>
        <vt:i4>1769535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_Toc266882306</vt:lpwstr>
      </vt:variant>
      <vt:variant>
        <vt:i4>1769535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_Toc266882305</vt:lpwstr>
      </vt:variant>
      <vt:variant>
        <vt:i4>1769535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_Toc266882304</vt:lpwstr>
      </vt:variant>
      <vt:variant>
        <vt:i4>1769535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_Toc266882303</vt:lpwstr>
      </vt:variant>
      <vt:variant>
        <vt:i4>1769535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_Toc266882302</vt:lpwstr>
      </vt:variant>
      <vt:variant>
        <vt:i4>1769535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_Toc266882301</vt:lpwstr>
      </vt:variant>
      <vt:variant>
        <vt:i4>1769535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_Toc266882300</vt:lpwstr>
      </vt:variant>
      <vt:variant>
        <vt:i4>1179710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_Toc266882299</vt:lpwstr>
      </vt:variant>
      <vt:variant>
        <vt:i4>1179710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_Toc266882298</vt:lpwstr>
      </vt:variant>
      <vt:variant>
        <vt:i4>1179710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_Toc266882297</vt:lpwstr>
      </vt:variant>
      <vt:variant>
        <vt:i4>1179710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_Toc266882296</vt:lpwstr>
      </vt:variant>
      <vt:variant>
        <vt:i4>1179710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_Toc266882295</vt:lpwstr>
      </vt:variant>
      <vt:variant>
        <vt:i4>1179710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_Toc266882294</vt:lpwstr>
      </vt:variant>
      <vt:variant>
        <vt:i4>1179710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_Toc266882293</vt:lpwstr>
      </vt:variant>
      <vt:variant>
        <vt:i4>1179710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_Toc266882292</vt:lpwstr>
      </vt:variant>
      <vt:variant>
        <vt:i4>1179710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_Toc266882291</vt:lpwstr>
      </vt:variant>
      <vt:variant>
        <vt:i4>1179710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_Toc266882290</vt:lpwstr>
      </vt:variant>
      <vt:variant>
        <vt:i4>1245246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_Toc266882289</vt:lpwstr>
      </vt:variant>
      <vt:variant>
        <vt:i4>1245246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_Toc266882288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Delivery</dc:title>
  <dc:creator>verizon</dc:creator>
  <cp:lastModifiedBy>jessica</cp:lastModifiedBy>
  <cp:revision>4</cp:revision>
  <cp:lastPrinted>2010-07-13T20:04:00Z</cp:lastPrinted>
  <dcterms:created xsi:type="dcterms:W3CDTF">2014-05-29T03:12:00Z</dcterms:created>
  <dcterms:modified xsi:type="dcterms:W3CDTF">2014-06-01T00:19:00Z</dcterms:modified>
</cp:coreProperties>
</file>